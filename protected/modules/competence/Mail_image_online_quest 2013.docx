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C5993" w14:textId="77777777" w:rsidR="003303E4" w:rsidRPr="00804025" w:rsidRDefault="001A3649" w:rsidP="00F1017C">
      <w:pPr>
        <w:pStyle w:val="a4"/>
        <w:tabs>
          <w:tab w:val="left" w:pos="567"/>
          <w:tab w:val="left" w:pos="1134"/>
          <w:tab w:val="left" w:pos="8647"/>
        </w:tabs>
        <w:rPr>
          <w:lang w:val="en-US"/>
        </w:rPr>
      </w:pPr>
      <w:r w:rsidRPr="00804025">
        <w:rPr>
          <w:noProof/>
          <w:lang w:val="en-US"/>
        </w:rPr>
        <w:drawing>
          <wp:inline distT="0" distB="0" distL="0" distR="0" wp14:anchorId="2DC7D5B4" wp14:editId="665E3188">
            <wp:extent cx="6743700" cy="542925"/>
            <wp:effectExtent l="0" t="0" r="0" b="9525"/>
            <wp:docPr id="1" name="Picture 1" descr="cap cop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 copy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2670"/>
        <w:gridCol w:w="1185"/>
        <w:gridCol w:w="1185"/>
        <w:gridCol w:w="1860"/>
        <w:gridCol w:w="1485"/>
        <w:gridCol w:w="1860"/>
      </w:tblGrid>
      <w:tr w:rsidR="00541DED" w:rsidRPr="00804025" w14:paraId="79E7A38C" w14:textId="77777777">
        <w:trPr>
          <w:divId w:val="2066248309"/>
          <w:trHeight w:val="315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3F52D52" w14:textId="77777777" w:rsidR="00541DED" w:rsidRPr="00804025" w:rsidRDefault="00541DED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FD8A996" w14:textId="77777777" w:rsidR="00541DED" w:rsidRPr="00804025" w:rsidRDefault="00541DED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EB0A3" w14:textId="77777777" w:rsidR="00541DED" w:rsidRPr="00804025" w:rsidRDefault="00541DED" w:rsidP="00541DED">
            <w:pPr>
              <w:keepNext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0FB528E" w14:textId="77777777" w:rsidR="00541DED" w:rsidRPr="00804025" w:rsidRDefault="00541DED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33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AD64D" w14:textId="77777777" w:rsidR="009A2DA1" w:rsidRPr="00804025" w:rsidRDefault="009A2DA1" w:rsidP="00541DED">
            <w:pPr>
              <w:keepNext/>
              <w:spacing w:line="280" w:lineRule="exact"/>
              <w:rPr>
                <w:b/>
                <w:bCs/>
                <w:i/>
                <w:iCs/>
                <w:color w:val="000000"/>
                <w:sz w:val="27"/>
                <w:szCs w:val="27"/>
                <w:lang w:val="en-US"/>
              </w:rPr>
            </w:pPr>
          </w:p>
          <w:p w14:paraId="431BEABD" w14:textId="77777777" w:rsidR="00541DED" w:rsidRPr="00804025" w:rsidRDefault="00541DED" w:rsidP="00541DED">
            <w:pPr>
              <w:keepNext/>
              <w:spacing w:line="280" w:lineRule="exact"/>
              <w:rPr>
                <w:b/>
                <w:bCs/>
                <w:i/>
                <w:iCs/>
                <w:color w:val="000000"/>
                <w:sz w:val="27"/>
                <w:szCs w:val="27"/>
                <w:lang w:val="en-US"/>
              </w:rPr>
            </w:pPr>
            <w:r w:rsidRPr="00804025">
              <w:rPr>
                <w:b/>
                <w:bCs/>
                <w:i/>
                <w:iCs/>
                <w:color w:val="000000"/>
                <w:sz w:val="27"/>
                <w:szCs w:val="27"/>
              </w:rPr>
              <w:t>Проект № 7197</w:t>
            </w:r>
          </w:p>
          <w:p w14:paraId="2109394B" w14:textId="77777777" w:rsidR="009A2DA1" w:rsidRPr="00804025" w:rsidRDefault="009A2DA1" w:rsidP="00541DED">
            <w:pPr>
              <w:keepNext/>
              <w:spacing w:line="280" w:lineRule="exact"/>
              <w:rPr>
                <w:lang w:val="en-US"/>
              </w:rPr>
            </w:pPr>
          </w:p>
        </w:tc>
      </w:tr>
      <w:tr w:rsidR="00541DED" w:rsidRPr="00804025" w14:paraId="561C415F" w14:textId="77777777">
        <w:trPr>
          <w:divId w:val="2066248309"/>
          <w:trHeight w:val="300"/>
        </w:trPr>
        <w:tc>
          <w:tcPr>
            <w:tcW w:w="1024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A1FA1" w14:textId="77777777" w:rsidR="00541DED" w:rsidRPr="00804025" w:rsidRDefault="00541DED" w:rsidP="00541DED">
            <w:pPr>
              <w:keepNext/>
              <w:spacing w:line="240" w:lineRule="exact"/>
            </w:pPr>
            <w:r w:rsidRPr="00804025">
              <w:rPr>
                <w:color w:val="0000FF"/>
              </w:rPr>
              <w:t>Комментарии синим для DP</w:t>
            </w:r>
          </w:p>
        </w:tc>
      </w:tr>
      <w:tr w:rsidR="00541DED" w:rsidRPr="00804025" w14:paraId="73CE0DEC" w14:textId="77777777">
        <w:trPr>
          <w:divId w:val="2066248309"/>
          <w:trHeight w:val="300"/>
        </w:trPr>
        <w:tc>
          <w:tcPr>
            <w:tcW w:w="1024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4CA35" w14:textId="77777777" w:rsidR="00541DED" w:rsidRPr="00804025" w:rsidRDefault="00541DED" w:rsidP="00541DED">
            <w:pPr>
              <w:keepNext/>
              <w:spacing w:line="240" w:lineRule="exact"/>
            </w:pPr>
            <w:r w:rsidRPr="00804025">
              <w:rPr>
                <w:color w:val="FF0000"/>
              </w:rPr>
              <w:t>Комментарии красным - подсвечивать цветом и шрифтом в программе</w:t>
            </w:r>
          </w:p>
        </w:tc>
      </w:tr>
      <w:tr w:rsidR="00541DED" w:rsidRPr="00804025" w14:paraId="25FAA193" w14:textId="77777777">
        <w:trPr>
          <w:divId w:val="2066248309"/>
          <w:trHeight w:val="585"/>
        </w:trPr>
        <w:tc>
          <w:tcPr>
            <w:tcW w:w="1024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8F931" w14:textId="77777777" w:rsidR="009A2DA1" w:rsidRPr="00804025" w:rsidRDefault="009A2DA1" w:rsidP="00541DED">
            <w:pPr>
              <w:keepNext/>
              <w:jc w:val="center"/>
              <w:rPr>
                <w:rFonts w:eastAsia="Times New Roman"/>
                <w:b/>
                <w:bCs/>
                <w:color w:val="000000"/>
                <w:sz w:val="48"/>
                <w:szCs w:val="48"/>
              </w:rPr>
            </w:pPr>
          </w:p>
          <w:p w14:paraId="647C9A5A" w14:textId="77777777" w:rsidR="00541DED" w:rsidRPr="00804025" w:rsidRDefault="00D44971" w:rsidP="00541DED">
            <w:pPr>
              <w:keepNext/>
              <w:jc w:val="center"/>
              <w:rPr>
                <w:rFonts w:eastAsia="Times New Roman"/>
                <w:b/>
                <w:bCs/>
                <w:color w:val="000000"/>
                <w:sz w:val="48"/>
                <w:szCs w:val="48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48"/>
                <w:szCs w:val="48"/>
              </w:rPr>
              <w:t>Исследование профессионального интернет-сообщества</w:t>
            </w:r>
          </w:p>
          <w:p w14:paraId="1B3A4876" w14:textId="77777777" w:rsidR="009A2DA1" w:rsidRPr="00804025" w:rsidRDefault="009A2DA1" w:rsidP="00541DED">
            <w:pPr>
              <w:keepNext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41DED" w:rsidRPr="00804025" w14:paraId="5F707EAD" w14:textId="77777777">
        <w:trPr>
          <w:divId w:val="2066248309"/>
          <w:trHeight w:val="300"/>
        </w:trPr>
        <w:tc>
          <w:tcPr>
            <w:tcW w:w="26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153B8D" w14:textId="77777777" w:rsidR="00541DED" w:rsidRPr="00804025" w:rsidRDefault="00541DED" w:rsidP="00541DED">
            <w:pPr>
              <w:keepNext/>
              <w:spacing w:line="240" w:lineRule="exact"/>
            </w:pPr>
            <w:r w:rsidRPr="00804025">
              <w:rPr>
                <w:b/>
                <w:bCs/>
                <w:color w:val="000000"/>
              </w:rPr>
              <w:t>Номер анкеты</w:t>
            </w:r>
          </w:p>
        </w:tc>
        <w:tc>
          <w:tcPr>
            <w:tcW w:w="118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89A5E13" w14:textId="77777777" w:rsidR="00541DED" w:rsidRPr="00804025" w:rsidRDefault="00541DED" w:rsidP="00541DED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(1)</w:t>
            </w:r>
          </w:p>
        </w:tc>
        <w:tc>
          <w:tcPr>
            <w:tcW w:w="118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CE2C" w14:textId="77777777" w:rsidR="00541DED" w:rsidRPr="00804025" w:rsidRDefault="00541DED" w:rsidP="00541DED">
            <w:pPr>
              <w:keepNext/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D4D74EF" w14:textId="77777777" w:rsidR="00541DED" w:rsidRPr="00804025" w:rsidRDefault="00541DED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F8BAD8C" w14:textId="77777777" w:rsidR="00541DED" w:rsidRPr="00804025" w:rsidRDefault="00541DED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C8D9A97" w14:textId="77777777" w:rsidR="00541DED" w:rsidRPr="00804025" w:rsidRDefault="00541DED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</w:tr>
      <w:tr w:rsidR="00541DED" w:rsidRPr="00804025" w14:paraId="7E496639" w14:textId="77777777">
        <w:trPr>
          <w:divId w:val="2066248309"/>
          <w:trHeight w:val="300"/>
        </w:trPr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B89B5F" w14:textId="77777777" w:rsidR="00541DED" w:rsidRPr="00804025" w:rsidRDefault="00541DED" w:rsidP="00541DED">
            <w:pPr>
              <w:keepNext/>
              <w:spacing w:line="240" w:lineRule="exact"/>
            </w:pPr>
            <w:r w:rsidRPr="00804025">
              <w:rPr>
                <w:color w:val="000000"/>
              </w:rPr>
              <w:t>Дата интервью</w:t>
            </w:r>
          </w:p>
        </w:tc>
        <w:tc>
          <w:tcPr>
            <w:tcW w:w="1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2D7443" w14:textId="77777777" w:rsidR="00541DED" w:rsidRPr="00804025" w:rsidRDefault="00541DED" w:rsidP="00541DED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(2)</w:t>
            </w:r>
          </w:p>
        </w:tc>
        <w:tc>
          <w:tcPr>
            <w:tcW w:w="1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D205C7" w14:textId="77777777" w:rsidR="00541DED" w:rsidRPr="00804025" w:rsidRDefault="00541DED" w:rsidP="00541DED">
            <w:pPr>
              <w:keepNext/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034A286" w14:textId="77777777" w:rsidR="00541DED" w:rsidRPr="00804025" w:rsidRDefault="00541DED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E4BB2A4" w14:textId="77777777" w:rsidR="00541DED" w:rsidRPr="00804025" w:rsidRDefault="00541DED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9110DC0" w14:textId="77777777" w:rsidR="00541DED" w:rsidRPr="00804025" w:rsidRDefault="00541DED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</w:tr>
      <w:tr w:rsidR="00541DED" w:rsidRPr="00804025" w14:paraId="247542BF" w14:textId="77777777" w:rsidTr="00666675">
        <w:trPr>
          <w:divId w:val="2066248309"/>
          <w:trHeight w:val="570"/>
        </w:trPr>
        <w:tc>
          <w:tcPr>
            <w:tcW w:w="1024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92FD" w14:textId="77777777" w:rsidR="009A2DA1" w:rsidRPr="00804025" w:rsidRDefault="009A2DA1" w:rsidP="00666675">
            <w:pPr>
              <w:keepNext/>
              <w:spacing w:line="240" w:lineRule="exact"/>
              <w:jc w:val="center"/>
              <w:rPr>
                <w:b/>
                <w:bCs/>
                <w:i/>
                <w:iCs/>
                <w:color w:val="000000"/>
              </w:rPr>
            </w:pPr>
          </w:p>
          <w:p w14:paraId="158ADE89" w14:textId="77777777" w:rsidR="009A2DA1" w:rsidRPr="00804025" w:rsidRDefault="009A2DA1" w:rsidP="00666675">
            <w:pPr>
              <w:keepNext/>
              <w:spacing w:line="240" w:lineRule="exact"/>
              <w:jc w:val="center"/>
              <w:rPr>
                <w:b/>
                <w:bCs/>
                <w:i/>
                <w:iCs/>
                <w:color w:val="000000"/>
              </w:rPr>
            </w:pPr>
          </w:p>
          <w:p w14:paraId="0B87F375" w14:textId="77777777" w:rsidR="00666675" w:rsidRDefault="00541DED" w:rsidP="00666675">
            <w:pPr>
              <w:keepNext/>
              <w:spacing w:line="240" w:lineRule="exact"/>
              <w:jc w:val="center"/>
              <w:rPr>
                <w:b/>
                <w:bCs/>
                <w:i/>
                <w:iCs/>
                <w:color w:val="000000"/>
              </w:rPr>
            </w:pPr>
            <w:r w:rsidRPr="00804025">
              <w:rPr>
                <w:b/>
                <w:bCs/>
                <w:i/>
                <w:iCs/>
                <w:color w:val="000000"/>
              </w:rPr>
              <w:t>Спасибо за интерес к нашему исследованию.</w:t>
            </w:r>
          </w:p>
          <w:p w14:paraId="79938021" w14:textId="77777777" w:rsidR="002F1C61" w:rsidRDefault="002F1C61" w:rsidP="00666675">
            <w:pPr>
              <w:keepNext/>
              <w:spacing w:line="240" w:lineRule="exact"/>
              <w:jc w:val="center"/>
              <w:rPr>
                <w:b/>
                <w:bCs/>
                <w:i/>
                <w:iCs/>
                <w:color w:val="000000"/>
              </w:rPr>
            </w:pPr>
          </w:p>
          <w:p w14:paraId="2AA76DC5" w14:textId="77777777" w:rsidR="00666675" w:rsidRDefault="00666675" w:rsidP="00666675">
            <w:pPr>
              <w:keepNext/>
              <w:spacing w:line="240" w:lineRule="exact"/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Это исследование посвящено современному интернет-сообществу и компаниям работающим в информационной сфере.</w:t>
            </w:r>
          </w:p>
          <w:p w14:paraId="742AFB1A" w14:textId="77777777" w:rsidR="002F1C61" w:rsidRDefault="002F1C61" w:rsidP="00666675">
            <w:pPr>
              <w:keepNext/>
              <w:spacing w:line="240" w:lineRule="exact"/>
              <w:jc w:val="center"/>
              <w:rPr>
                <w:b/>
                <w:bCs/>
                <w:i/>
                <w:iCs/>
                <w:color w:val="000000"/>
              </w:rPr>
            </w:pPr>
          </w:p>
          <w:p w14:paraId="2FEFFACC" w14:textId="77777777" w:rsidR="00541DED" w:rsidRPr="00804025" w:rsidRDefault="00541DED" w:rsidP="00666675">
            <w:pPr>
              <w:keepNext/>
              <w:spacing w:line="240" w:lineRule="exact"/>
              <w:jc w:val="center"/>
            </w:pPr>
            <w:r w:rsidRPr="00804025">
              <w:rPr>
                <w:b/>
                <w:bCs/>
                <w:i/>
                <w:iCs/>
                <w:color w:val="000000"/>
              </w:rPr>
              <w:t xml:space="preserve">Заполнение анкеты </w:t>
            </w:r>
            <w:r w:rsidR="009A2DA1" w:rsidRPr="00804025">
              <w:rPr>
                <w:b/>
                <w:bCs/>
                <w:i/>
                <w:iCs/>
                <w:color w:val="000000"/>
              </w:rPr>
              <w:t>займёт</w:t>
            </w:r>
            <w:r w:rsidRPr="00804025">
              <w:rPr>
                <w:b/>
                <w:bCs/>
                <w:i/>
                <w:iCs/>
                <w:color w:val="000000"/>
              </w:rPr>
              <w:t xml:space="preserve"> у Вас не более 20 минут.</w:t>
            </w:r>
          </w:p>
        </w:tc>
      </w:tr>
    </w:tbl>
    <w:p w14:paraId="418E5CAC" w14:textId="77777777" w:rsidR="00541DED" w:rsidRPr="00804025" w:rsidRDefault="00541DED">
      <w:pPr>
        <w:spacing w:line="100" w:lineRule="exact"/>
        <w:divId w:val="2066248309"/>
        <w:rPr>
          <w:sz w:val="10"/>
          <w:szCs w:val="10"/>
        </w:rPr>
      </w:pPr>
    </w:p>
    <w:p w14:paraId="0D8610AC" w14:textId="77777777" w:rsidR="00541DED" w:rsidRPr="00804025" w:rsidRDefault="009A2DA1">
      <w:pPr>
        <w:divId w:val="2066248309"/>
        <w:rPr>
          <w:sz w:val="10"/>
          <w:szCs w:val="10"/>
        </w:rPr>
      </w:pPr>
      <w:r w:rsidRPr="00804025">
        <w:rPr>
          <w:sz w:val="10"/>
          <w:szCs w:val="10"/>
        </w:rPr>
        <w:br w:type="page"/>
      </w:r>
    </w:p>
    <w:tbl>
      <w:tblPr>
        <w:tblW w:w="5000" w:type="pct"/>
        <w:jc w:val="center"/>
        <w:tblInd w:w="-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10534"/>
      </w:tblGrid>
      <w:tr w:rsidR="00541DED" w:rsidRPr="00804025" w14:paraId="380E7EB3" w14:textId="77777777">
        <w:trPr>
          <w:divId w:val="2066248309"/>
          <w:jc w:val="center"/>
        </w:trPr>
        <w:tc>
          <w:tcPr>
            <w:tcW w:w="10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5652" w14:textId="77777777" w:rsidR="00541DED" w:rsidRPr="00804025" w:rsidRDefault="00541DED">
            <w:pPr>
              <w:jc w:val="center"/>
              <w:rPr>
                <w:b/>
                <w:i/>
              </w:rPr>
            </w:pPr>
            <w:r w:rsidRPr="00804025">
              <w:rPr>
                <w:b/>
                <w:i/>
              </w:rPr>
              <w:lastRenderedPageBreak/>
              <w:t>ОТБОРОЧНЫЕ ВОПРОСЫ</w:t>
            </w:r>
          </w:p>
        </w:tc>
      </w:tr>
    </w:tbl>
    <w:p w14:paraId="1F1F7D0F" w14:textId="77777777" w:rsidR="00541DED" w:rsidRPr="00804025" w:rsidRDefault="00541DED">
      <w:pPr>
        <w:divId w:val="2066248309"/>
        <w:rPr>
          <w:sz w:val="10"/>
          <w:szCs w:val="10"/>
        </w:rPr>
      </w:pPr>
    </w:p>
    <w:p w14:paraId="160D6EBC" w14:textId="77777777" w:rsidR="00541DED" w:rsidRPr="00804025" w:rsidRDefault="00541DED">
      <w:pPr>
        <w:spacing w:line="100" w:lineRule="exact"/>
        <w:divId w:val="2066248309"/>
        <w:rPr>
          <w:sz w:val="10"/>
          <w:szCs w:val="10"/>
        </w:rPr>
      </w:pPr>
    </w:p>
    <w:p w14:paraId="1C5DE450" w14:textId="77777777" w:rsidR="00707C63" w:rsidRPr="00804025" w:rsidRDefault="00707C63" w:rsidP="00D052E3">
      <w:pPr>
        <w:keepNext/>
        <w:divId w:val="1025908785"/>
        <w:rPr>
          <w:rFonts w:eastAsia="Times New Roman"/>
          <w:b/>
          <w:bCs/>
          <w:color w:val="000000"/>
          <w:lang w:val="en-US"/>
        </w:rPr>
      </w:pPr>
    </w:p>
    <w:p w14:paraId="590C8583" w14:textId="77777777" w:rsidR="00C22F45" w:rsidRPr="00804025" w:rsidRDefault="00C22F45" w:rsidP="00C22F45">
      <w:pPr>
        <w:divId w:val="1025908785"/>
        <w:rPr>
          <w:rFonts w:eastAsia="Times New Roman"/>
          <w:color w:val="000000"/>
          <w:sz w:val="20"/>
          <w:szCs w:val="20"/>
        </w:rPr>
      </w:pPr>
      <w:r w:rsidRPr="00666675">
        <w:rPr>
          <w:rFonts w:eastAsia="Times New Roman"/>
          <w:b/>
          <w:bCs/>
          <w:color w:val="000000"/>
        </w:rPr>
        <w:t>S</w:t>
      </w:r>
      <w:r w:rsidR="00696131" w:rsidRPr="00666675">
        <w:rPr>
          <w:rFonts w:eastAsia="Times New Roman"/>
          <w:b/>
          <w:bCs/>
          <w:color w:val="000000"/>
        </w:rPr>
        <w:t>1</w:t>
      </w:r>
      <w:r w:rsidRPr="00666675">
        <w:rPr>
          <w:rFonts w:eastAsia="Times New Roman"/>
          <w:b/>
          <w:bCs/>
          <w:color w:val="000000"/>
        </w:rPr>
        <w:t xml:space="preserve">. Отметьте, пожалуйста, </w:t>
      </w:r>
      <w:r w:rsidR="00666675" w:rsidRPr="00666675">
        <w:rPr>
          <w:rFonts w:eastAsia="Times New Roman"/>
          <w:b/>
          <w:bCs/>
          <w:color w:val="000000"/>
        </w:rPr>
        <w:t>какое из высказываний лучше всего подходит для описания Вашего рода деятельности.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506AD21F" w14:textId="77777777" w:rsidR="00C22F45" w:rsidRPr="00804025" w:rsidRDefault="003534A0" w:rsidP="00C22F45">
      <w:pPr>
        <w:keepNext/>
        <w:divId w:val="1025908785"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ОДИН ОТВЕТ</w:t>
      </w:r>
    </w:p>
    <w:p w14:paraId="2D0BDFCE" w14:textId="77777777" w:rsidR="00C22F45" w:rsidRPr="00804025" w:rsidRDefault="00C22F45" w:rsidP="00C22F45">
      <w:pPr>
        <w:keepNext/>
        <w:divId w:val="1025908785"/>
        <w:rPr>
          <w:rFonts w:eastAsia="Times New Roman"/>
          <w:color w:val="000000"/>
          <w:sz w:val="20"/>
          <w:szCs w:val="20"/>
        </w:rPr>
      </w:pPr>
    </w:p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5379"/>
        <w:gridCol w:w="1785"/>
        <w:gridCol w:w="2961"/>
      </w:tblGrid>
      <w:tr w:rsidR="00C22F45" w:rsidRPr="00804025" w14:paraId="1D7BDBCF" w14:textId="77777777" w:rsidTr="00C22F45">
        <w:trPr>
          <w:divId w:val="1025908785"/>
          <w:trHeight w:val="20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5B4EF" w14:textId="77777777" w:rsidR="00C22F45" w:rsidRPr="00804025" w:rsidRDefault="00C22F45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4AF928" w14:textId="77777777" w:rsidR="00C22F45" w:rsidRPr="00804025" w:rsidRDefault="00C22F45" w:rsidP="0070230C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</w:t>
            </w:r>
            <w:r w:rsidR="0070230C" w:rsidRPr="00804025">
              <w:rPr>
                <w:i/>
                <w:iCs/>
                <w:sz w:val="22"/>
                <w:szCs w:val="22"/>
              </w:rPr>
              <w:t>3</w:t>
            </w:r>
            <w:r w:rsidRPr="00804025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45668C" w14:textId="77777777" w:rsidR="00C22F45" w:rsidRPr="00804025" w:rsidRDefault="00C22F45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</w:tr>
      <w:tr w:rsidR="00666675" w:rsidRPr="00804025" w14:paraId="20C101E4" w14:textId="77777777" w:rsidTr="00666675">
        <w:trPr>
          <w:divId w:val="1025908785"/>
          <w:trHeight w:val="20"/>
        </w:trPr>
        <w:tc>
          <w:tcPr>
            <w:tcW w:w="5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AC4A99" w14:textId="77777777" w:rsidR="00666675" w:rsidRPr="00804025" w:rsidRDefault="00666675" w:rsidP="00666675">
            <w:pPr>
              <w:keepNext/>
              <w:spacing w:line="240" w:lineRule="exact"/>
            </w:pPr>
            <w:r>
              <w:rPr>
                <w:color w:val="000000"/>
              </w:rPr>
              <w:t>Я работаю</w:t>
            </w:r>
            <w:r w:rsidRPr="00804025">
              <w:rPr>
                <w:color w:val="000000"/>
              </w:rPr>
              <w:t xml:space="preserve"> в интернет-компании</w:t>
            </w:r>
          </w:p>
        </w:tc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6A479" w14:textId="77777777" w:rsidR="00666675" w:rsidRPr="00804025" w:rsidRDefault="00666675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29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0D0AE71" w14:textId="77777777" w:rsidR="00666675" w:rsidRPr="00804025" w:rsidRDefault="00666675" w:rsidP="00666675">
            <w:pPr>
              <w:keepNext/>
              <w:spacing w:line="240" w:lineRule="exact"/>
            </w:pPr>
            <w:r w:rsidRPr="00804025">
              <w:rPr>
                <w:color w:val="000080"/>
              </w:rPr>
              <w:t> </w:t>
            </w:r>
            <w:r w:rsidRPr="00804025">
              <w:rPr>
                <w:b/>
                <w:bCs/>
                <w:i/>
                <w:iCs/>
                <w:color w:val="000080"/>
              </w:rPr>
              <w:t xml:space="preserve">&gt; </w:t>
            </w:r>
            <w:r>
              <w:rPr>
                <w:b/>
                <w:bCs/>
                <w:i/>
                <w:iCs/>
                <w:color w:val="000080"/>
              </w:rPr>
              <w:t>ПРОДОЛЖИТЬ</w:t>
            </w:r>
            <w:r w:rsidRPr="00804025">
              <w:rPr>
                <w:b/>
                <w:bCs/>
                <w:i/>
                <w:iCs/>
                <w:color w:val="000080"/>
              </w:rPr>
              <w:t xml:space="preserve"> ИНТЕРВЬЮ</w:t>
            </w:r>
          </w:p>
        </w:tc>
      </w:tr>
      <w:tr w:rsidR="00666675" w:rsidRPr="00804025" w14:paraId="3C13C999" w14:textId="77777777" w:rsidTr="00666675">
        <w:trPr>
          <w:divId w:val="1025908785"/>
          <w:trHeight w:val="20"/>
        </w:trPr>
        <w:tc>
          <w:tcPr>
            <w:tcW w:w="5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723D54" w14:textId="77777777" w:rsidR="00666675" w:rsidRPr="00804025" w:rsidRDefault="00666675" w:rsidP="00666675">
            <w:pPr>
              <w:keepNext/>
              <w:spacing w:line="240" w:lineRule="exact"/>
            </w:pPr>
            <w:r>
              <w:rPr>
                <w:color w:val="000000"/>
              </w:rPr>
              <w:t xml:space="preserve">Я не работаю в интернет-компании, </w:t>
            </w:r>
            <w:r w:rsidRPr="00804025">
              <w:rPr>
                <w:color w:val="000000"/>
              </w:rPr>
              <w:t xml:space="preserve">но мои профессиональные интересы связаны с интернет-отраслью (работаю в качестве журналиста, </w:t>
            </w:r>
            <w:r w:rsidRPr="00804025">
              <w:rPr>
                <w:color w:val="000000"/>
                <w:lang w:val="en-US"/>
              </w:rPr>
              <w:t>PR</w:t>
            </w:r>
            <w:r w:rsidRPr="00804025">
              <w:rPr>
                <w:color w:val="000000"/>
              </w:rPr>
              <w:t>-специалиста и т.п.)</w:t>
            </w:r>
          </w:p>
        </w:tc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A78D84" w14:textId="77777777" w:rsidR="00666675" w:rsidRPr="00804025" w:rsidRDefault="00666675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296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ECDE2B" w14:textId="77777777" w:rsidR="00666675" w:rsidRPr="00804025" w:rsidRDefault="00666675" w:rsidP="0046680D"/>
        </w:tc>
      </w:tr>
      <w:tr w:rsidR="00666675" w:rsidRPr="00804025" w14:paraId="664359BA" w14:textId="77777777" w:rsidTr="00F557CD">
        <w:trPr>
          <w:divId w:val="1025908785"/>
          <w:trHeight w:val="843"/>
        </w:trPr>
        <w:tc>
          <w:tcPr>
            <w:tcW w:w="53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5E29D257" w14:textId="77777777" w:rsidR="00666675" w:rsidRPr="00804025" w:rsidRDefault="00666675" w:rsidP="004E19A6">
            <w:pPr>
              <w:keepNext/>
              <w:spacing w:line="240" w:lineRule="exact"/>
            </w:pPr>
            <w:r>
              <w:t>Я</w:t>
            </w:r>
            <w:r w:rsidRPr="00804025">
              <w:t xml:space="preserve"> не работаю в интернет-компании и мои профессиональные интересы не связаны с этой отраслью</w:t>
            </w:r>
          </w:p>
        </w:tc>
        <w:tc>
          <w:tcPr>
            <w:tcW w:w="178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057732B2" w14:textId="77777777" w:rsidR="00666675" w:rsidRPr="00804025" w:rsidRDefault="00666675">
            <w:pPr>
              <w:keepNext/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3</w:t>
            </w:r>
          </w:p>
        </w:tc>
        <w:tc>
          <w:tcPr>
            <w:tcW w:w="296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E07708" w14:textId="77777777" w:rsidR="00666675" w:rsidRPr="00804025" w:rsidRDefault="00666675">
            <w:pPr>
              <w:keepNext/>
              <w:spacing w:line="240" w:lineRule="exact"/>
            </w:pPr>
            <w:r w:rsidRPr="00804025">
              <w:rPr>
                <w:color w:val="000080"/>
              </w:rPr>
              <w:t> </w:t>
            </w:r>
            <w:r w:rsidRPr="00804025">
              <w:rPr>
                <w:b/>
                <w:bCs/>
                <w:i/>
                <w:iCs/>
                <w:color w:val="000080"/>
              </w:rPr>
              <w:t>&gt; ЗАКОНЧИТЬ ИНТЕРВЬЮ</w:t>
            </w:r>
          </w:p>
        </w:tc>
      </w:tr>
    </w:tbl>
    <w:p w14:paraId="40D61D05" w14:textId="77777777" w:rsidR="00E97454" w:rsidRPr="00804025" w:rsidRDefault="00E97454" w:rsidP="00D052E3">
      <w:pPr>
        <w:keepNext/>
        <w:divId w:val="1025908785"/>
        <w:rPr>
          <w:rFonts w:eastAsia="Times New Roman"/>
          <w:b/>
          <w:bCs/>
          <w:color w:val="000000"/>
          <w:lang w:val="en-US"/>
        </w:rPr>
      </w:pPr>
    </w:p>
    <w:p w14:paraId="71242A98" w14:textId="77777777" w:rsidR="00541DED" w:rsidRPr="00804025" w:rsidRDefault="00541DED">
      <w:pPr>
        <w:spacing w:line="100" w:lineRule="exact"/>
        <w:rPr>
          <w:sz w:val="10"/>
          <w:szCs w:val="10"/>
        </w:rPr>
      </w:pPr>
    </w:p>
    <w:p w14:paraId="13830AFF" w14:textId="77777777" w:rsidR="00200CC4" w:rsidRPr="00804025" w:rsidRDefault="00200CC4" w:rsidP="00200CC4">
      <w:pPr>
        <w:keepNext/>
        <w:rPr>
          <w:rFonts w:eastAsia="Times New Roman"/>
          <w:b/>
          <w:bCs/>
          <w:color w:val="000000"/>
        </w:rPr>
      </w:pPr>
      <w:r w:rsidRPr="00804025">
        <w:rPr>
          <w:rFonts w:eastAsia="Times New Roman"/>
          <w:b/>
          <w:bCs/>
          <w:color w:val="000000"/>
        </w:rPr>
        <w:t>S</w:t>
      </w:r>
      <w:r w:rsidR="00E66DF7" w:rsidRPr="00E66DF7">
        <w:rPr>
          <w:rFonts w:eastAsia="Times New Roman"/>
          <w:b/>
          <w:bCs/>
          <w:color w:val="000000"/>
        </w:rPr>
        <w:t>2.</w:t>
      </w:r>
      <w:r w:rsidRPr="00804025">
        <w:rPr>
          <w:rFonts w:eastAsia="Times New Roman"/>
          <w:b/>
          <w:bCs/>
          <w:color w:val="000000"/>
        </w:rPr>
        <w:t xml:space="preserve"> Как давно Вы работаете в этой сфере?</w:t>
      </w:r>
    </w:p>
    <w:p w14:paraId="2549A331" w14:textId="77777777" w:rsidR="00200CC4" w:rsidRPr="00804025" w:rsidRDefault="00200CC4" w:rsidP="00200CC4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i/>
          <w:iCs/>
          <w:color w:val="000000"/>
        </w:rPr>
        <w:t>ВПИШИТЕ, ПОЖАЛУЙСТА, ПОЛНОЕ КОЛИЧЕСТВО ЛЕТ</w:t>
      </w:r>
    </w:p>
    <w:p w14:paraId="15065E61" w14:textId="77777777" w:rsidR="00200CC4" w:rsidRPr="00804025" w:rsidRDefault="00200CC4" w:rsidP="00200CC4">
      <w:pPr>
        <w:keepNext/>
        <w:rPr>
          <w:rFonts w:eastAsia="Times New Roman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3705"/>
        <w:gridCol w:w="1350"/>
      </w:tblGrid>
      <w:tr w:rsidR="00200CC4" w:rsidRPr="00804025" w14:paraId="6C627B06" w14:textId="77777777" w:rsidTr="00200CC4">
        <w:trPr>
          <w:trHeight w:val="2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5F5EF8" w14:textId="77777777" w:rsidR="00200CC4" w:rsidRPr="00804025" w:rsidRDefault="00200CC4" w:rsidP="00200CC4">
            <w:pPr>
              <w:keepNext/>
              <w:rPr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CB1E9E" w14:textId="77777777" w:rsidR="00200CC4" w:rsidRPr="00804025" w:rsidRDefault="00200CC4" w:rsidP="00200CC4">
            <w:pPr>
              <w:keepNext/>
              <w:rPr>
                <w:sz w:val="10"/>
                <w:szCs w:val="10"/>
              </w:rPr>
            </w:pPr>
          </w:p>
        </w:tc>
      </w:tr>
      <w:tr w:rsidR="00200CC4" w:rsidRPr="00804025" w14:paraId="1D976AD8" w14:textId="77777777" w:rsidTr="00200CC4">
        <w:trPr>
          <w:trHeight w:val="20"/>
        </w:trPr>
        <w:tc>
          <w:tcPr>
            <w:tcW w:w="370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916770A" w14:textId="77777777" w:rsidR="00200CC4" w:rsidRPr="00804025" w:rsidRDefault="00200CC4" w:rsidP="00200CC4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E176CE" w14:textId="77777777" w:rsidR="00200CC4" w:rsidRPr="00804025" w:rsidRDefault="00200CC4" w:rsidP="0070230C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</w:t>
            </w:r>
            <w:r w:rsidR="0070230C" w:rsidRPr="00804025">
              <w:rPr>
                <w:i/>
                <w:iCs/>
                <w:sz w:val="22"/>
                <w:szCs w:val="22"/>
              </w:rPr>
              <w:t>6</w:t>
            </w:r>
            <w:r w:rsidRPr="00804025">
              <w:rPr>
                <w:i/>
                <w:iCs/>
                <w:sz w:val="22"/>
                <w:szCs w:val="22"/>
              </w:rPr>
              <w:t>)</w:t>
            </w:r>
          </w:p>
        </w:tc>
      </w:tr>
      <w:tr w:rsidR="00200CC4" w:rsidRPr="00804025" w14:paraId="1B0E0E5D" w14:textId="77777777" w:rsidTr="00200CC4">
        <w:trPr>
          <w:trHeight w:val="20"/>
        </w:trPr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EAA82D" w14:textId="77777777" w:rsidR="00200CC4" w:rsidRPr="00804025" w:rsidRDefault="00200CC4" w:rsidP="00200CC4">
            <w:pPr>
              <w:keepNext/>
              <w:spacing w:line="240" w:lineRule="exact"/>
            </w:pPr>
            <w:r w:rsidRPr="00804025">
              <w:rPr>
                <w:color w:val="000000"/>
              </w:rPr>
              <w:t>______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4299AB" w14:textId="77777777" w:rsidR="00200CC4" w:rsidRPr="00804025" w:rsidRDefault="00200CC4" w:rsidP="00200CC4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</w:tbl>
    <w:p w14:paraId="0549C614" w14:textId="77777777" w:rsidR="00200CC4" w:rsidRPr="00804025" w:rsidRDefault="00200CC4" w:rsidP="00200CC4">
      <w:pPr>
        <w:spacing w:line="100" w:lineRule="exact"/>
        <w:rPr>
          <w:sz w:val="10"/>
          <w:szCs w:val="10"/>
        </w:rPr>
      </w:pPr>
    </w:p>
    <w:p w14:paraId="7A409AE5" w14:textId="77777777" w:rsidR="00200CC4" w:rsidRPr="00804025" w:rsidRDefault="00200CC4" w:rsidP="00541DED">
      <w:pPr>
        <w:keepNext/>
        <w:rPr>
          <w:rFonts w:eastAsia="Times New Roman"/>
          <w:b/>
          <w:bCs/>
          <w:color w:val="000000"/>
        </w:rPr>
      </w:pPr>
    </w:p>
    <w:p w14:paraId="1B8334C9" w14:textId="77777777" w:rsidR="00541DED" w:rsidRPr="00804025" w:rsidRDefault="009A2DA1">
      <w:pPr>
        <w:rPr>
          <w:sz w:val="10"/>
          <w:szCs w:val="10"/>
        </w:rPr>
      </w:pPr>
      <w:r w:rsidRPr="00804025">
        <w:rPr>
          <w:sz w:val="10"/>
          <w:szCs w:val="10"/>
        </w:rPr>
        <w:br w:type="page"/>
      </w:r>
    </w:p>
    <w:tbl>
      <w:tblPr>
        <w:tblW w:w="5000" w:type="pct"/>
        <w:jc w:val="center"/>
        <w:tblInd w:w="-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10534"/>
      </w:tblGrid>
      <w:tr w:rsidR="00541DED" w:rsidRPr="00804025" w14:paraId="1A5E5F7F" w14:textId="77777777">
        <w:trPr>
          <w:jc w:val="center"/>
        </w:trPr>
        <w:tc>
          <w:tcPr>
            <w:tcW w:w="10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C496" w14:textId="77777777" w:rsidR="00541DED" w:rsidRPr="00804025" w:rsidRDefault="00541DED">
            <w:pPr>
              <w:jc w:val="center"/>
              <w:rPr>
                <w:b/>
                <w:i/>
              </w:rPr>
            </w:pPr>
            <w:r w:rsidRPr="00804025">
              <w:rPr>
                <w:b/>
                <w:i/>
              </w:rPr>
              <w:lastRenderedPageBreak/>
              <w:t>СМИ</w:t>
            </w:r>
          </w:p>
        </w:tc>
      </w:tr>
    </w:tbl>
    <w:p w14:paraId="31825D09" w14:textId="77777777" w:rsidR="00541DED" w:rsidRPr="00804025" w:rsidRDefault="00541DED">
      <w:pPr>
        <w:rPr>
          <w:sz w:val="10"/>
          <w:szCs w:val="10"/>
        </w:rPr>
      </w:pPr>
    </w:p>
    <w:p w14:paraId="7137EA33" w14:textId="77777777" w:rsidR="009A2DA1" w:rsidRPr="00804025" w:rsidRDefault="00541DED">
      <w:pPr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 xml:space="preserve">E1. Какими из перечисленных </w:t>
      </w:r>
      <w:r w:rsidR="0040769A" w:rsidRPr="00804025">
        <w:rPr>
          <w:rFonts w:eastAsia="Times New Roman"/>
          <w:b/>
          <w:bCs/>
          <w:color w:val="000000"/>
        </w:rPr>
        <w:t xml:space="preserve">источников </w:t>
      </w:r>
      <w:r w:rsidRPr="00804025">
        <w:rPr>
          <w:rFonts w:eastAsia="Times New Roman"/>
          <w:b/>
          <w:bCs/>
          <w:color w:val="000000"/>
        </w:rPr>
        <w:t>информации Вы пользовались за последний месяц?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09208EC2" w14:textId="77777777" w:rsidR="00541DED" w:rsidRPr="00804025" w:rsidRDefault="00541DED">
      <w:pPr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ОТМЕТЬТЕ ВСЕ ПОДХОДЯЩИЕ</w:t>
      </w:r>
    </w:p>
    <w:p w14:paraId="41114F11" w14:textId="77777777" w:rsidR="00863778" w:rsidRPr="00804025" w:rsidRDefault="00863778" w:rsidP="00863778">
      <w:pPr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 xml:space="preserve">E1.1 Какими из перечисленных источников информации Вы пользовались за последний месяц для </w:t>
      </w:r>
      <w:r w:rsidRPr="00804025">
        <w:rPr>
          <w:rFonts w:eastAsia="Times New Roman"/>
          <w:b/>
          <w:bCs/>
          <w:color w:val="FF0000"/>
        </w:rPr>
        <w:t>получения информации об интернет-отрасли</w:t>
      </w:r>
      <w:r w:rsidRPr="00804025">
        <w:rPr>
          <w:rFonts w:eastAsia="Times New Roman"/>
          <w:b/>
          <w:bCs/>
          <w:color w:val="000000"/>
        </w:rPr>
        <w:t>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5013078E" w14:textId="77777777" w:rsidR="00863778" w:rsidRPr="00804025" w:rsidRDefault="00863778" w:rsidP="00863778">
      <w:pPr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ОТМЕТЬТЕ ВСЕ ПОДХОДЯЩИЕ</w:t>
      </w:r>
    </w:p>
    <w:p w14:paraId="0515BE43" w14:textId="77777777" w:rsidR="00541DED" w:rsidRPr="00804025" w:rsidRDefault="00541DED">
      <w:pPr>
        <w:divId w:val="1044794447"/>
        <w:rPr>
          <w:rFonts w:eastAsia="Times New Roman"/>
          <w:b/>
          <w:bCs/>
          <w:color w:val="000080"/>
        </w:rPr>
      </w:pPr>
      <w:r w:rsidRPr="00804025">
        <w:rPr>
          <w:rFonts w:eastAsia="Times New Roman"/>
          <w:b/>
          <w:bCs/>
          <w:color w:val="000080"/>
        </w:rPr>
        <w:t>ВОПРОС E2 ЗАДА</w:t>
      </w:r>
      <w:r w:rsidR="00661507">
        <w:rPr>
          <w:rFonts w:eastAsia="Times New Roman"/>
          <w:b/>
          <w:bCs/>
          <w:color w:val="000080"/>
        </w:rPr>
        <w:t>ЁТСЯ</w:t>
      </w:r>
      <w:r w:rsidRPr="00804025">
        <w:rPr>
          <w:rFonts w:eastAsia="Times New Roman"/>
          <w:b/>
          <w:bCs/>
          <w:color w:val="000080"/>
        </w:rPr>
        <w:t xml:space="preserve"> ТОЛЬКО ПО </w:t>
      </w:r>
      <w:r w:rsidR="009A2DA1" w:rsidRPr="00804025">
        <w:rPr>
          <w:rFonts w:eastAsia="Times New Roman"/>
          <w:b/>
          <w:bCs/>
          <w:color w:val="000080"/>
        </w:rPr>
        <w:t>КАТЕГОРИЯМ,</w:t>
      </w:r>
      <w:r w:rsidRPr="00804025">
        <w:rPr>
          <w:rFonts w:eastAsia="Times New Roman"/>
          <w:b/>
          <w:bCs/>
          <w:color w:val="000080"/>
        </w:rPr>
        <w:t xml:space="preserve"> ОТМЕЧЕННЫМ В E1</w:t>
      </w:r>
      <w:r w:rsidR="00863778" w:rsidRPr="00804025">
        <w:rPr>
          <w:rFonts w:eastAsia="Times New Roman"/>
          <w:b/>
          <w:bCs/>
          <w:color w:val="000080"/>
        </w:rPr>
        <w:t>.1</w:t>
      </w:r>
    </w:p>
    <w:p w14:paraId="2E30C47E" w14:textId="77777777" w:rsidR="006504B3" w:rsidRPr="00804025" w:rsidRDefault="006504B3">
      <w:pPr>
        <w:divId w:val="1044794447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80"/>
        </w:rPr>
        <w:t>РОТИРОВАТЬ КАТЕГОРИИ ОТ РЕСПОНДЕНТА К РЕСПОНДЕНТУ</w:t>
      </w:r>
    </w:p>
    <w:p w14:paraId="1FEED970" w14:textId="77777777" w:rsidR="009A2DA1" w:rsidRPr="00804025" w:rsidRDefault="00541DED">
      <w:pPr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 xml:space="preserve">E2. Как часто Вы пользовались каждым из </w:t>
      </w:r>
      <w:r w:rsidR="0040769A" w:rsidRPr="00804025">
        <w:rPr>
          <w:rFonts w:eastAsia="Times New Roman"/>
          <w:b/>
          <w:bCs/>
          <w:color w:val="000000"/>
        </w:rPr>
        <w:t xml:space="preserve">источников для получения информации об </w:t>
      </w:r>
      <w:r w:rsidR="0040769A" w:rsidRPr="00804025">
        <w:rPr>
          <w:rFonts w:eastAsia="Times New Roman"/>
          <w:b/>
          <w:bCs/>
          <w:color w:val="FF0000"/>
        </w:rPr>
        <w:t>интернет-отрасли</w:t>
      </w:r>
      <w:r w:rsidRPr="00804025">
        <w:rPr>
          <w:rFonts w:eastAsia="Times New Roman"/>
          <w:b/>
          <w:bCs/>
          <w:color w:val="000000"/>
        </w:rPr>
        <w:t>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291851FD" w14:textId="77777777" w:rsidR="00541DED" w:rsidRPr="00804025" w:rsidRDefault="00541DED">
      <w:pPr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i/>
          <w:iCs/>
          <w:color w:val="000000"/>
        </w:rPr>
        <w:t>ОДИН ОТВЕТ ПО КАЖДОЙ СТРОКЕ.</w:t>
      </w:r>
    </w:p>
    <w:p w14:paraId="250E2882" w14:textId="77777777" w:rsidR="00541DED" w:rsidRPr="00804025" w:rsidRDefault="00541DED">
      <w:pPr>
        <w:rPr>
          <w:rFonts w:eastAsia="Times New Roman"/>
          <w:color w:val="000000"/>
          <w:sz w:val="20"/>
          <w:szCs w:val="20"/>
        </w:rPr>
      </w:pPr>
    </w:p>
    <w:tbl>
      <w:tblPr>
        <w:tblW w:w="10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3588"/>
        <w:gridCol w:w="889"/>
        <w:gridCol w:w="446"/>
        <w:gridCol w:w="444"/>
        <w:gridCol w:w="189"/>
        <w:gridCol w:w="342"/>
        <w:gridCol w:w="758"/>
        <w:gridCol w:w="122"/>
        <w:gridCol w:w="637"/>
        <w:gridCol w:w="101"/>
        <w:gridCol w:w="658"/>
        <w:gridCol w:w="80"/>
        <w:gridCol w:w="678"/>
        <w:gridCol w:w="60"/>
        <w:gridCol w:w="699"/>
        <w:gridCol w:w="39"/>
        <w:gridCol w:w="682"/>
      </w:tblGrid>
      <w:tr w:rsidR="003A3036" w:rsidRPr="00804025" w14:paraId="42A73A01" w14:textId="77777777" w:rsidTr="00826905">
        <w:trPr>
          <w:trHeight w:val="20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B34D5A6" w14:textId="77777777" w:rsidR="003A3036" w:rsidRPr="00804025" w:rsidRDefault="003A3036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4F513A7" w14:textId="77777777" w:rsidR="003A3036" w:rsidRPr="00804025" w:rsidRDefault="003A3036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FB90B" w14:textId="77777777" w:rsidR="003A3036" w:rsidRPr="00804025" w:rsidRDefault="003A3036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56AD0DC" w14:textId="77777777" w:rsidR="003A3036" w:rsidRPr="00804025" w:rsidRDefault="003A3036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4514" w:type="dxa"/>
            <w:gridSpan w:val="11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DB570B" w14:textId="77777777" w:rsidR="003A3036" w:rsidRPr="00804025" w:rsidRDefault="003A303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804025">
              <w:rPr>
                <w:rFonts w:eastAsia="Times New Roman"/>
                <w:b/>
                <w:color w:val="000000"/>
                <w:sz w:val="20"/>
              </w:rPr>
              <w:t>Е2. Частота использования</w:t>
            </w:r>
          </w:p>
        </w:tc>
      </w:tr>
      <w:tr w:rsidR="003A3036" w:rsidRPr="00804025" w14:paraId="6BCA5A43" w14:textId="77777777" w:rsidTr="00826905">
        <w:trPr>
          <w:cantSplit/>
          <w:trHeight w:val="1238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4691F9E" w14:textId="77777777" w:rsidR="003A3036" w:rsidRPr="00804025" w:rsidRDefault="003A3036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EAF69" w14:textId="77777777" w:rsidR="003A3036" w:rsidRPr="00804025" w:rsidRDefault="003A3036" w:rsidP="009A2DA1">
            <w:pPr>
              <w:jc w:val="center"/>
              <w:rPr>
                <w:b/>
                <w:sz w:val="20"/>
                <w:szCs w:val="20"/>
              </w:rPr>
            </w:pPr>
            <w:r w:rsidRPr="00804025">
              <w:rPr>
                <w:b/>
                <w:sz w:val="20"/>
                <w:szCs w:val="20"/>
              </w:rPr>
              <w:t>Е1. За последний мес.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CC4622" w14:textId="77777777" w:rsidR="003A3036" w:rsidRPr="00804025" w:rsidRDefault="003A3036" w:rsidP="00863778">
            <w:pPr>
              <w:jc w:val="center"/>
              <w:rPr>
                <w:b/>
                <w:sz w:val="20"/>
                <w:szCs w:val="20"/>
              </w:rPr>
            </w:pPr>
            <w:r w:rsidRPr="00804025">
              <w:rPr>
                <w:b/>
                <w:sz w:val="20"/>
                <w:szCs w:val="20"/>
                <w:lang w:val="en-US"/>
              </w:rPr>
              <w:t xml:space="preserve">E1.1 </w:t>
            </w:r>
            <w:r w:rsidRPr="00804025">
              <w:rPr>
                <w:b/>
                <w:sz w:val="20"/>
                <w:szCs w:val="20"/>
              </w:rPr>
              <w:t>интернет-отрасли</w:t>
            </w:r>
          </w:p>
        </w:tc>
        <w:tc>
          <w:tcPr>
            <w:tcW w:w="531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1AB4AE9" w14:textId="77777777" w:rsidR="003A3036" w:rsidRPr="00804025" w:rsidRDefault="003A3036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0365AE35" w14:textId="77777777" w:rsidR="003A3036" w:rsidRPr="00804025" w:rsidRDefault="003A3036" w:rsidP="00541DED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Несколько раз в день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6ED8C765" w14:textId="77777777" w:rsidR="003A3036" w:rsidRPr="00804025" w:rsidRDefault="003A3036" w:rsidP="0040769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Почти каждый день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0D666AFA" w14:textId="77777777" w:rsidR="003A3036" w:rsidRPr="00804025" w:rsidRDefault="003A3036" w:rsidP="00541DED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2-3 </w:t>
            </w: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раза в неделю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D22A0E9" w14:textId="77777777" w:rsidR="003A3036" w:rsidRPr="00804025" w:rsidRDefault="003A3036" w:rsidP="0040769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Раз в неделю 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483C4F1" w14:textId="77777777" w:rsidR="003A3036" w:rsidRPr="00804025" w:rsidRDefault="003A3036" w:rsidP="00541DED">
            <w:pPr>
              <w:ind w:left="113" w:right="113"/>
              <w:jc w:val="center"/>
              <w:rPr>
                <w:rFonts w:eastAsia="Times New Roman"/>
                <w:b/>
                <w:sz w:val="20"/>
              </w:rPr>
            </w:pPr>
            <w:r w:rsidRPr="00804025">
              <w:rPr>
                <w:rFonts w:eastAsia="Times New Roman"/>
                <w:b/>
                <w:sz w:val="20"/>
              </w:rPr>
              <w:t>Два раза в месяц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14:paraId="6E27112A" w14:textId="77777777" w:rsidR="003A3036" w:rsidRPr="00804025" w:rsidRDefault="003A3036" w:rsidP="00541DED">
            <w:pPr>
              <w:ind w:left="113" w:right="113"/>
              <w:jc w:val="center"/>
              <w:rPr>
                <w:rFonts w:eastAsia="Times New Roman"/>
                <w:sz w:val="20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Раз в месяц и реже</w:t>
            </w:r>
          </w:p>
        </w:tc>
      </w:tr>
      <w:tr w:rsidR="003A3036" w:rsidRPr="00804025" w14:paraId="16BD04E5" w14:textId="77777777" w:rsidTr="00826905">
        <w:trPr>
          <w:trHeight w:val="20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5ACA8" w14:textId="77777777" w:rsidR="003A3036" w:rsidRPr="00804025" w:rsidRDefault="003A3036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ED8DAA" w14:textId="77777777" w:rsidR="003A3036" w:rsidRPr="00804025" w:rsidRDefault="003A3036" w:rsidP="00863778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(11)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606410" w14:textId="77777777" w:rsidR="003A3036" w:rsidRPr="00804025" w:rsidRDefault="003A3036" w:rsidP="00863778">
            <w:pPr>
              <w:jc w:val="center"/>
              <w:rPr>
                <w:i/>
                <w:sz w:val="20"/>
                <w:szCs w:val="20"/>
              </w:rPr>
            </w:pPr>
            <w:r w:rsidRPr="00804025">
              <w:rPr>
                <w:i/>
                <w:sz w:val="20"/>
                <w:szCs w:val="20"/>
              </w:rPr>
              <w:t>(12)</w:t>
            </w:r>
          </w:p>
        </w:tc>
        <w:tc>
          <w:tcPr>
            <w:tcW w:w="531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6FEB8137" w14:textId="77777777" w:rsidR="003A3036" w:rsidRPr="00804025" w:rsidRDefault="003A3036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4514" w:type="dxa"/>
            <w:gridSpan w:val="11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C91F28" w14:textId="77777777" w:rsidR="003A3036" w:rsidRPr="00804025" w:rsidRDefault="003A3036">
            <w:pPr>
              <w:spacing w:line="100" w:lineRule="exact"/>
              <w:rPr>
                <w:sz w:val="10"/>
                <w:szCs w:val="10"/>
              </w:rPr>
            </w:pPr>
          </w:p>
        </w:tc>
      </w:tr>
      <w:tr w:rsidR="003A3036" w:rsidRPr="00804025" w14:paraId="26E67FB3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7183FB" w14:textId="77777777" w:rsidR="003A3036" w:rsidRPr="00804025" w:rsidRDefault="003A3036" w:rsidP="004F37F7">
            <w:pPr>
              <w:spacing w:line="240" w:lineRule="exact"/>
            </w:pPr>
            <w:r w:rsidRPr="00804025">
              <w:rPr>
                <w:color w:val="000000"/>
              </w:rPr>
              <w:t xml:space="preserve">Печатные СМИ (специализированные: Хакер, </w:t>
            </w:r>
            <w:proofErr w:type="spellStart"/>
            <w:r w:rsidRPr="00804025">
              <w:rPr>
                <w:color w:val="000000"/>
              </w:rPr>
              <w:t>Компьютерра</w:t>
            </w:r>
            <w:proofErr w:type="spellEnd"/>
            <w:r w:rsidRPr="00804025">
              <w:rPr>
                <w:color w:val="000000"/>
              </w:rPr>
              <w:t xml:space="preserve">, </w:t>
            </w:r>
            <w:proofErr w:type="spellStart"/>
            <w:r w:rsidRPr="00804025">
              <w:rPr>
                <w:color w:val="000000"/>
              </w:rPr>
              <w:t>Byte</w:t>
            </w:r>
            <w:proofErr w:type="spellEnd"/>
            <w:r w:rsidRPr="00804025">
              <w:rPr>
                <w:color w:val="000000"/>
              </w:rPr>
              <w:t xml:space="preserve"> и т.п.)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E11643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1FFFB4" w14:textId="77777777" w:rsidR="003A3036" w:rsidRPr="00804025" w:rsidRDefault="003A3036" w:rsidP="00370D27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5A15D6F" w14:textId="77777777" w:rsidR="003A3036" w:rsidRPr="00804025" w:rsidRDefault="003A3036" w:rsidP="00863778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(13)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A11EA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DE0664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A7EFA4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A11ABB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8B3B98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7A10E2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6</w:t>
            </w:r>
          </w:p>
        </w:tc>
      </w:tr>
      <w:tr w:rsidR="003A3036" w:rsidRPr="00804025" w14:paraId="0F1EC116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BDC872" w14:textId="77777777" w:rsidR="003A3036" w:rsidRPr="00804025" w:rsidRDefault="003A3036">
            <w:pPr>
              <w:spacing w:line="240" w:lineRule="exact"/>
            </w:pPr>
            <w:r w:rsidRPr="00804025">
              <w:rPr>
                <w:color w:val="000000"/>
              </w:rPr>
              <w:t xml:space="preserve">Печатные СМИ (общественно-политические: Ведомости, </w:t>
            </w:r>
            <w:proofErr w:type="spellStart"/>
            <w:r w:rsidRPr="00804025">
              <w:rPr>
                <w:color w:val="000000"/>
              </w:rPr>
              <w:t>Newsweek</w:t>
            </w:r>
            <w:proofErr w:type="spellEnd"/>
            <w:r w:rsidRPr="00804025">
              <w:rPr>
                <w:color w:val="000000"/>
              </w:rPr>
              <w:t xml:space="preserve">, </w:t>
            </w:r>
            <w:proofErr w:type="spellStart"/>
            <w:r w:rsidRPr="00804025">
              <w:rPr>
                <w:color w:val="000000"/>
              </w:rPr>
              <w:t>Forbes</w:t>
            </w:r>
            <w:proofErr w:type="spellEnd"/>
            <w:r w:rsidRPr="00804025">
              <w:rPr>
                <w:color w:val="000000"/>
              </w:rPr>
              <w:t xml:space="preserve"> и т.п.)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BFB61F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BAB515" w14:textId="77777777" w:rsidR="003A3036" w:rsidRPr="00804025" w:rsidRDefault="003A3036" w:rsidP="00370D27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C196BB" w14:textId="77777777" w:rsidR="003A3036" w:rsidRPr="00804025" w:rsidRDefault="003A3036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(14)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0754E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60DDFF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313D02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FE2023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3B137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523DEF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6</w:t>
            </w:r>
          </w:p>
        </w:tc>
      </w:tr>
      <w:tr w:rsidR="003A3036" w:rsidRPr="00804025" w14:paraId="780E6264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21281" w14:textId="77777777" w:rsidR="003A3036" w:rsidRPr="00804025" w:rsidRDefault="003A3036" w:rsidP="00DF0816">
            <w:pPr>
              <w:spacing w:line="240" w:lineRule="exact"/>
            </w:pPr>
            <w:r w:rsidRPr="00804025">
              <w:rPr>
                <w:color w:val="000000"/>
              </w:rPr>
              <w:t xml:space="preserve">Печатные СМИ (глянцевые журналы: </w:t>
            </w:r>
            <w:proofErr w:type="spellStart"/>
            <w:r w:rsidRPr="00804025">
              <w:rPr>
                <w:color w:val="000000"/>
              </w:rPr>
              <w:t>Men's</w:t>
            </w:r>
            <w:proofErr w:type="spellEnd"/>
            <w:r w:rsidRPr="00804025">
              <w:rPr>
                <w:color w:val="000000"/>
              </w:rPr>
              <w:t xml:space="preserve"> </w:t>
            </w:r>
            <w:proofErr w:type="spellStart"/>
            <w:r w:rsidRPr="00804025">
              <w:rPr>
                <w:color w:val="000000"/>
              </w:rPr>
              <w:t>Health</w:t>
            </w:r>
            <w:proofErr w:type="spellEnd"/>
            <w:r w:rsidRPr="00804025">
              <w:rPr>
                <w:color w:val="000000"/>
              </w:rPr>
              <w:t xml:space="preserve">, </w:t>
            </w:r>
            <w:r w:rsidRPr="00804025">
              <w:rPr>
                <w:color w:val="000000"/>
                <w:lang w:val="en-US"/>
              </w:rPr>
              <w:t>Geo</w:t>
            </w:r>
            <w:r w:rsidRPr="00804025">
              <w:rPr>
                <w:color w:val="000000"/>
              </w:rPr>
              <w:t>, Популярная механика и т.п.)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CAA77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547BA2" w14:textId="77777777" w:rsidR="003A3036" w:rsidRPr="00804025" w:rsidRDefault="003A3036" w:rsidP="00370D27">
            <w:pPr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E17DEFA" w14:textId="77777777" w:rsidR="003A3036" w:rsidRPr="00804025" w:rsidRDefault="003A3036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(15)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D1F0AA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A8D69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DFE54F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6D04AF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96026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4CA82F2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6</w:t>
            </w:r>
          </w:p>
        </w:tc>
      </w:tr>
      <w:tr w:rsidR="003A3036" w:rsidRPr="00804025" w14:paraId="71AD604B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E1866B" w14:textId="77777777" w:rsidR="003A3036" w:rsidRPr="00804025" w:rsidRDefault="003A3036" w:rsidP="004F37F7">
            <w:pPr>
              <w:spacing w:line="240" w:lineRule="exact"/>
            </w:pPr>
            <w:r w:rsidRPr="00804025">
              <w:rPr>
                <w:color w:val="000000"/>
              </w:rPr>
              <w:t>Онлайн СМИ (интернет</w:t>
            </w:r>
            <w:r w:rsidR="00FD4FD9" w:rsidRPr="00FD4FD9">
              <w:rPr>
                <w:color w:val="000000"/>
              </w:rPr>
              <w:t>-</w:t>
            </w:r>
            <w:r w:rsidR="00FD4FD9">
              <w:rPr>
                <w:color w:val="000000"/>
              </w:rPr>
              <w:t xml:space="preserve"> издания или интернет</w:t>
            </w:r>
            <w:r w:rsidR="00FD4FD9" w:rsidRPr="00FD4FD9">
              <w:rPr>
                <w:color w:val="000000"/>
              </w:rPr>
              <w:t>-</w:t>
            </w:r>
            <w:r w:rsidRPr="00804025">
              <w:rPr>
                <w:color w:val="000000"/>
              </w:rPr>
              <w:t xml:space="preserve">СМИ: </w:t>
            </w:r>
            <w:proofErr w:type="spellStart"/>
            <w:r w:rsidRPr="00804025">
              <w:t>Газета.Ru</w:t>
            </w:r>
            <w:proofErr w:type="spellEnd"/>
            <w:r w:rsidRPr="00804025">
              <w:t xml:space="preserve">, </w:t>
            </w:r>
            <w:proofErr w:type="spellStart"/>
            <w:r w:rsidRPr="00804025">
              <w:rPr>
                <w:lang w:val="en-US"/>
              </w:rPr>
              <w:t>Lenta</w:t>
            </w:r>
            <w:proofErr w:type="spellEnd"/>
            <w:r w:rsidRPr="00804025">
              <w:t>.</w:t>
            </w:r>
            <w:proofErr w:type="spellStart"/>
            <w:r w:rsidRPr="00804025">
              <w:rPr>
                <w:lang w:val="en-US"/>
              </w:rPr>
              <w:t>ru</w:t>
            </w:r>
            <w:proofErr w:type="spellEnd"/>
            <w:r w:rsidRPr="00804025">
              <w:t>,</w:t>
            </w:r>
            <w:r w:rsidRPr="00804025">
              <w:rPr>
                <w:color w:val="000000"/>
              </w:rPr>
              <w:t xml:space="preserve"> Slon.ru, и т.п.)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EEACE3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6B372A" w14:textId="77777777" w:rsidR="003A3036" w:rsidRPr="00804025" w:rsidRDefault="003A3036" w:rsidP="00370D27">
            <w:pPr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73010AA" w14:textId="77777777" w:rsidR="003A3036" w:rsidRPr="00804025" w:rsidRDefault="003A3036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(16)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C0B65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4E0007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3DA52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BB4418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0316C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7E4DADF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6</w:t>
            </w:r>
          </w:p>
        </w:tc>
      </w:tr>
      <w:tr w:rsidR="003A3036" w:rsidRPr="00804025" w14:paraId="68DD7ED5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5421CC" w14:textId="77777777" w:rsidR="003A3036" w:rsidRPr="00804025" w:rsidRDefault="003A3036">
            <w:pPr>
              <w:spacing w:line="240" w:lineRule="exact"/>
            </w:pPr>
            <w:r w:rsidRPr="00804025">
              <w:rPr>
                <w:color w:val="000000"/>
              </w:rPr>
              <w:t>Радио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14F05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170B2" w14:textId="77777777" w:rsidR="003A3036" w:rsidRPr="00804025" w:rsidRDefault="003A3036" w:rsidP="00370D27">
            <w:pPr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2D3C80" w14:textId="77777777" w:rsidR="003A3036" w:rsidRPr="00804025" w:rsidRDefault="003A3036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(17)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76BA31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D1AC69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D02458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0F0288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E10EF3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073734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6</w:t>
            </w:r>
          </w:p>
        </w:tc>
      </w:tr>
      <w:tr w:rsidR="003A3036" w:rsidRPr="00804025" w14:paraId="0406A232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57B362" w14:textId="77777777" w:rsidR="003A3036" w:rsidRPr="00804025" w:rsidRDefault="003A3036">
            <w:pPr>
              <w:spacing w:line="240" w:lineRule="exact"/>
            </w:pPr>
            <w:r w:rsidRPr="00804025">
              <w:rPr>
                <w:color w:val="000000"/>
              </w:rPr>
              <w:t>Телевидение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896FB3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EE93D" w14:textId="77777777" w:rsidR="003A3036" w:rsidRPr="00804025" w:rsidRDefault="003A3036" w:rsidP="00370D27">
            <w:pPr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96A060" w14:textId="77777777" w:rsidR="003A3036" w:rsidRPr="00804025" w:rsidRDefault="003A3036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(18)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936D33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D10DB3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77380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E6EFDC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8C963A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76BF799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6</w:t>
            </w:r>
          </w:p>
        </w:tc>
      </w:tr>
      <w:tr w:rsidR="003A3036" w:rsidRPr="00804025" w14:paraId="5536F8A3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890426" w14:textId="77777777" w:rsidR="003A3036" w:rsidRPr="00804025" w:rsidRDefault="003A3036">
            <w:pPr>
              <w:spacing w:line="240" w:lineRule="exact"/>
            </w:pPr>
            <w:r w:rsidRPr="00804025">
              <w:rPr>
                <w:color w:val="000000"/>
              </w:rPr>
              <w:t>Социальные сети (</w:t>
            </w:r>
            <w:proofErr w:type="spellStart"/>
            <w:r w:rsidRPr="00804025">
              <w:rPr>
                <w:color w:val="000000"/>
              </w:rPr>
              <w:t>Facebook</w:t>
            </w:r>
            <w:proofErr w:type="spellEnd"/>
            <w:r w:rsidRPr="00804025">
              <w:rPr>
                <w:color w:val="000000"/>
              </w:rPr>
              <w:t xml:space="preserve">, </w:t>
            </w:r>
            <w:r w:rsidRPr="00804025">
              <w:t xml:space="preserve">Одноклассники, </w:t>
            </w:r>
            <w:proofErr w:type="spellStart"/>
            <w:r w:rsidRPr="00804025">
              <w:t>ВКонтакте</w:t>
            </w:r>
            <w:proofErr w:type="spellEnd"/>
            <w:r w:rsidRPr="00804025">
              <w:t xml:space="preserve"> и т.п</w:t>
            </w:r>
            <w:r w:rsidRPr="00804025">
              <w:rPr>
                <w:color w:val="000000"/>
              </w:rPr>
              <w:t>.)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70F12E" w14:textId="77777777" w:rsidR="003A3036" w:rsidRPr="00804025" w:rsidRDefault="003A3036">
            <w:pPr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7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E16792" w14:textId="77777777" w:rsidR="003A3036" w:rsidRPr="00804025" w:rsidRDefault="003A3036" w:rsidP="00370D27">
            <w:pPr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7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4F4187" w14:textId="77777777" w:rsidR="003A3036" w:rsidRPr="00804025" w:rsidRDefault="003A3036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(19)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1AAB0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4E0930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C35BD0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A6318D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7B2C7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6228436" w14:textId="77777777" w:rsidR="003A3036" w:rsidRPr="00804025" w:rsidRDefault="003A3036">
            <w:pPr>
              <w:spacing w:line="240" w:lineRule="exact"/>
              <w:jc w:val="center"/>
            </w:pPr>
            <w:r w:rsidRPr="00804025">
              <w:t>6</w:t>
            </w:r>
          </w:p>
        </w:tc>
      </w:tr>
      <w:tr w:rsidR="003A3036" w:rsidRPr="00826905" w14:paraId="7C05AD7A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D6A12" w14:textId="77777777" w:rsidR="003A3036" w:rsidRPr="00826905" w:rsidRDefault="003A3036" w:rsidP="00B5019F">
            <w:pPr>
              <w:spacing w:line="240" w:lineRule="exact"/>
              <w:rPr>
                <w:highlight w:val="yellow"/>
              </w:rPr>
            </w:pPr>
            <w:proofErr w:type="spellStart"/>
            <w:r w:rsidRPr="00826905">
              <w:rPr>
                <w:color w:val="000000"/>
                <w:highlight w:val="yellow"/>
              </w:rPr>
              <w:t>Хабрахабр</w:t>
            </w:r>
            <w:proofErr w:type="spellEnd"/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0AFAC0" w14:textId="77777777" w:rsidR="003A3036" w:rsidRPr="00826905" w:rsidRDefault="003A3036">
            <w:pPr>
              <w:spacing w:line="240" w:lineRule="exact"/>
              <w:jc w:val="center"/>
              <w:rPr>
                <w:highlight w:val="yellow"/>
                <w:lang w:val="en-US"/>
              </w:rPr>
            </w:pPr>
            <w:r w:rsidRPr="00826905">
              <w:rPr>
                <w:highlight w:val="yellow"/>
                <w:lang w:val="en-US"/>
              </w:rPr>
              <w:t>8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4252CB" w14:textId="77777777" w:rsidR="003A3036" w:rsidRPr="00826905" w:rsidRDefault="003A3036" w:rsidP="00370D27">
            <w:pPr>
              <w:spacing w:line="240" w:lineRule="exact"/>
              <w:jc w:val="center"/>
              <w:rPr>
                <w:highlight w:val="yellow"/>
                <w:lang w:val="en-US"/>
              </w:rPr>
            </w:pPr>
            <w:r w:rsidRPr="00826905">
              <w:rPr>
                <w:highlight w:val="yellow"/>
                <w:lang w:val="en-US"/>
              </w:rPr>
              <w:t>8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6F14AE" w14:textId="77777777" w:rsidR="003A3036" w:rsidRPr="00826905" w:rsidRDefault="003A3036">
            <w:pPr>
              <w:spacing w:line="200" w:lineRule="exact"/>
              <w:jc w:val="center"/>
              <w:rPr>
                <w:highlight w:val="yellow"/>
              </w:rPr>
            </w:pPr>
            <w:r w:rsidRPr="00826905">
              <w:rPr>
                <w:i/>
                <w:iCs/>
                <w:sz w:val="20"/>
                <w:szCs w:val="20"/>
                <w:highlight w:val="yellow"/>
              </w:rPr>
              <w:t>(20)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79365F" w14:textId="77777777" w:rsidR="003A3036" w:rsidRPr="00826905" w:rsidRDefault="003A3036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27A837" w14:textId="77777777" w:rsidR="003A3036" w:rsidRPr="00826905" w:rsidRDefault="003A3036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6D0751" w14:textId="77777777" w:rsidR="003A3036" w:rsidRPr="00826905" w:rsidRDefault="003A3036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E9741" w14:textId="77777777" w:rsidR="003A3036" w:rsidRPr="00826905" w:rsidRDefault="003A3036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BD5083" w14:textId="77777777" w:rsidR="003A3036" w:rsidRPr="00826905" w:rsidRDefault="003A3036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C67865" w14:textId="77777777" w:rsidR="003A3036" w:rsidRPr="00826905" w:rsidRDefault="003A3036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6</w:t>
            </w:r>
          </w:p>
        </w:tc>
      </w:tr>
      <w:tr w:rsidR="00826905" w:rsidRPr="00804025" w14:paraId="40070F5E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DD2C04" w14:textId="77777777" w:rsidR="00826905" w:rsidRPr="00826905" w:rsidRDefault="00826905" w:rsidP="00B947EB">
            <w:pPr>
              <w:spacing w:line="240" w:lineRule="exact"/>
              <w:rPr>
                <w:color w:val="000000"/>
                <w:highlight w:val="yellow"/>
                <w:lang w:val="en-US"/>
              </w:rPr>
            </w:pPr>
            <w:r w:rsidRPr="00826905">
              <w:rPr>
                <w:color w:val="000000"/>
                <w:highlight w:val="yellow"/>
                <w:lang w:val="en-US"/>
              </w:rPr>
              <w:t>Roem.ru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EE5152" w14:textId="77777777" w:rsidR="00826905" w:rsidRPr="00826905" w:rsidRDefault="00826905">
            <w:pPr>
              <w:spacing w:line="240" w:lineRule="exact"/>
              <w:jc w:val="center"/>
              <w:rPr>
                <w:highlight w:val="yellow"/>
                <w:lang w:val="en-US"/>
              </w:rPr>
            </w:pPr>
            <w:r w:rsidRPr="00826905">
              <w:rPr>
                <w:highlight w:val="yellow"/>
                <w:lang w:val="en-US"/>
              </w:rPr>
              <w:t>9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295A7" w14:textId="77777777" w:rsidR="00826905" w:rsidRPr="00826905" w:rsidRDefault="00826905" w:rsidP="00370D27">
            <w:pPr>
              <w:spacing w:line="240" w:lineRule="exact"/>
              <w:jc w:val="center"/>
              <w:rPr>
                <w:highlight w:val="yellow"/>
                <w:lang w:val="en-US"/>
              </w:rPr>
            </w:pPr>
            <w:r w:rsidRPr="00826905">
              <w:rPr>
                <w:highlight w:val="yellow"/>
                <w:lang w:val="en-US"/>
              </w:rPr>
              <w:t>9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223E4F6" w14:textId="77777777" w:rsidR="00826905" w:rsidRPr="00826905" w:rsidRDefault="00826905">
            <w:pPr>
              <w:spacing w:line="200" w:lineRule="exact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826905">
              <w:rPr>
                <w:i/>
                <w:iCs/>
                <w:sz w:val="20"/>
                <w:szCs w:val="20"/>
                <w:highlight w:val="yellow"/>
              </w:rPr>
              <w:t>(21)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137B2B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691D99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A175E3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34503E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F73F00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38D318" w14:textId="77777777" w:rsidR="00826905" w:rsidRPr="00804025" w:rsidRDefault="00826905" w:rsidP="00826905">
            <w:pPr>
              <w:spacing w:line="240" w:lineRule="exact"/>
              <w:jc w:val="center"/>
            </w:pPr>
            <w:r w:rsidRPr="00826905">
              <w:rPr>
                <w:highlight w:val="yellow"/>
              </w:rPr>
              <w:t>6</w:t>
            </w:r>
          </w:p>
        </w:tc>
      </w:tr>
      <w:tr w:rsidR="00826905" w:rsidRPr="00826905" w14:paraId="3F8CBE9D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E56635" w14:textId="77777777" w:rsidR="00826905" w:rsidRPr="00826905" w:rsidRDefault="00826905" w:rsidP="00B947EB">
            <w:pPr>
              <w:spacing w:line="240" w:lineRule="exact"/>
              <w:rPr>
                <w:color w:val="000000"/>
                <w:highlight w:val="yellow"/>
                <w:lang w:val="en-US"/>
              </w:rPr>
            </w:pPr>
            <w:proofErr w:type="spellStart"/>
            <w:r w:rsidRPr="00826905">
              <w:rPr>
                <w:color w:val="000000"/>
                <w:highlight w:val="yellow"/>
                <w:lang w:val="en-US"/>
              </w:rPr>
              <w:t>Цукерберг</w:t>
            </w:r>
            <w:proofErr w:type="spellEnd"/>
            <w:r w:rsidRPr="00826905">
              <w:rPr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826905">
              <w:rPr>
                <w:color w:val="000000"/>
                <w:highlight w:val="yellow"/>
                <w:lang w:val="en-US"/>
              </w:rPr>
              <w:t>позвонит</w:t>
            </w:r>
            <w:proofErr w:type="spellEnd"/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8EF006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  <w:lang w:val="en-US"/>
              </w:rPr>
            </w:pPr>
            <w:r w:rsidRPr="00826905">
              <w:rPr>
                <w:highlight w:val="yellow"/>
              </w:rPr>
              <w:t>1</w:t>
            </w:r>
            <w:r w:rsidRPr="00826905">
              <w:rPr>
                <w:highlight w:val="yellow"/>
                <w:lang w:val="en-US"/>
              </w:rPr>
              <w:t>0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AD7D2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  <w:lang w:val="en-US"/>
              </w:rPr>
            </w:pPr>
            <w:r w:rsidRPr="00826905">
              <w:rPr>
                <w:highlight w:val="yellow"/>
              </w:rPr>
              <w:t>1</w:t>
            </w:r>
            <w:r w:rsidRPr="00826905">
              <w:rPr>
                <w:highlight w:val="yellow"/>
                <w:lang w:val="en-US"/>
              </w:rPr>
              <w:t>0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564B43" w14:textId="77777777" w:rsidR="00826905" w:rsidRPr="00826905" w:rsidRDefault="00826905" w:rsidP="00826905">
            <w:pPr>
              <w:spacing w:line="200" w:lineRule="exact"/>
              <w:jc w:val="center"/>
              <w:rPr>
                <w:highlight w:val="yellow"/>
              </w:rPr>
            </w:pPr>
            <w:r w:rsidRPr="00826905">
              <w:rPr>
                <w:i/>
                <w:iCs/>
                <w:sz w:val="20"/>
                <w:szCs w:val="20"/>
                <w:highlight w:val="yellow"/>
              </w:rPr>
              <w:t>(22)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2171E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8DA235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948999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6F6ADA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6316D8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703ACD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6</w:t>
            </w:r>
          </w:p>
        </w:tc>
      </w:tr>
      <w:tr w:rsidR="00826905" w:rsidRPr="00804025" w14:paraId="619C2048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79557E" w14:textId="77777777" w:rsidR="00826905" w:rsidRPr="00826905" w:rsidRDefault="00826905" w:rsidP="00B947EB">
            <w:pPr>
              <w:spacing w:line="240" w:lineRule="exact"/>
              <w:rPr>
                <w:color w:val="000000"/>
                <w:highlight w:val="yellow"/>
                <w:lang w:val="en-US"/>
              </w:rPr>
            </w:pPr>
            <w:proofErr w:type="spellStart"/>
            <w:r w:rsidRPr="00826905">
              <w:rPr>
                <w:color w:val="000000"/>
                <w:highlight w:val="yellow"/>
                <w:lang w:val="en-US"/>
              </w:rPr>
              <w:t>Другие</w:t>
            </w:r>
            <w:proofErr w:type="spellEnd"/>
            <w:r w:rsidRPr="00826905">
              <w:rPr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826905">
              <w:rPr>
                <w:color w:val="000000"/>
                <w:highlight w:val="yellow"/>
                <w:lang w:val="en-US"/>
              </w:rPr>
              <w:t>специализированные</w:t>
            </w:r>
            <w:proofErr w:type="spellEnd"/>
            <w:r w:rsidRPr="00826905">
              <w:rPr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826905">
              <w:rPr>
                <w:color w:val="000000"/>
                <w:highlight w:val="yellow"/>
                <w:lang w:val="en-US"/>
              </w:rPr>
              <w:t>социальные</w:t>
            </w:r>
            <w:proofErr w:type="spellEnd"/>
            <w:r w:rsidRPr="00826905">
              <w:rPr>
                <w:color w:val="000000"/>
                <w:highlight w:val="yellow"/>
                <w:lang w:val="en-US"/>
              </w:rPr>
              <w:t xml:space="preserve"> СМИ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D18F0C" w14:textId="77777777" w:rsidR="00826905" w:rsidRPr="00826905" w:rsidRDefault="00826905">
            <w:pPr>
              <w:spacing w:line="240" w:lineRule="exact"/>
              <w:jc w:val="center"/>
              <w:rPr>
                <w:highlight w:val="yellow"/>
                <w:lang w:val="en-US"/>
              </w:rPr>
            </w:pPr>
            <w:r w:rsidRPr="00826905">
              <w:rPr>
                <w:highlight w:val="yellow"/>
                <w:lang w:val="en-US"/>
              </w:rPr>
              <w:t>11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9BC1E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  <w:lang w:val="en-US"/>
              </w:rPr>
            </w:pPr>
            <w:r w:rsidRPr="00826905">
              <w:rPr>
                <w:highlight w:val="yellow"/>
                <w:lang w:val="en-US"/>
              </w:rPr>
              <w:t>11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628F02" w14:textId="77777777" w:rsidR="00826905" w:rsidRPr="00826905" w:rsidRDefault="00826905" w:rsidP="00826905">
            <w:pPr>
              <w:spacing w:line="200" w:lineRule="exact"/>
              <w:jc w:val="center"/>
              <w:rPr>
                <w:highlight w:val="yellow"/>
              </w:rPr>
            </w:pPr>
            <w:r w:rsidRPr="00826905">
              <w:rPr>
                <w:i/>
                <w:iCs/>
                <w:sz w:val="20"/>
                <w:szCs w:val="20"/>
                <w:highlight w:val="yellow"/>
              </w:rPr>
              <w:t>(23)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151DD6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2679FB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22407D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10DEFD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47791B" w14:textId="77777777" w:rsidR="00826905" w:rsidRPr="00826905" w:rsidRDefault="00826905" w:rsidP="00826905">
            <w:pPr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EFE01E9" w14:textId="77777777" w:rsidR="00826905" w:rsidRPr="00804025" w:rsidRDefault="00826905" w:rsidP="00826905">
            <w:pPr>
              <w:spacing w:line="240" w:lineRule="exact"/>
              <w:jc w:val="center"/>
            </w:pPr>
            <w:r w:rsidRPr="00826905">
              <w:rPr>
                <w:highlight w:val="yellow"/>
              </w:rPr>
              <w:t>6</w:t>
            </w:r>
          </w:p>
        </w:tc>
      </w:tr>
      <w:tr w:rsidR="00826905" w:rsidRPr="00804025" w14:paraId="4CE3C980" w14:textId="77777777" w:rsidTr="00826905">
        <w:trPr>
          <w:trHeight w:val="20"/>
        </w:trPr>
        <w:tc>
          <w:tcPr>
            <w:tcW w:w="358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D8F65CA" w14:textId="77777777" w:rsidR="00826905" w:rsidRPr="00804025" w:rsidRDefault="00826905">
            <w:pPr>
              <w:spacing w:line="240" w:lineRule="exact"/>
            </w:pPr>
            <w:r w:rsidRPr="00804025">
              <w:rPr>
                <w:color w:val="000000"/>
              </w:rPr>
              <w:t>Другое (</w:t>
            </w:r>
            <w:r w:rsidRPr="00804025">
              <w:rPr>
                <w:color w:val="000080"/>
              </w:rPr>
              <w:t>возможность добавить свой вариант СМИ)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40C4FC" w14:textId="77777777" w:rsidR="00826905" w:rsidRPr="00804025" w:rsidRDefault="00826905">
            <w:pPr>
              <w:spacing w:line="2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D1BFC6" w14:textId="77777777" w:rsidR="00826905" w:rsidRPr="00804025" w:rsidRDefault="00826905" w:rsidP="00370D27">
            <w:pPr>
              <w:spacing w:line="2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5B71307" w14:textId="77777777" w:rsidR="00826905" w:rsidRPr="00826905" w:rsidRDefault="00826905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 w:rsidRPr="00826905">
              <w:rPr>
                <w:i/>
                <w:iCs/>
                <w:sz w:val="20"/>
                <w:szCs w:val="20"/>
              </w:rPr>
              <w:t>(24)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61D660" w14:textId="77777777" w:rsidR="00826905" w:rsidRPr="00804025" w:rsidRDefault="00826905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69EAC2" w14:textId="77777777" w:rsidR="00826905" w:rsidRPr="00804025" w:rsidRDefault="00826905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5FCBB2" w14:textId="77777777" w:rsidR="00826905" w:rsidRPr="00804025" w:rsidRDefault="00826905">
            <w:pPr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666D9" w14:textId="77777777" w:rsidR="00826905" w:rsidRPr="00804025" w:rsidRDefault="00826905">
            <w:pPr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45DFB" w14:textId="77777777" w:rsidR="00826905" w:rsidRPr="00804025" w:rsidRDefault="00826905">
            <w:pPr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4466D80" w14:textId="77777777" w:rsidR="00826905" w:rsidRPr="00804025" w:rsidRDefault="00826905">
            <w:pPr>
              <w:spacing w:line="240" w:lineRule="exact"/>
              <w:jc w:val="center"/>
            </w:pPr>
            <w:r w:rsidRPr="00804025">
              <w:t>6</w:t>
            </w:r>
          </w:p>
        </w:tc>
      </w:tr>
      <w:tr w:rsidR="00826905" w:rsidRPr="00804025" w14:paraId="36DEC4FD" w14:textId="77777777" w:rsidTr="00826905">
        <w:trPr>
          <w:trHeight w:val="20"/>
        </w:trPr>
        <w:tc>
          <w:tcPr>
            <w:tcW w:w="3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B61308" w14:textId="77777777" w:rsidR="00826905" w:rsidRPr="00804025" w:rsidRDefault="00826905">
            <w:pPr>
              <w:spacing w:line="240" w:lineRule="exact"/>
            </w:pPr>
            <w:r w:rsidRPr="00804025">
              <w:rPr>
                <w:color w:val="000000"/>
              </w:rPr>
              <w:t>Ничего из перечисленного</w:t>
            </w:r>
          </w:p>
        </w:tc>
        <w:tc>
          <w:tcPr>
            <w:tcW w:w="88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9050A73" w14:textId="77777777" w:rsidR="00826905" w:rsidRPr="00804025" w:rsidRDefault="00826905">
            <w:pPr>
              <w:spacing w:line="240" w:lineRule="exact"/>
              <w:jc w:val="center"/>
            </w:pPr>
            <w:r w:rsidRPr="00804025">
              <w:t>99</w:t>
            </w:r>
          </w:p>
        </w:tc>
        <w:tc>
          <w:tcPr>
            <w:tcW w:w="890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6EB0E0" w14:textId="77777777" w:rsidR="00826905" w:rsidRPr="00804025" w:rsidRDefault="00826905" w:rsidP="00370D27">
            <w:pPr>
              <w:spacing w:line="240" w:lineRule="exact"/>
              <w:jc w:val="center"/>
            </w:pPr>
            <w:r w:rsidRPr="00804025">
              <w:t>99</w:t>
            </w:r>
          </w:p>
        </w:tc>
        <w:tc>
          <w:tcPr>
            <w:tcW w:w="53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E8445B5" w14:textId="77777777" w:rsidR="00826905" w:rsidRPr="00826905" w:rsidRDefault="00826905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 w:rsidRPr="00826905">
              <w:rPr>
                <w:i/>
                <w:iCs/>
                <w:sz w:val="20"/>
                <w:szCs w:val="20"/>
              </w:rPr>
              <w:t>(25)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137323C6" w14:textId="77777777" w:rsidR="00826905" w:rsidRPr="00804025" w:rsidRDefault="00826905">
            <w:pPr>
              <w:spacing w:line="240" w:lineRule="exact"/>
              <w:jc w:val="center"/>
            </w:pP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43300F70" w14:textId="77777777" w:rsidR="00826905" w:rsidRPr="00804025" w:rsidRDefault="00826905">
            <w:pPr>
              <w:spacing w:line="240" w:lineRule="exact"/>
              <w:jc w:val="center"/>
            </w:pP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25CD117B" w14:textId="77777777" w:rsidR="00826905" w:rsidRPr="00804025" w:rsidRDefault="00826905">
            <w:pPr>
              <w:spacing w:line="240" w:lineRule="exact"/>
              <w:jc w:val="center"/>
            </w:pPr>
          </w:p>
        </w:tc>
        <w:tc>
          <w:tcPr>
            <w:tcW w:w="758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472474B3" w14:textId="77777777" w:rsidR="00826905" w:rsidRPr="00804025" w:rsidRDefault="00826905">
            <w:pPr>
              <w:spacing w:line="240" w:lineRule="exact"/>
              <w:jc w:val="center"/>
            </w:pPr>
          </w:p>
        </w:tc>
        <w:tc>
          <w:tcPr>
            <w:tcW w:w="759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5C9DC8C6" w14:textId="77777777" w:rsidR="00826905" w:rsidRPr="00804025" w:rsidRDefault="00826905">
            <w:pPr>
              <w:spacing w:line="240" w:lineRule="exact"/>
              <w:jc w:val="center"/>
            </w:pPr>
          </w:p>
        </w:tc>
        <w:tc>
          <w:tcPr>
            <w:tcW w:w="721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C2C344A" w14:textId="77777777" w:rsidR="00826905" w:rsidRPr="00804025" w:rsidRDefault="00826905">
            <w:pPr>
              <w:spacing w:line="240" w:lineRule="exact"/>
              <w:jc w:val="center"/>
            </w:pPr>
          </w:p>
        </w:tc>
      </w:tr>
      <w:tr w:rsidR="00826905" w:rsidRPr="00804025" w14:paraId="01AF5FD6" w14:textId="77777777" w:rsidTr="003A3036">
        <w:trPr>
          <w:trHeight w:val="20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B37EA0A" w14:textId="77777777" w:rsidR="00826905" w:rsidRPr="00804025" w:rsidRDefault="00826905">
            <w:pPr>
              <w:rPr>
                <w:sz w:val="10"/>
                <w:szCs w:val="10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B1A4A17" w14:textId="77777777" w:rsidR="00826905" w:rsidRPr="00804025" w:rsidRDefault="00826905">
            <w:pPr>
              <w:rPr>
                <w:sz w:val="10"/>
                <w:szCs w:val="10"/>
              </w:rPr>
            </w:pP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920A2" w14:textId="77777777" w:rsidR="00826905" w:rsidRPr="00804025" w:rsidRDefault="00826905">
            <w:pPr>
              <w:rPr>
                <w:sz w:val="10"/>
                <w:szCs w:val="1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F85BD3E" w14:textId="77777777" w:rsidR="00826905" w:rsidRPr="00804025" w:rsidRDefault="00826905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8B9DDEB" w14:textId="77777777" w:rsidR="00826905" w:rsidRPr="00804025" w:rsidRDefault="00826905">
            <w:pPr>
              <w:rPr>
                <w:sz w:val="10"/>
                <w:szCs w:val="10"/>
              </w:rPr>
            </w:pPr>
          </w:p>
        </w:tc>
        <w:tc>
          <w:tcPr>
            <w:tcW w:w="73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D837DE1" w14:textId="77777777" w:rsidR="00826905" w:rsidRPr="00804025" w:rsidRDefault="00826905">
            <w:pPr>
              <w:rPr>
                <w:sz w:val="10"/>
                <w:szCs w:val="10"/>
              </w:rPr>
            </w:pPr>
          </w:p>
        </w:tc>
        <w:tc>
          <w:tcPr>
            <w:tcW w:w="73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80DDCF" w14:textId="77777777" w:rsidR="00826905" w:rsidRPr="00804025" w:rsidRDefault="00826905">
            <w:pPr>
              <w:rPr>
                <w:sz w:val="10"/>
                <w:szCs w:val="10"/>
              </w:rPr>
            </w:pPr>
          </w:p>
        </w:tc>
        <w:tc>
          <w:tcPr>
            <w:tcW w:w="73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2CA0319" w14:textId="77777777" w:rsidR="00826905" w:rsidRPr="00804025" w:rsidRDefault="00826905">
            <w:pPr>
              <w:rPr>
                <w:sz w:val="10"/>
                <w:szCs w:val="10"/>
              </w:rPr>
            </w:pPr>
          </w:p>
        </w:tc>
        <w:tc>
          <w:tcPr>
            <w:tcW w:w="73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AE5B910" w14:textId="77777777" w:rsidR="00826905" w:rsidRPr="00804025" w:rsidRDefault="00826905">
            <w:pPr>
              <w:rPr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9F972A1" w14:textId="77777777" w:rsidR="00826905" w:rsidRPr="00804025" w:rsidRDefault="00826905">
            <w:pPr>
              <w:rPr>
                <w:sz w:val="10"/>
                <w:szCs w:val="10"/>
              </w:rPr>
            </w:pPr>
          </w:p>
        </w:tc>
      </w:tr>
    </w:tbl>
    <w:p w14:paraId="3FFC43F3" w14:textId="77777777" w:rsidR="00541DED" w:rsidRPr="00804025" w:rsidRDefault="00541DED">
      <w:pPr>
        <w:spacing w:line="100" w:lineRule="exact"/>
        <w:rPr>
          <w:sz w:val="10"/>
          <w:szCs w:val="10"/>
        </w:rPr>
      </w:pPr>
    </w:p>
    <w:p w14:paraId="4BC78564" w14:textId="77777777" w:rsidR="00311E29" w:rsidRPr="00804025" w:rsidRDefault="00311E29" w:rsidP="00541DED">
      <w:pPr>
        <w:keepNext/>
        <w:divId w:val="35745210"/>
        <w:rPr>
          <w:rFonts w:eastAsia="Times New Roman"/>
          <w:b/>
          <w:bCs/>
          <w:i/>
          <w:iCs/>
          <w:color w:val="000080"/>
        </w:rPr>
      </w:pPr>
    </w:p>
    <w:p w14:paraId="40551C14" w14:textId="77777777" w:rsidR="004F37F7" w:rsidRPr="00804025" w:rsidRDefault="008A2148">
      <w:pPr>
        <w:rPr>
          <w:rFonts w:eastAsia="Times New Roman"/>
          <w:b/>
          <w:bCs/>
          <w:i/>
          <w:iCs/>
          <w:color w:val="000080"/>
        </w:rPr>
      </w:pPr>
      <w:r>
        <w:rPr>
          <w:rFonts w:eastAsia="Times New Roman"/>
          <w:b/>
          <w:bCs/>
          <w:i/>
          <w:iCs/>
          <w:color w:val="000080"/>
        </w:rPr>
        <w:t>ЕСЛИ ОТМЕЧЕН КОД 99 (НИЧЕГО ИЗ ПЕРЕЧИСЛЕННОГО) В Е1 ИЛИ Е1.1 ПЕРЕЙТИ К ВОПРОСУ А1</w:t>
      </w:r>
    </w:p>
    <w:p w14:paraId="1C230170" w14:textId="77777777" w:rsidR="003A3036" w:rsidRDefault="003A3036" w:rsidP="00541DED">
      <w:pPr>
        <w:keepNext/>
        <w:divId w:val="35745210"/>
        <w:rPr>
          <w:rFonts w:eastAsia="Times New Roman"/>
          <w:b/>
          <w:bCs/>
          <w:i/>
          <w:iCs/>
          <w:color w:val="000080"/>
        </w:rPr>
      </w:pPr>
      <w:r>
        <w:rPr>
          <w:rFonts w:eastAsia="Times New Roman"/>
          <w:b/>
          <w:bCs/>
          <w:i/>
          <w:iCs/>
          <w:color w:val="000080"/>
        </w:rPr>
        <w:lastRenderedPageBreak/>
        <w:t>ЗАДАТЬ ВОПРОС</w:t>
      </w:r>
      <w:r w:rsidR="00E223C0" w:rsidRPr="00E223C0">
        <w:rPr>
          <w:rFonts w:eastAsia="Times New Roman"/>
          <w:b/>
          <w:bCs/>
          <w:i/>
          <w:iCs/>
          <w:color w:val="000080"/>
        </w:rPr>
        <w:t xml:space="preserve"> </w:t>
      </w:r>
      <w:r w:rsidR="00E223C0">
        <w:rPr>
          <w:rFonts w:eastAsia="Times New Roman"/>
          <w:b/>
          <w:bCs/>
          <w:i/>
          <w:iCs/>
          <w:color w:val="000080"/>
          <w:lang w:val="en-US"/>
        </w:rPr>
        <w:t>E</w:t>
      </w:r>
      <w:r w:rsidR="00E223C0" w:rsidRPr="00E223C0">
        <w:rPr>
          <w:rFonts w:eastAsia="Times New Roman"/>
          <w:b/>
          <w:bCs/>
          <w:i/>
          <w:iCs/>
          <w:color w:val="000080"/>
        </w:rPr>
        <w:t>3</w:t>
      </w:r>
      <w:r>
        <w:rPr>
          <w:rFonts w:eastAsia="Times New Roman"/>
          <w:b/>
          <w:bCs/>
          <w:i/>
          <w:iCs/>
          <w:color w:val="000080"/>
        </w:rPr>
        <w:t xml:space="preserve"> ТОЛЬКО ПО ТЕМ</w:t>
      </w:r>
      <w:r w:rsidR="00E223C0">
        <w:rPr>
          <w:rFonts w:eastAsia="Times New Roman"/>
          <w:b/>
          <w:bCs/>
          <w:i/>
          <w:iCs/>
          <w:color w:val="000080"/>
        </w:rPr>
        <w:t xml:space="preserve"> ИСТОЧНИКАМ</w:t>
      </w:r>
      <w:r>
        <w:rPr>
          <w:rFonts w:eastAsia="Times New Roman"/>
          <w:b/>
          <w:bCs/>
          <w:i/>
          <w:iCs/>
          <w:color w:val="000080"/>
        </w:rPr>
        <w:t>, КОТОРЫМИ РЕСПОНДЕНТ ПОЛЬЗУЕТСЯ (ОТМЕЧЕНЫ КОДЫ В Е1</w:t>
      </w:r>
      <w:r w:rsidR="00661507">
        <w:rPr>
          <w:rFonts w:eastAsia="Times New Roman"/>
          <w:b/>
          <w:bCs/>
          <w:i/>
          <w:iCs/>
          <w:color w:val="000080"/>
        </w:rPr>
        <w:t>.1</w:t>
      </w:r>
      <w:r>
        <w:rPr>
          <w:rFonts w:eastAsia="Times New Roman"/>
          <w:b/>
          <w:bCs/>
          <w:i/>
          <w:iCs/>
          <w:color w:val="000080"/>
        </w:rPr>
        <w:t>)</w:t>
      </w:r>
    </w:p>
    <w:p w14:paraId="05FAD4D2" w14:textId="77777777" w:rsidR="003A3036" w:rsidRDefault="003A3036" w:rsidP="00541DED">
      <w:pPr>
        <w:keepNext/>
        <w:divId w:val="35745210"/>
        <w:rPr>
          <w:rFonts w:eastAsia="Times New Roman"/>
          <w:b/>
          <w:bCs/>
          <w:color w:val="000000"/>
        </w:rPr>
      </w:pPr>
      <w:r w:rsidRPr="00E223C0">
        <w:rPr>
          <w:rFonts w:eastAsia="Times New Roman"/>
          <w:b/>
          <w:bCs/>
          <w:i/>
          <w:iCs/>
        </w:rPr>
        <w:t xml:space="preserve">Е3. </w:t>
      </w:r>
      <w:r>
        <w:rPr>
          <w:rFonts w:eastAsia="Times New Roman"/>
          <w:b/>
          <w:bCs/>
          <w:color w:val="000000"/>
        </w:rPr>
        <w:t>Какого рода информацию</w:t>
      </w:r>
      <w:r w:rsidR="00DE18C7" w:rsidRPr="00DE18C7">
        <w:rPr>
          <w:rFonts w:eastAsia="Times New Roman"/>
          <w:b/>
          <w:bCs/>
          <w:color w:val="000000"/>
        </w:rPr>
        <w:t xml:space="preserve"> </w:t>
      </w:r>
      <w:r w:rsidR="00DE18C7" w:rsidRPr="00DE18C7">
        <w:rPr>
          <w:rFonts w:eastAsia="Times New Roman"/>
          <w:b/>
          <w:bCs/>
          <w:color w:val="FF0000"/>
        </w:rPr>
        <w:t>об интернет-отрасли</w:t>
      </w:r>
      <w:r>
        <w:rPr>
          <w:rFonts w:eastAsia="Times New Roman"/>
          <w:b/>
          <w:bCs/>
          <w:color w:val="000000"/>
        </w:rPr>
        <w:t xml:space="preserve"> Вы </w:t>
      </w:r>
      <w:r w:rsidR="00D75447">
        <w:rPr>
          <w:rFonts w:eastAsia="Times New Roman"/>
          <w:b/>
          <w:bCs/>
          <w:color w:val="000000"/>
        </w:rPr>
        <w:t>получаете</w:t>
      </w:r>
      <w:r>
        <w:rPr>
          <w:rFonts w:eastAsia="Times New Roman"/>
          <w:b/>
          <w:bCs/>
          <w:color w:val="000000"/>
        </w:rPr>
        <w:t xml:space="preserve"> </w:t>
      </w:r>
      <w:r w:rsidR="00D75447">
        <w:rPr>
          <w:rFonts w:eastAsia="Times New Roman"/>
          <w:b/>
          <w:bCs/>
          <w:color w:val="000000"/>
        </w:rPr>
        <w:t xml:space="preserve">из данных </w:t>
      </w:r>
      <w:r>
        <w:rPr>
          <w:rFonts w:eastAsia="Times New Roman"/>
          <w:b/>
          <w:bCs/>
          <w:color w:val="000000"/>
        </w:rPr>
        <w:t>источник</w:t>
      </w:r>
      <w:r w:rsidR="00D75447">
        <w:rPr>
          <w:rFonts w:eastAsia="Times New Roman"/>
          <w:b/>
          <w:bCs/>
          <w:color w:val="000000"/>
        </w:rPr>
        <w:t>ов</w:t>
      </w:r>
      <w:r>
        <w:rPr>
          <w:rFonts w:eastAsia="Times New Roman"/>
          <w:b/>
          <w:bCs/>
          <w:color w:val="000000"/>
        </w:rPr>
        <w:t>?</w:t>
      </w:r>
    </w:p>
    <w:tbl>
      <w:tblPr>
        <w:tblW w:w="10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3717"/>
        <w:gridCol w:w="564"/>
        <w:gridCol w:w="1159"/>
        <w:gridCol w:w="985"/>
        <w:gridCol w:w="985"/>
        <w:gridCol w:w="1108"/>
        <w:gridCol w:w="930"/>
        <w:gridCol w:w="930"/>
      </w:tblGrid>
      <w:tr w:rsidR="00D75447" w:rsidRPr="00804025" w14:paraId="283C0AAC" w14:textId="77777777" w:rsidTr="00D75447">
        <w:trPr>
          <w:divId w:val="35745210"/>
          <w:cantSplit/>
          <w:trHeight w:val="2043"/>
        </w:trPr>
        <w:tc>
          <w:tcPr>
            <w:tcW w:w="37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2C3396F" w14:textId="77777777" w:rsidR="00D75447" w:rsidRPr="00804025" w:rsidRDefault="00D75447" w:rsidP="003A3036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67F1332" w14:textId="77777777" w:rsidR="00D75447" w:rsidRPr="00E223C0" w:rsidRDefault="00D75447" w:rsidP="00DE18C7">
            <w:pPr>
              <w:keepNext/>
              <w:ind w:left="113" w:right="113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01DAA" w14:textId="77777777" w:rsidR="00D75447" w:rsidRPr="00E223C0" w:rsidRDefault="00D75447" w:rsidP="00DE18C7">
            <w:pPr>
              <w:keepNext/>
              <w:ind w:left="113" w:right="113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223C0">
              <w:rPr>
                <w:rFonts w:eastAsia="Times New Roman"/>
                <w:b/>
                <w:sz w:val="20"/>
                <w:szCs w:val="20"/>
              </w:rPr>
              <w:t>Новости рынка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4ECB97" w14:textId="77777777" w:rsidR="00D75447" w:rsidRPr="00E223C0" w:rsidRDefault="00D75447" w:rsidP="00DE18C7">
            <w:pPr>
              <w:keepNext/>
              <w:ind w:left="113" w:right="113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223C0">
              <w:rPr>
                <w:rFonts w:eastAsia="Times New Roman"/>
                <w:b/>
                <w:sz w:val="20"/>
                <w:szCs w:val="20"/>
              </w:rPr>
              <w:t>Новости компаний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E5289B" w14:textId="77777777" w:rsidR="00D75447" w:rsidRPr="00E223C0" w:rsidRDefault="00D75447" w:rsidP="00DE18C7">
            <w:pPr>
              <w:keepNext/>
              <w:ind w:left="113" w:right="113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223C0">
              <w:rPr>
                <w:rFonts w:eastAsia="Times New Roman"/>
                <w:b/>
                <w:sz w:val="20"/>
                <w:szCs w:val="20"/>
              </w:rPr>
              <w:t>Технические вопросы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53D0D3" w14:textId="77777777" w:rsidR="00D75447" w:rsidRPr="00E223C0" w:rsidRDefault="00D75447" w:rsidP="00DE18C7">
            <w:pPr>
              <w:keepNext/>
              <w:ind w:left="113" w:right="113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223C0">
              <w:rPr>
                <w:rFonts w:eastAsia="Times New Roman"/>
                <w:b/>
                <w:sz w:val="20"/>
                <w:szCs w:val="20"/>
              </w:rPr>
              <w:t>Информация о профильных меро</w:t>
            </w:r>
            <w:r>
              <w:rPr>
                <w:rFonts w:eastAsia="Times New Roman"/>
                <w:b/>
                <w:sz w:val="20"/>
                <w:szCs w:val="20"/>
              </w:rPr>
              <w:t>при</w:t>
            </w:r>
            <w:r w:rsidRPr="00E223C0">
              <w:rPr>
                <w:rFonts w:eastAsia="Times New Roman"/>
                <w:b/>
                <w:sz w:val="20"/>
                <w:szCs w:val="20"/>
              </w:rPr>
              <w:t>ятиях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7EF4B7" w14:textId="77777777" w:rsidR="00D75447" w:rsidRPr="00DE18C7" w:rsidRDefault="00D75447" w:rsidP="00DE18C7">
            <w:pPr>
              <w:keepNext/>
              <w:ind w:left="113" w:right="113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E18C7">
              <w:rPr>
                <w:rFonts w:eastAsia="Times New Roman"/>
                <w:b/>
                <w:sz w:val="20"/>
                <w:szCs w:val="20"/>
              </w:rPr>
              <w:t>Новинки сферы (новое ПО, разработки)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7EBD96" w14:textId="77777777" w:rsidR="00D75447" w:rsidRPr="00DE18C7" w:rsidRDefault="00D75447" w:rsidP="00D75447">
            <w:pPr>
              <w:keepNext/>
              <w:ind w:left="113" w:right="113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Другое (укажите, что именно)</w:t>
            </w:r>
          </w:p>
        </w:tc>
      </w:tr>
      <w:tr w:rsidR="00D75447" w:rsidRPr="00804025" w14:paraId="6AC28FF0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723789" w14:textId="77777777" w:rsidR="00D75447" w:rsidRPr="00804025" w:rsidRDefault="00D75447" w:rsidP="003A3036">
            <w:pPr>
              <w:spacing w:line="240" w:lineRule="exact"/>
            </w:pPr>
            <w:r w:rsidRPr="00804025">
              <w:rPr>
                <w:color w:val="000000"/>
              </w:rPr>
              <w:t xml:space="preserve">Печатные СМИ (специализированные: Хакер, </w:t>
            </w:r>
            <w:proofErr w:type="spellStart"/>
            <w:r w:rsidRPr="00804025">
              <w:rPr>
                <w:color w:val="000000"/>
              </w:rPr>
              <w:t>Компьютерра</w:t>
            </w:r>
            <w:proofErr w:type="spellEnd"/>
            <w:r w:rsidRPr="00804025">
              <w:rPr>
                <w:color w:val="000000"/>
              </w:rPr>
              <w:t xml:space="preserve">, </w:t>
            </w:r>
            <w:proofErr w:type="spellStart"/>
            <w:r w:rsidRPr="00804025">
              <w:rPr>
                <w:color w:val="000000"/>
              </w:rPr>
              <w:t>Byte</w:t>
            </w:r>
            <w:proofErr w:type="spellEnd"/>
            <w:r w:rsidRPr="00804025">
              <w:rPr>
                <w:color w:val="000000"/>
              </w:rPr>
              <w:t xml:space="preserve"> и т.п.)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94E73" w14:textId="77777777" w:rsidR="00D75447" w:rsidRPr="00D75447" w:rsidRDefault="00D75447" w:rsidP="00D75447">
            <w:pPr>
              <w:keepNext/>
              <w:spacing w:line="240" w:lineRule="exact"/>
              <w:jc w:val="center"/>
              <w:rPr>
                <w:i/>
              </w:rPr>
            </w:pPr>
            <w:r w:rsidRPr="00D75447">
              <w:rPr>
                <w:i/>
              </w:rPr>
              <w:t>(24)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D356C9" w14:textId="77777777" w:rsidR="00D75447" w:rsidRPr="00804025" w:rsidRDefault="00D75447" w:rsidP="003A3036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B54205" w14:textId="77777777" w:rsidR="00D75447" w:rsidRPr="00804025" w:rsidRDefault="00D75447" w:rsidP="003A3036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2B453" w14:textId="77777777" w:rsidR="00D75447" w:rsidRPr="00804025" w:rsidRDefault="00D75447" w:rsidP="003A3036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BCAD65" w14:textId="77777777" w:rsidR="00D75447" w:rsidRPr="00804025" w:rsidRDefault="00D75447" w:rsidP="003A3036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4BBFB" w14:textId="77777777" w:rsidR="00D75447" w:rsidRPr="00804025" w:rsidRDefault="00D75447" w:rsidP="003A3036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BC602E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6</w:t>
            </w:r>
          </w:p>
        </w:tc>
      </w:tr>
      <w:tr w:rsidR="00D75447" w:rsidRPr="00804025" w14:paraId="2BABB6D2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18D21D" w14:textId="77777777" w:rsidR="00D75447" w:rsidRPr="00804025" w:rsidRDefault="00D75447" w:rsidP="003A3036">
            <w:pPr>
              <w:spacing w:line="240" w:lineRule="exact"/>
            </w:pPr>
            <w:r w:rsidRPr="00804025">
              <w:rPr>
                <w:color w:val="000000"/>
              </w:rPr>
              <w:t xml:space="preserve">Печатные СМИ (общественно-политические: Ведомости, </w:t>
            </w:r>
            <w:proofErr w:type="spellStart"/>
            <w:r w:rsidRPr="00804025">
              <w:rPr>
                <w:color w:val="000000"/>
              </w:rPr>
              <w:t>Newsweek</w:t>
            </w:r>
            <w:proofErr w:type="spellEnd"/>
            <w:r w:rsidRPr="00804025">
              <w:rPr>
                <w:color w:val="000000"/>
              </w:rPr>
              <w:t xml:space="preserve">, </w:t>
            </w:r>
            <w:proofErr w:type="spellStart"/>
            <w:r w:rsidRPr="00804025">
              <w:rPr>
                <w:color w:val="000000"/>
              </w:rPr>
              <w:t>Forbes</w:t>
            </w:r>
            <w:proofErr w:type="spellEnd"/>
            <w:r w:rsidRPr="00804025">
              <w:rPr>
                <w:color w:val="000000"/>
              </w:rPr>
              <w:t xml:space="preserve"> и т.п.)</w:t>
            </w: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4179E6" w14:textId="77777777" w:rsidR="00D75447" w:rsidRPr="00D75447" w:rsidRDefault="00D75447" w:rsidP="00D75447">
            <w:pPr>
              <w:keepNext/>
              <w:spacing w:line="240" w:lineRule="exact"/>
              <w:jc w:val="center"/>
              <w:rPr>
                <w:i/>
              </w:rPr>
            </w:pPr>
            <w:r w:rsidRPr="00D75447">
              <w:rPr>
                <w:i/>
              </w:rPr>
              <w:t>(25)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E64D1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9E6DDB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E952CA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19B5E6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3F9F7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6885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6</w:t>
            </w:r>
          </w:p>
        </w:tc>
      </w:tr>
      <w:tr w:rsidR="00D75447" w:rsidRPr="00804025" w14:paraId="7906923B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915D8B" w14:textId="77777777" w:rsidR="00D75447" w:rsidRPr="00804025" w:rsidRDefault="00D75447" w:rsidP="003A3036">
            <w:pPr>
              <w:spacing w:line="240" w:lineRule="exact"/>
            </w:pPr>
            <w:r w:rsidRPr="00804025">
              <w:rPr>
                <w:color w:val="000000"/>
              </w:rPr>
              <w:t xml:space="preserve">Печатные СМИ (глянцевые журналы: </w:t>
            </w:r>
            <w:proofErr w:type="spellStart"/>
            <w:r w:rsidRPr="00804025">
              <w:rPr>
                <w:color w:val="000000"/>
              </w:rPr>
              <w:t>Men's</w:t>
            </w:r>
            <w:proofErr w:type="spellEnd"/>
            <w:r w:rsidRPr="00804025">
              <w:rPr>
                <w:color w:val="000000"/>
              </w:rPr>
              <w:t xml:space="preserve"> </w:t>
            </w:r>
            <w:proofErr w:type="spellStart"/>
            <w:r w:rsidRPr="00804025">
              <w:rPr>
                <w:color w:val="000000"/>
              </w:rPr>
              <w:t>Health</w:t>
            </w:r>
            <w:proofErr w:type="spellEnd"/>
            <w:r w:rsidRPr="00804025">
              <w:rPr>
                <w:color w:val="000000"/>
              </w:rPr>
              <w:t xml:space="preserve">, </w:t>
            </w:r>
            <w:r w:rsidRPr="00804025">
              <w:rPr>
                <w:color w:val="000000"/>
                <w:lang w:val="en-US"/>
              </w:rPr>
              <w:t>Geo</w:t>
            </w:r>
            <w:r w:rsidRPr="00804025">
              <w:rPr>
                <w:color w:val="000000"/>
              </w:rPr>
              <w:t>, Популярная механика и т.п.)</w:t>
            </w: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E93BB" w14:textId="77777777" w:rsidR="00D75447" w:rsidRPr="00D75447" w:rsidRDefault="00D75447" w:rsidP="00D75447">
            <w:pPr>
              <w:keepNext/>
              <w:spacing w:line="240" w:lineRule="exact"/>
              <w:jc w:val="center"/>
              <w:rPr>
                <w:i/>
              </w:rPr>
            </w:pPr>
            <w:r w:rsidRPr="00D75447">
              <w:rPr>
                <w:i/>
              </w:rPr>
              <w:t>(26)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65F0C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941B4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8A510F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48EE7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FB27B0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E307B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6</w:t>
            </w:r>
          </w:p>
        </w:tc>
      </w:tr>
      <w:tr w:rsidR="00D75447" w:rsidRPr="00804025" w14:paraId="345709E8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4E071" w14:textId="77777777" w:rsidR="00D75447" w:rsidRPr="00804025" w:rsidRDefault="002904B1" w:rsidP="003A3036">
            <w:pPr>
              <w:spacing w:line="240" w:lineRule="exact"/>
            </w:pPr>
            <w:r>
              <w:rPr>
                <w:color w:val="000000"/>
              </w:rPr>
              <w:t>Онлайн СМИ (интернет-издания или интернет-</w:t>
            </w:r>
            <w:r w:rsidR="00D75447" w:rsidRPr="00804025">
              <w:rPr>
                <w:color w:val="000000"/>
              </w:rPr>
              <w:t xml:space="preserve">СМИ: </w:t>
            </w:r>
            <w:proofErr w:type="spellStart"/>
            <w:r w:rsidR="00D75447" w:rsidRPr="00804025">
              <w:t>Газета.Ru</w:t>
            </w:r>
            <w:proofErr w:type="spellEnd"/>
            <w:r w:rsidR="00D75447" w:rsidRPr="00804025">
              <w:t xml:space="preserve">, </w:t>
            </w:r>
            <w:proofErr w:type="spellStart"/>
            <w:r w:rsidR="00D75447" w:rsidRPr="00804025">
              <w:rPr>
                <w:lang w:val="en-US"/>
              </w:rPr>
              <w:t>Lenta</w:t>
            </w:r>
            <w:proofErr w:type="spellEnd"/>
            <w:r w:rsidR="00D75447" w:rsidRPr="00804025">
              <w:t>.</w:t>
            </w:r>
            <w:proofErr w:type="spellStart"/>
            <w:r w:rsidR="00D75447" w:rsidRPr="00804025">
              <w:rPr>
                <w:lang w:val="en-US"/>
              </w:rPr>
              <w:t>ru</w:t>
            </w:r>
            <w:proofErr w:type="spellEnd"/>
            <w:r w:rsidR="00D75447" w:rsidRPr="00804025">
              <w:t>,</w:t>
            </w:r>
            <w:r w:rsidR="00D75447" w:rsidRPr="00804025">
              <w:rPr>
                <w:color w:val="000000"/>
              </w:rPr>
              <w:t xml:space="preserve"> Slon.ru, и т.п.)</w:t>
            </w: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C2FE07" w14:textId="77777777" w:rsidR="00D75447" w:rsidRPr="00D75447" w:rsidRDefault="00D75447" w:rsidP="00D75447">
            <w:pPr>
              <w:keepNext/>
              <w:spacing w:line="240" w:lineRule="exact"/>
              <w:jc w:val="center"/>
              <w:rPr>
                <w:i/>
              </w:rPr>
            </w:pPr>
            <w:r w:rsidRPr="00D75447">
              <w:rPr>
                <w:i/>
              </w:rPr>
              <w:t>(27)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984E7A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76295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5DB3D0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C8098E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36202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739CE5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6</w:t>
            </w:r>
          </w:p>
        </w:tc>
      </w:tr>
      <w:tr w:rsidR="00D75447" w:rsidRPr="00804025" w14:paraId="644215DA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3E7EB" w14:textId="77777777" w:rsidR="00D75447" w:rsidRPr="00804025" w:rsidRDefault="00D75447" w:rsidP="003A3036">
            <w:pPr>
              <w:spacing w:line="240" w:lineRule="exact"/>
            </w:pPr>
            <w:r w:rsidRPr="00804025">
              <w:rPr>
                <w:color w:val="000000"/>
              </w:rPr>
              <w:t>Радио</w:t>
            </w: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84E5A9" w14:textId="77777777" w:rsidR="00D75447" w:rsidRPr="00D75447" w:rsidRDefault="00D75447" w:rsidP="00D75447">
            <w:pPr>
              <w:keepNext/>
              <w:spacing w:line="240" w:lineRule="exact"/>
              <w:jc w:val="center"/>
              <w:rPr>
                <w:i/>
              </w:rPr>
            </w:pPr>
            <w:r w:rsidRPr="00D75447">
              <w:rPr>
                <w:i/>
              </w:rPr>
              <w:t>(28)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6B3C37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1F030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980B9F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02B6B7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87028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39B1B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6</w:t>
            </w:r>
          </w:p>
        </w:tc>
      </w:tr>
      <w:tr w:rsidR="00D75447" w:rsidRPr="00804025" w14:paraId="07080C6F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D2B21" w14:textId="77777777" w:rsidR="00D75447" w:rsidRPr="00804025" w:rsidRDefault="00D75447" w:rsidP="003A3036">
            <w:pPr>
              <w:spacing w:line="240" w:lineRule="exact"/>
            </w:pPr>
            <w:r w:rsidRPr="00804025">
              <w:rPr>
                <w:color w:val="000000"/>
              </w:rPr>
              <w:t>Телевидение</w:t>
            </w: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7C7025" w14:textId="77777777" w:rsidR="00D75447" w:rsidRPr="00D75447" w:rsidRDefault="00D75447" w:rsidP="00D75447">
            <w:pPr>
              <w:keepNext/>
              <w:spacing w:line="240" w:lineRule="exact"/>
              <w:jc w:val="center"/>
              <w:rPr>
                <w:i/>
              </w:rPr>
            </w:pPr>
            <w:r w:rsidRPr="00D75447">
              <w:rPr>
                <w:i/>
              </w:rPr>
              <w:t>(29)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E72F81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164F90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F73022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FE8D0D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75F992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F44BAE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6</w:t>
            </w:r>
          </w:p>
        </w:tc>
      </w:tr>
      <w:tr w:rsidR="00D75447" w:rsidRPr="00804025" w14:paraId="2E3F7E67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D1B6F8" w14:textId="77777777" w:rsidR="00D75447" w:rsidRPr="00804025" w:rsidRDefault="00D75447" w:rsidP="003A3036">
            <w:pPr>
              <w:spacing w:line="240" w:lineRule="exact"/>
            </w:pPr>
            <w:r w:rsidRPr="00804025">
              <w:rPr>
                <w:color w:val="000000"/>
              </w:rPr>
              <w:t>Социальные сети (</w:t>
            </w:r>
            <w:proofErr w:type="spellStart"/>
            <w:r w:rsidRPr="00804025">
              <w:rPr>
                <w:color w:val="000000"/>
              </w:rPr>
              <w:t>Facebook</w:t>
            </w:r>
            <w:proofErr w:type="spellEnd"/>
            <w:r w:rsidRPr="00804025">
              <w:rPr>
                <w:color w:val="000000"/>
              </w:rPr>
              <w:t xml:space="preserve">, </w:t>
            </w:r>
            <w:r w:rsidRPr="00804025">
              <w:t xml:space="preserve">Одноклассники, </w:t>
            </w:r>
            <w:proofErr w:type="spellStart"/>
            <w:r w:rsidRPr="00804025">
              <w:t>ВКонтакте</w:t>
            </w:r>
            <w:proofErr w:type="spellEnd"/>
            <w:r w:rsidRPr="00804025">
              <w:t xml:space="preserve"> и т.п</w:t>
            </w:r>
            <w:r w:rsidRPr="00804025">
              <w:rPr>
                <w:color w:val="000000"/>
              </w:rPr>
              <w:t>.)</w:t>
            </w: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52E39" w14:textId="77777777" w:rsidR="00D75447" w:rsidRPr="00D75447" w:rsidRDefault="00D75447" w:rsidP="00D75447">
            <w:pPr>
              <w:keepNext/>
              <w:spacing w:line="240" w:lineRule="exact"/>
              <w:jc w:val="center"/>
              <w:rPr>
                <w:i/>
              </w:rPr>
            </w:pPr>
            <w:r w:rsidRPr="00D75447">
              <w:rPr>
                <w:i/>
              </w:rPr>
              <w:t>(30)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AB0A49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67A97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89FE86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62455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CBFEC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BBA1EA" w14:textId="77777777" w:rsidR="00D75447" w:rsidRPr="00804025" w:rsidRDefault="00D75447" w:rsidP="00D75447">
            <w:pPr>
              <w:keepNext/>
              <w:spacing w:line="240" w:lineRule="exact"/>
              <w:jc w:val="center"/>
            </w:pPr>
            <w:r>
              <w:t>6</w:t>
            </w:r>
          </w:p>
        </w:tc>
      </w:tr>
      <w:tr w:rsidR="00D75447" w:rsidRPr="00826905" w14:paraId="3F8B9CEF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E0FA93" w14:textId="77777777" w:rsidR="00D75447" w:rsidRPr="00826905" w:rsidRDefault="00D75447" w:rsidP="003A3036">
            <w:pPr>
              <w:spacing w:line="240" w:lineRule="exact"/>
              <w:rPr>
                <w:highlight w:val="yellow"/>
              </w:rPr>
            </w:pPr>
            <w:proofErr w:type="spellStart"/>
            <w:r w:rsidRPr="00826905">
              <w:rPr>
                <w:color w:val="000000"/>
                <w:highlight w:val="yellow"/>
              </w:rPr>
              <w:t>Хабрахабр</w:t>
            </w:r>
            <w:proofErr w:type="spellEnd"/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9CC57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i/>
                <w:highlight w:val="yellow"/>
              </w:rPr>
            </w:pPr>
            <w:r w:rsidRPr="00826905">
              <w:rPr>
                <w:i/>
                <w:highlight w:val="yellow"/>
              </w:rPr>
              <w:t>(31)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2117DE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D9FEC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0D1FBE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876B01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20DAEF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BC6EE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6</w:t>
            </w:r>
          </w:p>
        </w:tc>
      </w:tr>
      <w:tr w:rsidR="00D75447" w:rsidRPr="00826905" w14:paraId="7FFD66B9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105C0E" w14:textId="77777777" w:rsidR="00D75447" w:rsidRPr="00826905" w:rsidRDefault="00D75447" w:rsidP="003A3036">
            <w:pPr>
              <w:spacing w:line="240" w:lineRule="exact"/>
              <w:rPr>
                <w:color w:val="000000"/>
                <w:highlight w:val="yellow"/>
                <w:lang w:val="en-US"/>
              </w:rPr>
            </w:pPr>
            <w:r w:rsidRPr="00826905">
              <w:rPr>
                <w:color w:val="000000"/>
                <w:highlight w:val="yellow"/>
                <w:lang w:val="en-US"/>
              </w:rPr>
              <w:t>Roem.ru</w:t>
            </w: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A8801F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i/>
                <w:highlight w:val="yellow"/>
              </w:rPr>
            </w:pPr>
            <w:r w:rsidRPr="00826905">
              <w:rPr>
                <w:i/>
                <w:highlight w:val="yellow"/>
              </w:rPr>
              <w:t>(32)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47E27B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C84B84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06080E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FD9B9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089D6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B4CBDB" w14:textId="77777777" w:rsidR="00D75447" w:rsidRPr="00826905" w:rsidRDefault="00D75447" w:rsidP="00D75447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6</w:t>
            </w:r>
          </w:p>
        </w:tc>
      </w:tr>
      <w:tr w:rsidR="00826905" w:rsidRPr="00804025" w14:paraId="26E7621D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5AC310" w14:textId="77777777" w:rsidR="00826905" w:rsidRPr="00826905" w:rsidRDefault="00826905" w:rsidP="00826905">
            <w:pPr>
              <w:spacing w:line="240" w:lineRule="exact"/>
              <w:rPr>
                <w:color w:val="000000"/>
                <w:highlight w:val="yellow"/>
                <w:lang w:val="en-US"/>
              </w:rPr>
            </w:pPr>
            <w:proofErr w:type="spellStart"/>
            <w:r w:rsidRPr="00826905">
              <w:rPr>
                <w:color w:val="000000"/>
                <w:highlight w:val="yellow"/>
                <w:lang w:val="en-US"/>
              </w:rPr>
              <w:t>Цукерберг</w:t>
            </w:r>
            <w:proofErr w:type="spellEnd"/>
            <w:r w:rsidRPr="00826905">
              <w:rPr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826905">
              <w:rPr>
                <w:color w:val="000000"/>
                <w:highlight w:val="yellow"/>
                <w:lang w:val="en-US"/>
              </w:rPr>
              <w:t>позвонит</w:t>
            </w:r>
            <w:proofErr w:type="spellEnd"/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FA2065" w14:textId="77777777" w:rsidR="00826905" w:rsidRPr="00826905" w:rsidRDefault="00826905" w:rsidP="00D75447">
            <w:pPr>
              <w:keepNext/>
              <w:spacing w:line="240" w:lineRule="exact"/>
              <w:jc w:val="center"/>
              <w:rPr>
                <w:i/>
                <w:highlight w:val="yellow"/>
              </w:rPr>
            </w:pPr>
            <w:r w:rsidRPr="00826905">
              <w:rPr>
                <w:i/>
                <w:highlight w:val="yellow"/>
              </w:rPr>
              <w:t>(33)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98587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466C8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27DF38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AB5C03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58B74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F382A2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6</w:t>
            </w:r>
          </w:p>
        </w:tc>
      </w:tr>
      <w:tr w:rsidR="00826905" w:rsidRPr="00804025" w14:paraId="4BCF1F3C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ABA8A3" w14:textId="77777777" w:rsidR="00826905" w:rsidRPr="00826905" w:rsidRDefault="00826905" w:rsidP="00826905">
            <w:pPr>
              <w:spacing w:line="240" w:lineRule="exact"/>
              <w:rPr>
                <w:color w:val="000000"/>
                <w:highlight w:val="yellow"/>
                <w:lang w:val="en-US"/>
              </w:rPr>
            </w:pPr>
            <w:proofErr w:type="spellStart"/>
            <w:r w:rsidRPr="00826905">
              <w:rPr>
                <w:color w:val="000000"/>
                <w:highlight w:val="yellow"/>
                <w:lang w:val="en-US"/>
              </w:rPr>
              <w:t>Другие</w:t>
            </w:r>
            <w:proofErr w:type="spellEnd"/>
            <w:r w:rsidRPr="00826905">
              <w:rPr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826905">
              <w:rPr>
                <w:color w:val="000000"/>
                <w:highlight w:val="yellow"/>
                <w:lang w:val="en-US"/>
              </w:rPr>
              <w:t>специализированные</w:t>
            </w:r>
            <w:proofErr w:type="spellEnd"/>
            <w:r w:rsidRPr="00826905">
              <w:rPr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826905">
              <w:rPr>
                <w:color w:val="000000"/>
                <w:highlight w:val="yellow"/>
                <w:lang w:val="en-US"/>
              </w:rPr>
              <w:t>социальные</w:t>
            </w:r>
            <w:proofErr w:type="spellEnd"/>
            <w:r w:rsidRPr="00826905">
              <w:rPr>
                <w:color w:val="000000"/>
                <w:highlight w:val="yellow"/>
                <w:lang w:val="en-US"/>
              </w:rPr>
              <w:t xml:space="preserve"> СМИ</w:t>
            </w: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712E3B" w14:textId="77777777" w:rsidR="00826905" w:rsidRPr="00826905" w:rsidRDefault="00826905" w:rsidP="00D75447">
            <w:pPr>
              <w:keepNext/>
              <w:spacing w:line="240" w:lineRule="exact"/>
              <w:jc w:val="center"/>
              <w:rPr>
                <w:i/>
                <w:highlight w:val="yellow"/>
              </w:rPr>
            </w:pPr>
            <w:r w:rsidRPr="00826905">
              <w:rPr>
                <w:i/>
                <w:highlight w:val="yellow"/>
              </w:rPr>
              <w:t>(34)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79668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1C8C1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1F7E10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33FF81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DDF3F2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E45CF6" w14:textId="77777777" w:rsidR="00826905" w:rsidRPr="00826905" w:rsidRDefault="00826905" w:rsidP="00826905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826905">
              <w:rPr>
                <w:highlight w:val="yellow"/>
              </w:rPr>
              <w:t>6</w:t>
            </w:r>
          </w:p>
        </w:tc>
      </w:tr>
      <w:tr w:rsidR="00826905" w:rsidRPr="00804025" w14:paraId="0B43670B" w14:textId="77777777" w:rsidTr="00D75447">
        <w:trPr>
          <w:divId w:val="35745210"/>
          <w:trHeight w:val="20"/>
        </w:trPr>
        <w:tc>
          <w:tcPr>
            <w:tcW w:w="3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EE20C7" w14:textId="77777777" w:rsidR="00826905" w:rsidRPr="00804025" w:rsidRDefault="00826905" w:rsidP="003A3036">
            <w:pPr>
              <w:spacing w:line="240" w:lineRule="exact"/>
            </w:pPr>
            <w:r w:rsidRPr="00804025">
              <w:rPr>
                <w:color w:val="000000"/>
              </w:rPr>
              <w:t>Другое (</w:t>
            </w:r>
            <w:r w:rsidRPr="00804025">
              <w:rPr>
                <w:color w:val="000080"/>
              </w:rPr>
              <w:t>вставить источник указанный респондентом в Е1</w:t>
            </w:r>
            <w:r>
              <w:rPr>
                <w:color w:val="000080"/>
              </w:rPr>
              <w:t>.1</w:t>
            </w:r>
            <w:r w:rsidRPr="00804025">
              <w:rPr>
                <w:color w:val="000080"/>
              </w:rPr>
              <w:t>)</w:t>
            </w: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C6648" w14:textId="77777777" w:rsidR="00826905" w:rsidRPr="00D75447" w:rsidRDefault="00826905" w:rsidP="00D75447">
            <w:pPr>
              <w:keepNext/>
              <w:spacing w:line="240" w:lineRule="exact"/>
              <w:jc w:val="center"/>
              <w:rPr>
                <w:i/>
              </w:rPr>
            </w:pPr>
            <w:r>
              <w:rPr>
                <w:i/>
              </w:rPr>
              <w:t>(5</w:t>
            </w:r>
            <w:r w:rsidRPr="00D75447">
              <w:rPr>
                <w:i/>
              </w:rPr>
              <w:t>3)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9CB8E3" w14:textId="77777777" w:rsidR="00826905" w:rsidRPr="00804025" w:rsidRDefault="00826905" w:rsidP="00D75447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6DC968" w14:textId="77777777" w:rsidR="00826905" w:rsidRPr="00804025" w:rsidRDefault="00826905" w:rsidP="00D75447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49F2F" w14:textId="77777777" w:rsidR="00826905" w:rsidRPr="00804025" w:rsidRDefault="00826905" w:rsidP="00D75447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B800D" w14:textId="77777777" w:rsidR="00826905" w:rsidRPr="00804025" w:rsidRDefault="00826905" w:rsidP="00D75447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9C527B" w14:textId="77777777" w:rsidR="00826905" w:rsidRPr="00804025" w:rsidRDefault="00826905" w:rsidP="00D75447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517EA" w14:textId="77777777" w:rsidR="00826905" w:rsidRPr="00804025" w:rsidRDefault="00826905" w:rsidP="00D75447">
            <w:pPr>
              <w:keepNext/>
              <w:spacing w:line="240" w:lineRule="exact"/>
              <w:jc w:val="center"/>
            </w:pPr>
            <w:r>
              <w:t>6</w:t>
            </w:r>
          </w:p>
        </w:tc>
      </w:tr>
    </w:tbl>
    <w:p w14:paraId="33D4CE5D" w14:textId="77777777" w:rsidR="003A3036" w:rsidRDefault="003A3036" w:rsidP="00541DED">
      <w:pPr>
        <w:keepNext/>
        <w:divId w:val="35745210"/>
        <w:rPr>
          <w:rFonts w:eastAsia="Times New Roman"/>
          <w:b/>
          <w:bCs/>
          <w:color w:val="000000"/>
        </w:rPr>
      </w:pPr>
    </w:p>
    <w:p w14:paraId="05FD9690" w14:textId="77777777" w:rsidR="003A3036" w:rsidRDefault="003A3036" w:rsidP="00541DED">
      <w:pPr>
        <w:keepNext/>
        <w:divId w:val="35745210"/>
        <w:rPr>
          <w:rFonts w:eastAsia="Times New Roman"/>
          <w:b/>
          <w:bCs/>
          <w:i/>
          <w:iCs/>
          <w:color w:val="000080"/>
        </w:rPr>
      </w:pPr>
    </w:p>
    <w:p w14:paraId="6C85BE71" w14:textId="77777777" w:rsidR="008A2148" w:rsidRDefault="008A2148">
      <w:pPr>
        <w:rPr>
          <w:rFonts w:eastAsia="Times New Roman"/>
          <w:b/>
          <w:bCs/>
          <w:i/>
          <w:iCs/>
          <w:color w:val="000080"/>
        </w:rPr>
      </w:pPr>
      <w:r>
        <w:rPr>
          <w:rFonts w:eastAsia="Times New Roman"/>
          <w:b/>
          <w:bCs/>
          <w:i/>
          <w:iCs/>
          <w:color w:val="000080"/>
        </w:rPr>
        <w:br w:type="page"/>
      </w:r>
    </w:p>
    <w:p w14:paraId="61E7F4BA" w14:textId="77777777" w:rsidR="00541DED" w:rsidRDefault="00DF0816" w:rsidP="00541DED">
      <w:pPr>
        <w:keepNext/>
        <w:divId w:val="35745210"/>
        <w:rPr>
          <w:rFonts w:eastAsia="Times New Roman"/>
          <w:b/>
          <w:bCs/>
          <w:i/>
          <w:iCs/>
          <w:color w:val="000080"/>
        </w:rPr>
      </w:pPr>
      <w:r w:rsidRPr="00804025">
        <w:rPr>
          <w:rFonts w:eastAsia="Times New Roman"/>
          <w:b/>
          <w:bCs/>
          <w:i/>
          <w:iCs/>
          <w:color w:val="000080"/>
        </w:rPr>
        <w:lastRenderedPageBreak/>
        <w:t>ИСТОЧНИКИ</w:t>
      </w:r>
      <w:r w:rsidR="00541DED" w:rsidRPr="00804025">
        <w:rPr>
          <w:rFonts w:eastAsia="Times New Roman"/>
          <w:b/>
          <w:bCs/>
          <w:i/>
          <w:iCs/>
          <w:color w:val="000080"/>
        </w:rPr>
        <w:t xml:space="preserve"> РОТИРУЮТСЯ ОТ РЕСПОНДЕНТА К РЕСПОНДЕНТУ</w:t>
      </w:r>
    </w:p>
    <w:p w14:paraId="1AA47131" w14:textId="77777777" w:rsidR="00DE18C7" w:rsidRDefault="00DE18C7" w:rsidP="00DE18C7">
      <w:pPr>
        <w:keepNext/>
        <w:divId w:val="35745210"/>
        <w:rPr>
          <w:rFonts w:eastAsia="Times New Roman"/>
          <w:b/>
          <w:bCs/>
          <w:i/>
          <w:iCs/>
          <w:color w:val="000080"/>
        </w:rPr>
      </w:pPr>
      <w:r>
        <w:rPr>
          <w:rFonts w:eastAsia="Times New Roman"/>
          <w:b/>
          <w:bCs/>
          <w:i/>
          <w:iCs/>
          <w:color w:val="000080"/>
        </w:rPr>
        <w:t>ЗАДАТЬ ВОПРОС</w:t>
      </w:r>
      <w:r w:rsidRPr="00E223C0">
        <w:rPr>
          <w:rFonts w:eastAsia="Times New Roman"/>
          <w:b/>
          <w:bCs/>
          <w:i/>
          <w:iCs/>
          <w:color w:val="000080"/>
        </w:rPr>
        <w:t xml:space="preserve"> </w:t>
      </w:r>
      <w:r>
        <w:rPr>
          <w:rFonts w:eastAsia="Times New Roman"/>
          <w:b/>
          <w:bCs/>
          <w:i/>
          <w:iCs/>
          <w:color w:val="000080"/>
          <w:lang w:val="en-US"/>
        </w:rPr>
        <w:t>E</w:t>
      </w:r>
      <w:r w:rsidR="00FC54D1">
        <w:rPr>
          <w:rFonts w:eastAsia="Times New Roman"/>
          <w:b/>
          <w:bCs/>
          <w:i/>
          <w:iCs/>
          <w:color w:val="000080"/>
        </w:rPr>
        <w:t>4</w:t>
      </w:r>
      <w:r>
        <w:rPr>
          <w:rFonts w:eastAsia="Times New Roman"/>
          <w:b/>
          <w:bCs/>
          <w:i/>
          <w:iCs/>
          <w:color w:val="000080"/>
        </w:rPr>
        <w:t xml:space="preserve"> ТОЛЬКО ПО ТЕМ ИСТОЧНИКАМ, КОТОРЫМИ РЕСПОНДЕНТ ПОЛЬЗУЕТСЯ (ОТМЕЧЕНЫ КОДЫ В Е1</w:t>
      </w:r>
      <w:r w:rsidR="00661507">
        <w:rPr>
          <w:rFonts w:eastAsia="Times New Roman"/>
          <w:b/>
          <w:bCs/>
          <w:i/>
          <w:iCs/>
          <w:color w:val="000080"/>
        </w:rPr>
        <w:t>.1</w:t>
      </w:r>
      <w:r>
        <w:rPr>
          <w:rFonts w:eastAsia="Times New Roman"/>
          <w:b/>
          <w:bCs/>
          <w:i/>
          <w:iCs/>
          <w:color w:val="000080"/>
        </w:rPr>
        <w:t>)</w:t>
      </w:r>
    </w:p>
    <w:p w14:paraId="319734AD" w14:textId="77777777" w:rsidR="009A2DA1" w:rsidRPr="00804025" w:rsidRDefault="00541DED" w:rsidP="00541DED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 xml:space="preserve">E4. </w:t>
      </w:r>
      <w:r w:rsidR="00FD2FC7">
        <w:rPr>
          <w:rFonts w:eastAsia="Times New Roman"/>
          <w:b/>
          <w:bCs/>
          <w:color w:val="000000"/>
        </w:rPr>
        <w:t>Отметьте</w:t>
      </w:r>
      <w:r w:rsidR="0040769A" w:rsidRPr="00804025">
        <w:rPr>
          <w:rFonts w:eastAsia="Times New Roman"/>
          <w:b/>
          <w:bCs/>
          <w:color w:val="000000"/>
        </w:rPr>
        <w:t xml:space="preserve">, пожалуйста, насколько </w:t>
      </w:r>
      <w:r w:rsidR="00DF0816" w:rsidRPr="00804025">
        <w:rPr>
          <w:rFonts w:eastAsia="Times New Roman"/>
          <w:b/>
          <w:bCs/>
          <w:color w:val="000000"/>
        </w:rPr>
        <w:t>Вы доверяете информации</w:t>
      </w:r>
      <w:r w:rsidR="009272E9" w:rsidRPr="00804025">
        <w:rPr>
          <w:rFonts w:eastAsia="Times New Roman"/>
          <w:b/>
          <w:bCs/>
          <w:color w:val="000000"/>
        </w:rPr>
        <w:t>,</w:t>
      </w:r>
      <w:r w:rsidR="00DF0816" w:rsidRPr="00804025">
        <w:rPr>
          <w:rFonts w:eastAsia="Times New Roman"/>
          <w:b/>
          <w:bCs/>
          <w:color w:val="000000"/>
        </w:rPr>
        <w:t xml:space="preserve"> представленной в каждом из перечисленных источников</w:t>
      </w:r>
      <w:r w:rsidR="0040769A" w:rsidRPr="00804025">
        <w:rPr>
          <w:rFonts w:eastAsia="Times New Roman"/>
          <w:b/>
          <w:bCs/>
          <w:color w:val="000000"/>
        </w:rPr>
        <w:t>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10CC9C74" w14:textId="77777777" w:rsidR="00541DED" w:rsidRPr="00804025" w:rsidRDefault="00541DED" w:rsidP="00541DED">
      <w:pPr>
        <w:keepNext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ОДИН ОТВЕТ ПО КАЖДОЙ СТРОКЕ.</w:t>
      </w:r>
    </w:p>
    <w:p w14:paraId="149ACC2F" w14:textId="77777777" w:rsidR="002D2A57" w:rsidRPr="00804025" w:rsidRDefault="002D2A57" w:rsidP="00541DED">
      <w:pPr>
        <w:keepNext/>
        <w:rPr>
          <w:rFonts w:eastAsia="Times New Roman"/>
          <w:color w:val="000000"/>
          <w:sz w:val="20"/>
          <w:szCs w:val="20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4755"/>
        <w:gridCol w:w="518"/>
        <w:gridCol w:w="994"/>
        <w:gridCol w:w="1047"/>
        <w:gridCol w:w="1047"/>
        <w:gridCol w:w="1047"/>
        <w:gridCol w:w="1047"/>
      </w:tblGrid>
      <w:tr w:rsidR="00541DED" w:rsidRPr="00804025" w14:paraId="53D46A49" w14:textId="77777777" w:rsidTr="00C06D1C">
        <w:trPr>
          <w:trHeight w:val="20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197E9D7" w14:textId="77777777" w:rsidR="00541DED" w:rsidRPr="00804025" w:rsidRDefault="00541DED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BF28A84" w14:textId="77777777" w:rsidR="00541DED" w:rsidRPr="00804025" w:rsidRDefault="00541DED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A046" w14:textId="77777777" w:rsidR="00541DED" w:rsidRPr="00804025" w:rsidRDefault="00DF0816" w:rsidP="00541DED">
            <w:pPr>
              <w:keepNext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Полностью доверяю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991B8" w14:textId="77777777" w:rsidR="00541DED" w:rsidRPr="00804025" w:rsidRDefault="00DF0816" w:rsidP="00541DED">
            <w:pPr>
              <w:keepNext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804025">
              <w:rPr>
                <w:rFonts w:eastAsia="Times New Roman"/>
                <w:b/>
                <w:sz w:val="20"/>
                <w:szCs w:val="20"/>
              </w:rPr>
              <w:t>Скорее доверяю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1616" w14:textId="77777777" w:rsidR="00541DED" w:rsidRPr="00804025" w:rsidRDefault="00DF0816" w:rsidP="00541DED">
            <w:pPr>
              <w:keepNext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804025">
              <w:rPr>
                <w:rFonts w:eastAsia="Times New Roman"/>
                <w:b/>
                <w:sz w:val="20"/>
                <w:szCs w:val="20"/>
              </w:rPr>
              <w:t>Частично доверяю, частично нет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42674" w14:textId="77777777" w:rsidR="00541DED" w:rsidRPr="00804025" w:rsidRDefault="00541DED" w:rsidP="00DF0816">
            <w:pPr>
              <w:keepNext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Скорее не </w:t>
            </w:r>
            <w:r w:rsidR="00DF0816"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доверяю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0F86" w14:textId="77777777" w:rsidR="00541DED" w:rsidRPr="00804025" w:rsidRDefault="00541DED" w:rsidP="00DF0816">
            <w:pPr>
              <w:keepNext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Абсолютно не </w:t>
            </w:r>
            <w:r w:rsidR="00DF0816"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доверяю</w:t>
            </w:r>
          </w:p>
        </w:tc>
      </w:tr>
      <w:tr w:rsidR="00B5019F" w:rsidRPr="00804025" w14:paraId="6BDCC14E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FE4DDC" w14:textId="77777777" w:rsidR="00B5019F" w:rsidRPr="00804025" w:rsidRDefault="00B5019F" w:rsidP="00B5019F">
            <w:pPr>
              <w:spacing w:line="240" w:lineRule="exact"/>
            </w:pPr>
            <w:r w:rsidRPr="00804025">
              <w:rPr>
                <w:color w:val="000000"/>
              </w:rPr>
              <w:t xml:space="preserve">Печатные СМИ (специализированные: Хакер, </w:t>
            </w:r>
            <w:proofErr w:type="spellStart"/>
            <w:r w:rsidRPr="00804025">
              <w:rPr>
                <w:color w:val="000000"/>
              </w:rPr>
              <w:t>Компьютерра</w:t>
            </w:r>
            <w:proofErr w:type="spellEnd"/>
            <w:r w:rsidRPr="00804025">
              <w:rPr>
                <w:color w:val="000000"/>
              </w:rPr>
              <w:t xml:space="preserve">, </w:t>
            </w:r>
            <w:proofErr w:type="spellStart"/>
            <w:r w:rsidRPr="00804025">
              <w:rPr>
                <w:color w:val="000000"/>
              </w:rPr>
              <w:t>Byte</w:t>
            </w:r>
            <w:proofErr w:type="spellEnd"/>
            <w:r w:rsidRPr="00804025">
              <w:rPr>
                <w:color w:val="000000"/>
              </w:rPr>
              <w:t xml:space="preserve"> и т.п.)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FDB482" w14:textId="77777777" w:rsidR="00B5019F" w:rsidRPr="00804025" w:rsidRDefault="00B5019F" w:rsidP="00C52C7F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C52C7F" w:rsidRPr="00804025">
              <w:rPr>
                <w:i/>
                <w:iCs/>
                <w:sz w:val="20"/>
                <w:szCs w:val="20"/>
              </w:rPr>
              <w:t>2</w:t>
            </w:r>
            <w:r w:rsidR="00C52C7F">
              <w:rPr>
                <w:i/>
                <w:iCs/>
                <w:sz w:val="20"/>
                <w:szCs w:val="20"/>
              </w:rPr>
              <w:t>9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02B2ED" w14:textId="77777777" w:rsidR="00B5019F" w:rsidRPr="00804025" w:rsidRDefault="00B5019F" w:rsidP="00541DE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96DD73" w14:textId="77777777" w:rsidR="00B5019F" w:rsidRPr="00804025" w:rsidRDefault="00B5019F" w:rsidP="00541DE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BA7D31" w14:textId="77777777" w:rsidR="00B5019F" w:rsidRPr="00804025" w:rsidRDefault="00B5019F" w:rsidP="00541DE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617061" w14:textId="77777777" w:rsidR="00B5019F" w:rsidRPr="00804025" w:rsidRDefault="00B5019F" w:rsidP="00541DE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212031" w14:textId="77777777" w:rsidR="00B5019F" w:rsidRPr="00804025" w:rsidRDefault="00B5019F" w:rsidP="00541DE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B5019F" w:rsidRPr="00804025" w14:paraId="13B54CA4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0AE72" w14:textId="77777777" w:rsidR="00B5019F" w:rsidRPr="00804025" w:rsidRDefault="00B5019F" w:rsidP="00B5019F">
            <w:pPr>
              <w:spacing w:line="240" w:lineRule="exact"/>
            </w:pPr>
            <w:r w:rsidRPr="00804025">
              <w:rPr>
                <w:color w:val="000000"/>
              </w:rPr>
              <w:t xml:space="preserve">Печатные СМИ (общественно-политические: Ведомости, </w:t>
            </w:r>
            <w:proofErr w:type="spellStart"/>
            <w:r w:rsidRPr="00804025">
              <w:rPr>
                <w:color w:val="000000"/>
              </w:rPr>
              <w:t>Newsweek</w:t>
            </w:r>
            <w:proofErr w:type="spellEnd"/>
            <w:r w:rsidRPr="00804025">
              <w:rPr>
                <w:color w:val="000000"/>
              </w:rPr>
              <w:t xml:space="preserve">, </w:t>
            </w:r>
            <w:proofErr w:type="spellStart"/>
            <w:r w:rsidRPr="00804025">
              <w:rPr>
                <w:color w:val="000000"/>
              </w:rPr>
              <w:t>Forbes</w:t>
            </w:r>
            <w:proofErr w:type="spellEnd"/>
            <w:r w:rsidRPr="00804025">
              <w:rPr>
                <w:color w:val="000000"/>
              </w:rPr>
              <w:t xml:space="preserve"> и т.п.)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610E7A" w14:textId="77777777" w:rsidR="00B5019F" w:rsidRPr="00804025" w:rsidRDefault="00B5019F" w:rsidP="00C52C7F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C52C7F">
              <w:rPr>
                <w:i/>
                <w:iCs/>
                <w:sz w:val="20"/>
                <w:szCs w:val="20"/>
              </w:rPr>
              <w:t>30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75279A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7D0B26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21803A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411F96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5BAA0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B5019F" w:rsidRPr="00804025" w14:paraId="2C425485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49F21E" w14:textId="77777777" w:rsidR="00B5019F" w:rsidRPr="00804025" w:rsidRDefault="00B5019F" w:rsidP="00B5019F">
            <w:pPr>
              <w:spacing w:line="240" w:lineRule="exact"/>
            </w:pPr>
            <w:r w:rsidRPr="00804025">
              <w:rPr>
                <w:color w:val="000000"/>
              </w:rPr>
              <w:t xml:space="preserve">Печатные СМИ (глянцевые журналы: </w:t>
            </w:r>
            <w:proofErr w:type="spellStart"/>
            <w:r w:rsidRPr="00804025">
              <w:rPr>
                <w:color w:val="000000"/>
              </w:rPr>
              <w:t>Men's</w:t>
            </w:r>
            <w:proofErr w:type="spellEnd"/>
            <w:r w:rsidRPr="00804025">
              <w:rPr>
                <w:color w:val="000000"/>
              </w:rPr>
              <w:t xml:space="preserve"> </w:t>
            </w:r>
            <w:proofErr w:type="spellStart"/>
            <w:r w:rsidRPr="00804025">
              <w:rPr>
                <w:color w:val="000000"/>
              </w:rPr>
              <w:t>Health</w:t>
            </w:r>
            <w:proofErr w:type="spellEnd"/>
            <w:r w:rsidRPr="00804025">
              <w:rPr>
                <w:color w:val="000000"/>
              </w:rPr>
              <w:t xml:space="preserve">, </w:t>
            </w:r>
            <w:r w:rsidRPr="00804025">
              <w:rPr>
                <w:color w:val="000000"/>
                <w:lang w:val="en-US"/>
              </w:rPr>
              <w:t>Geo</w:t>
            </w:r>
            <w:r w:rsidRPr="00804025">
              <w:rPr>
                <w:color w:val="000000"/>
              </w:rPr>
              <w:t>, Популярная механика и т.п.)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DA3EC5" w14:textId="77777777" w:rsidR="00B5019F" w:rsidRPr="00804025" w:rsidRDefault="00863778" w:rsidP="00C52C7F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C52C7F">
              <w:rPr>
                <w:i/>
                <w:iCs/>
                <w:sz w:val="20"/>
                <w:szCs w:val="20"/>
              </w:rPr>
              <w:t>31</w:t>
            </w:r>
            <w:r w:rsidR="00B5019F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A6C530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E79011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E968C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23F71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8AFF0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B5019F" w:rsidRPr="00804025" w14:paraId="3482C4C1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B12CFD" w14:textId="77777777" w:rsidR="00B5019F" w:rsidRPr="00804025" w:rsidRDefault="002904B1" w:rsidP="00B5019F">
            <w:pPr>
              <w:spacing w:line="240" w:lineRule="exact"/>
            </w:pPr>
            <w:r>
              <w:rPr>
                <w:color w:val="000000"/>
              </w:rPr>
              <w:t>Онлайн СМИ (интернет-издания или интернет-</w:t>
            </w:r>
            <w:r w:rsidR="00B5019F" w:rsidRPr="00804025">
              <w:rPr>
                <w:color w:val="000000"/>
              </w:rPr>
              <w:t xml:space="preserve">СМИ: </w:t>
            </w:r>
            <w:proofErr w:type="spellStart"/>
            <w:r w:rsidR="00B5019F" w:rsidRPr="00804025">
              <w:t>Газета.Ru</w:t>
            </w:r>
            <w:proofErr w:type="spellEnd"/>
            <w:r w:rsidR="00B5019F" w:rsidRPr="00804025">
              <w:t xml:space="preserve">, </w:t>
            </w:r>
            <w:proofErr w:type="spellStart"/>
            <w:r w:rsidR="00B5019F" w:rsidRPr="00804025">
              <w:rPr>
                <w:lang w:val="en-US"/>
              </w:rPr>
              <w:t>Lenta</w:t>
            </w:r>
            <w:proofErr w:type="spellEnd"/>
            <w:r w:rsidR="00B5019F" w:rsidRPr="00804025">
              <w:t>.</w:t>
            </w:r>
            <w:proofErr w:type="spellStart"/>
            <w:r w:rsidR="00B5019F" w:rsidRPr="00804025">
              <w:rPr>
                <w:lang w:val="en-US"/>
              </w:rPr>
              <w:t>ru</w:t>
            </w:r>
            <w:proofErr w:type="spellEnd"/>
            <w:r w:rsidR="00B5019F" w:rsidRPr="00804025">
              <w:t>,</w:t>
            </w:r>
            <w:r w:rsidR="00B5019F" w:rsidRPr="00804025">
              <w:rPr>
                <w:color w:val="000000"/>
              </w:rPr>
              <w:t xml:space="preserve"> Slon.ru, и т.п.)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7A201" w14:textId="77777777" w:rsidR="00B5019F" w:rsidRPr="00804025" w:rsidRDefault="00863778" w:rsidP="00C52C7F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C52C7F">
              <w:rPr>
                <w:i/>
                <w:iCs/>
                <w:sz w:val="20"/>
                <w:szCs w:val="20"/>
              </w:rPr>
              <w:t>32</w:t>
            </w:r>
            <w:r w:rsidR="00B5019F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AECDC4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18A408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5999DA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701CF4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3B7E5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B5019F" w:rsidRPr="00804025" w14:paraId="692848C4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C2DD8F" w14:textId="77777777" w:rsidR="00B5019F" w:rsidRPr="00804025" w:rsidRDefault="00B5019F" w:rsidP="00B5019F">
            <w:pPr>
              <w:spacing w:line="240" w:lineRule="exact"/>
            </w:pPr>
            <w:r w:rsidRPr="00804025">
              <w:rPr>
                <w:color w:val="000000"/>
              </w:rPr>
              <w:t>Радио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A6854" w14:textId="77777777" w:rsidR="00B5019F" w:rsidRPr="00804025" w:rsidRDefault="00863778" w:rsidP="00C52C7F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C52C7F">
              <w:rPr>
                <w:i/>
                <w:iCs/>
                <w:sz w:val="20"/>
                <w:szCs w:val="20"/>
              </w:rPr>
              <w:t>33</w:t>
            </w:r>
            <w:r w:rsidR="00B5019F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412CE3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640085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74B220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E25E3A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45A06C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B5019F" w:rsidRPr="00804025" w14:paraId="5F2EAFC6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7C7905" w14:textId="77777777" w:rsidR="00B5019F" w:rsidRPr="00804025" w:rsidRDefault="00B5019F" w:rsidP="00B5019F">
            <w:pPr>
              <w:spacing w:line="240" w:lineRule="exact"/>
            </w:pPr>
            <w:r w:rsidRPr="00804025">
              <w:rPr>
                <w:color w:val="000000"/>
              </w:rPr>
              <w:t>Телевидение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3B8B49" w14:textId="77777777" w:rsidR="00B5019F" w:rsidRPr="00804025" w:rsidRDefault="00863778" w:rsidP="00C52C7F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C52C7F">
              <w:rPr>
                <w:i/>
                <w:iCs/>
                <w:sz w:val="20"/>
                <w:szCs w:val="20"/>
              </w:rPr>
              <w:t>34</w:t>
            </w:r>
            <w:r w:rsidR="00B5019F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5B3A86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0F9B4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82BC2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13823F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78A3BE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B5019F" w:rsidRPr="00804025" w14:paraId="38BD7371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1A3398" w14:textId="77777777" w:rsidR="00B5019F" w:rsidRPr="00804025" w:rsidRDefault="00B5019F" w:rsidP="00B5019F">
            <w:pPr>
              <w:spacing w:line="240" w:lineRule="exact"/>
            </w:pPr>
            <w:r w:rsidRPr="00804025">
              <w:rPr>
                <w:color w:val="000000"/>
              </w:rPr>
              <w:t>Социальные сети (</w:t>
            </w:r>
            <w:proofErr w:type="spellStart"/>
            <w:r w:rsidRPr="00804025">
              <w:rPr>
                <w:color w:val="000000"/>
              </w:rPr>
              <w:t>Facebook</w:t>
            </w:r>
            <w:proofErr w:type="spellEnd"/>
            <w:r w:rsidRPr="00804025">
              <w:rPr>
                <w:color w:val="000000"/>
              </w:rPr>
              <w:t xml:space="preserve">, </w:t>
            </w:r>
            <w:r w:rsidRPr="00804025">
              <w:t xml:space="preserve">Одноклассники, </w:t>
            </w:r>
            <w:proofErr w:type="spellStart"/>
            <w:r w:rsidRPr="00804025">
              <w:t>ВКонтакте</w:t>
            </w:r>
            <w:proofErr w:type="spellEnd"/>
            <w:r w:rsidRPr="00804025">
              <w:t xml:space="preserve"> и т.п</w:t>
            </w:r>
            <w:r w:rsidRPr="00804025">
              <w:rPr>
                <w:color w:val="000000"/>
              </w:rPr>
              <w:t>.)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A20F1" w14:textId="77777777" w:rsidR="00B5019F" w:rsidRPr="00804025" w:rsidRDefault="00863778" w:rsidP="00C52C7F">
            <w:pPr>
              <w:keepNext/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C52C7F">
              <w:rPr>
                <w:i/>
                <w:iCs/>
                <w:sz w:val="20"/>
                <w:szCs w:val="20"/>
              </w:rPr>
              <w:t>35</w:t>
            </w:r>
            <w:r w:rsidR="00B5019F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E8567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0C80B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A6F8C8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2DFA2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6A0E90" w14:textId="77777777" w:rsidR="00B5019F" w:rsidRPr="00804025" w:rsidRDefault="00B5019F" w:rsidP="009A2DA1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B5019F" w:rsidRPr="001609B4" w14:paraId="765E9C08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029AAE" w14:textId="77777777" w:rsidR="00B5019F" w:rsidRPr="001609B4" w:rsidRDefault="00B5019F" w:rsidP="00B5019F">
            <w:pPr>
              <w:spacing w:line="240" w:lineRule="exact"/>
              <w:rPr>
                <w:highlight w:val="yellow"/>
              </w:rPr>
            </w:pPr>
            <w:proofErr w:type="spellStart"/>
            <w:r w:rsidRPr="001609B4">
              <w:rPr>
                <w:color w:val="000000"/>
                <w:highlight w:val="yellow"/>
              </w:rPr>
              <w:t>Хабрахабр</w:t>
            </w:r>
            <w:proofErr w:type="spellEnd"/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4DCE1" w14:textId="77777777" w:rsidR="00B5019F" w:rsidRPr="001609B4" w:rsidRDefault="00863778" w:rsidP="00C52C7F">
            <w:pPr>
              <w:keepNext/>
              <w:spacing w:line="200" w:lineRule="exact"/>
              <w:jc w:val="center"/>
              <w:rPr>
                <w:highlight w:val="yellow"/>
              </w:rPr>
            </w:pPr>
            <w:r w:rsidRPr="001609B4">
              <w:rPr>
                <w:i/>
                <w:iCs/>
                <w:sz w:val="20"/>
                <w:szCs w:val="20"/>
                <w:highlight w:val="yellow"/>
              </w:rPr>
              <w:t>(</w:t>
            </w:r>
            <w:r w:rsidR="00C52C7F" w:rsidRPr="001609B4">
              <w:rPr>
                <w:i/>
                <w:iCs/>
                <w:sz w:val="20"/>
                <w:szCs w:val="20"/>
                <w:highlight w:val="yellow"/>
              </w:rPr>
              <w:t>36</w:t>
            </w:r>
            <w:r w:rsidR="00B5019F" w:rsidRPr="001609B4">
              <w:rPr>
                <w:i/>
                <w:iCs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CA6B25" w14:textId="77777777" w:rsidR="00B5019F" w:rsidRPr="001609B4" w:rsidRDefault="00B5019F" w:rsidP="009A2DA1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7D4841" w14:textId="77777777" w:rsidR="00B5019F" w:rsidRPr="001609B4" w:rsidRDefault="00B5019F" w:rsidP="009A2DA1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9A8F9" w14:textId="77777777" w:rsidR="00B5019F" w:rsidRPr="001609B4" w:rsidRDefault="00B5019F" w:rsidP="009A2DA1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E43D9C" w14:textId="77777777" w:rsidR="00B5019F" w:rsidRPr="001609B4" w:rsidRDefault="00B5019F" w:rsidP="009A2DA1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1C6BC0" w14:textId="77777777" w:rsidR="00B5019F" w:rsidRPr="001609B4" w:rsidRDefault="00B5019F" w:rsidP="009A2DA1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1</w:t>
            </w:r>
          </w:p>
        </w:tc>
      </w:tr>
      <w:tr w:rsidR="00B5019F" w:rsidRPr="001609B4" w14:paraId="4AC4A04B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4E5B4" w14:textId="77777777" w:rsidR="00B5019F" w:rsidRPr="001609B4" w:rsidRDefault="001609B4" w:rsidP="00B5019F">
            <w:pPr>
              <w:spacing w:line="240" w:lineRule="exact"/>
              <w:rPr>
                <w:color w:val="000000"/>
                <w:highlight w:val="yellow"/>
                <w:lang w:val="en-US"/>
              </w:rPr>
            </w:pPr>
            <w:r w:rsidRPr="001609B4">
              <w:rPr>
                <w:color w:val="000000"/>
                <w:highlight w:val="yellow"/>
                <w:lang w:val="en-US"/>
              </w:rPr>
              <w:t>Roem.ru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3CFB8A" w14:textId="77777777" w:rsidR="00B5019F" w:rsidRPr="001609B4" w:rsidRDefault="00863778" w:rsidP="00C52C7F">
            <w:pPr>
              <w:keepNext/>
              <w:spacing w:line="200" w:lineRule="exact"/>
              <w:jc w:val="center"/>
              <w:rPr>
                <w:highlight w:val="yellow"/>
              </w:rPr>
            </w:pPr>
            <w:r w:rsidRPr="001609B4">
              <w:rPr>
                <w:i/>
                <w:iCs/>
                <w:sz w:val="20"/>
                <w:szCs w:val="20"/>
                <w:highlight w:val="yellow"/>
              </w:rPr>
              <w:t>(</w:t>
            </w:r>
            <w:r w:rsidR="00C52C7F" w:rsidRPr="001609B4">
              <w:rPr>
                <w:i/>
                <w:iCs/>
                <w:sz w:val="20"/>
                <w:szCs w:val="20"/>
                <w:highlight w:val="yellow"/>
              </w:rPr>
              <w:t>37</w:t>
            </w:r>
            <w:r w:rsidR="00B5019F" w:rsidRPr="001609B4">
              <w:rPr>
                <w:i/>
                <w:iCs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8AAC1B" w14:textId="77777777" w:rsidR="00B5019F" w:rsidRPr="001609B4" w:rsidRDefault="00B5019F" w:rsidP="009A2DA1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F972E2" w14:textId="77777777" w:rsidR="00B5019F" w:rsidRPr="001609B4" w:rsidRDefault="00B5019F" w:rsidP="009A2DA1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B9114E" w14:textId="77777777" w:rsidR="00B5019F" w:rsidRPr="001609B4" w:rsidRDefault="00B5019F" w:rsidP="009A2DA1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D9C8F0" w14:textId="77777777" w:rsidR="00B5019F" w:rsidRPr="001609B4" w:rsidRDefault="00B5019F" w:rsidP="009A2DA1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E4C5F" w14:textId="77777777" w:rsidR="00B5019F" w:rsidRPr="001609B4" w:rsidRDefault="00B5019F" w:rsidP="009A2DA1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1</w:t>
            </w:r>
          </w:p>
        </w:tc>
      </w:tr>
      <w:tr w:rsidR="001609B4" w:rsidRPr="001609B4" w14:paraId="5059D383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463788" w14:textId="77777777" w:rsidR="001609B4" w:rsidRPr="001609B4" w:rsidRDefault="001609B4" w:rsidP="001609B4">
            <w:pPr>
              <w:spacing w:line="240" w:lineRule="exact"/>
              <w:rPr>
                <w:color w:val="000000"/>
                <w:highlight w:val="yellow"/>
                <w:lang w:val="en-US"/>
              </w:rPr>
            </w:pPr>
            <w:proofErr w:type="spellStart"/>
            <w:r w:rsidRPr="001609B4">
              <w:rPr>
                <w:color w:val="000000"/>
                <w:highlight w:val="yellow"/>
                <w:lang w:val="en-US"/>
              </w:rPr>
              <w:t>Цукерберг</w:t>
            </w:r>
            <w:proofErr w:type="spellEnd"/>
            <w:r w:rsidRPr="001609B4">
              <w:rPr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1609B4">
              <w:rPr>
                <w:color w:val="000000"/>
                <w:highlight w:val="yellow"/>
                <w:lang w:val="en-US"/>
              </w:rPr>
              <w:t>позвонит</w:t>
            </w:r>
            <w:proofErr w:type="spellEnd"/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D57E3" w14:textId="77777777" w:rsidR="001609B4" w:rsidRPr="001609B4" w:rsidRDefault="001609B4" w:rsidP="00C52C7F">
            <w:pPr>
              <w:keepNext/>
              <w:spacing w:line="200" w:lineRule="exact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1609B4">
              <w:rPr>
                <w:i/>
                <w:iCs/>
                <w:sz w:val="20"/>
                <w:szCs w:val="20"/>
                <w:highlight w:val="yellow"/>
              </w:rPr>
              <w:t>(38)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B1867F" w14:textId="77777777" w:rsidR="001609B4" w:rsidRPr="001609B4" w:rsidRDefault="001609B4" w:rsidP="001609B4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1603E" w14:textId="77777777" w:rsidR="001609B4" w:rsidRPr="001609B4" w:rsidRDefault="001609B4" w:rsidP="001609B4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562DDF" w14:textId="77777777" w:rsidR="001609B4" w:rsidRPr="001609B4" w:rsidRDefault="001609B4" w:rsidP="001609B4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AADE3" w14:textId="77777777" w:rsidR="001609B4" w:rsidRPr="001609B4" w:rsidRDefault="001609B4" w:rsidP="001609B4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DAA45" w14:textId="77777777" w:rsidR="001609B4" w:rsidRPr="001609B4" w:rsidRDefault="001609B4" w:rsidP="001609B4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1</w:t>
            </w:r>
          </w:p>
        </w:tc>
      </w:tr>
      <w:tr w:rsidR="001609B4" w:rsidRPr="00804025" w14:paraId="062C2B0B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141625" w14:textId="77777777" w:rsidR="001609B4" w:rsidRPr="001609B4" w:rsidRDefault="001609B4" w:rsidP="001609B4">
            <w:pPr>
              <w:spacing w:line="240" w:lineRule="exact"/>
              <w:rPr>
                <w:color w:val="000000"/>
                <w:highlight w:val="yellow"/>
                <w:lang w:val="en-US"/>
              </w:rPr>
            </w:pPr>
            <w:proofErr w:type="spellStart"/>
            <w:r w:rsidRPr="001609B4">
              <w:rPr>
                <w:color w:val="000000"/>
                <w:highlight w:val="yellow"/>
                <w:lang w:val="en-US"/>
              </w:rPr>
              <w:t>Другие</w:t>
            </w:r>
            <w:proofErr w:type="spellEnd"/>
            <w:r w:rsidRPr="001609B4">
              <w:rPr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1609B4">
              <w:rPr>
                <w:color w:val="000000"/>
                <w:highlight w:val="yellow"/>
                <w:lang w:val="en-US"/>
              </w:rPr>
              <w:t>специализированные</w:t>
            </w:r>
            <w:proofErr w:type="spellEnd"/>
            <w:r w:rsidRPr="001609B4">
              <w:rPr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1609B4">
              <w:rPr>
                <w:color w:val="000000"/>
                <w:highlight w:val="yellow"/>
                <w:lang w:val="en-US"/>
              </w:rPr>
              <w:t>социальные</w:t>
            </w:r>
            <w:proofErr w:type="spellEnd"/>
            <w:r w:rsidRPr="001609B4">
              <w:rPr>
                <w:color w:val="000000"/>
                <w:highlight w:val="yellow"/>
                <w:lang w:val="en-US"/>
              </w:rPr>
              <w:t xml:space="preserve"> СМИ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A23CD8" w14:textId="77777777" w:rsidR="001609B4" w:rsidRPr="001609B4" w:rsidRDefault="001609B4" w:rsidP="00C52C7F">
            <w:pPr>
              <w:keepNext/>
              <w:spacing w:line="200" w:lineRule="exact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1609B4">
              <w:rPr>
                <w:i/>
                <w:iCs/>
                <w:sz w:val="20"/>
                <w:szCs w:val="20"/>
                <w:highlight w:val="yellow"/>
              </w:rPr>
              <w:t>(39)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04F52C" w14:textId="77777777" w:rsidR="001609B4" w:rsidRPr="001609B4" w:rsidRDefault="001609B4" w:rsidP="001609B4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3E767F" w14:textId="77777777" w:rsidR="001609B4" w:rsidRPr="001609B4" w:rsidRDefault="001609B4" w:rsidP="001609B4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54B3FD" w14:textId="77777777" w:rsidR="001609B4" w:rsidRPr="001609B4" w:rsidRDefault="001609B4" w:rsidP="001609B4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89C02F" w14:textId="77777777" w:rsidR="001609B4" w:rsidRPr="001609B4" w:rsidRDefault="001609B4" w:rsidP="001609B4">
            <w:pPr>
              <w:keepNext/>
              <w:spacing w:line="240" w:lineRule="exact"/>
              <w:jc w:val="center"/>
              <w:rPr>
                <w:highlight w:val="yellow"/>
              </w:rPr>
            </w:pPr>
            <w:r w:rsidRPr="001609B4">
              <w:rPr>
                <w:highlight w:val="yellow"/>
              </w:rPr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9EABA7" w14:textId="77777777" w:rsidR="001609B4" w:rsidRPr="00804025" w:rsidRDefault="001609B4" w:rsidP="001609B4">
            <w:pPr>
              <w:keepNext/>
              <w:spacing w:line="240" w:lineRule="exact"/>
              <w:jc w:val="center"/>
            </w:pPr>
            <w:r w:rsidRPr="001609B4">
              <w:rPr>
                <w:highlight w:val="yellow"/>
              </w:rPr>
              <w:t>1</w:t>
            </w:r>
          </w:p>
        </w:tc>
      </w:tr>
      <w:tr w:rsidR="001609B4" w:rsidRPr="00804025" w14:paraId="3468F6FE" w14:textId="77777777" w:rsidTr="00C06D1C">
        <w:trPr>
          <w:trHeight w:val="20"/>
        </w:trPr>
        <w:tc>
          <w:tcPr>
            <w:tcW w:w="4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7C04C2" w14:textId="77777777" w:rsidR="001609B4" w:rsidRPr="00804025" w:rsidRDefault="001609B4" w:rsidP="004F37F7">
            <w:pPr>
              <w:spacing w:line="240" w:lineRule="exact"/>
            </w:pPr>
            <w:r w:rsidRPr="00804025">
              <w:rPr>
                <w:color w:val="000000"/>
              </w:rPr>
              <w:t>Другое (</w:t>
            </w:r>
            <w:r w:rsidRPr="00804025">
              <w:rPr>
                <w:color w:val="000080"/>
              </w:rPr>
              <w:t>вставить источник указанный респондентом в Е1</w:t>
            </w:r>
            <w:r>
              <w:rPr>
                <w:color w:val="000080"/>
              </w:rPr>
              <w:t>.1</w:t>
            </w:r>
            <w:r w:rsidRPr="00804025">
              <w:rPr>
                <w:color w:val="000080"/>
              </w:rPr>
              <w:t>)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CF766C" w14:textId="77777777" w:rsidR="001609B4" w:rsidRPr="00804025" w:rsidRDefault="001609B4" w:rsidP="001609B4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40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ECEF3" w14:textId="77777777" w:rsidR="001609B4" w:rsidRPr="00804025" w:rsidRDefault="001609B4" w:rsidP="009A2DA1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5FF38" w14:textId="77777777" w:rsidR="001609B4" w:rsidRPr="00804025" w:rsidRDefault="001609B4" w:rsidP="009A2DA1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2CD0FF" w14:textId="77777777" w:rsidR="001609B4" w:rsidRPr="00804025" w:rsidRDefault="001609B4" w:rsidP="009A2DA1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5AC125" w14:textId="77777777" w:rsidR="001609B4" w:rsidRPr="00804025" w:rsidRDefault="001609B4" w:rsidP="009A2DA1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B0819B" w14:textId="77777777" w:rsidR="001609B4" w:rsidRPr="00804025" w:rsidRDefault="001609B4" w:rsidP="009A2DA1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</w:tbl>
    <w:p w14:paraId="39D84664" w14:textId="77777777" w:rsidR="00541DED" w:rsidRPr="00804025" w:rsidRDefault="00541DED">
      <w:pPr>
        <w:spacing w:line="100" w:lineRule="exact"/>
        <w:rPr>
          <w:sz w:val="10"/>
          <w:szCs w:val="10"/>
        </w:rPr>
      </w:pPr>
    </w:p>
    <w:p w14:paraId="3911352F" w14:textId="77777777" w:rsidR="002904B1" w:rsidRDefault="002904B1" w:rsidP="00661507">
      <w:pPr>
        <w:keepNext/>
        <w:rPr>
          <w:rFonts w:eastAsia="Times New Roman"/>
          <w:b/>
          <w:bCs/>
          <w:color w:val="000000"/>
        </w:rPr>
      </w:pPr>
    </w:p>
    <w:p w14:paraId="64321128" w14:textId="77777777" w:rsidR="00661507" w:rsidRPr="00804025" w:rsidRDefault="00661507" w:rsidP="00661507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E</w:t>
      </w:r>
      <w:r>
        <w:rPr>
          <w:rFonts w:eastAsia="Times New Roman"/>
          <w:b/>
          <w:bCs/>
          <w:color w:val="000000"/>
        </w:rPr>
        <w:t>5</w:t>
      </w:r>
      <w:r w:rsidRPr="00804025">
        <w:rPr>
          <w:rFonts w:eastAsia="Times New Roman"/>
          <w:b/>
          <w:bCs/>
          <w:color w:val="000000"/>
        </w:rPr>
        <w:t xml:space="preserve">. </w:t>
      </w:r>
      <w:r w:rsidR="00FD2FC7">
        <w:rPr>
          <w:rFonts w:eastAsia="Times New Roman"/>
          <w:b/>
          <w:bCs/>
          <w:color w:val="000000"/>
        </w:rPr>
        <w:t>Отметьте, пожалуйста, насколько Вы доверяете или не доверяете информации, полученной от представленных лиц?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6FC91780" w14:textId="77777777" w:rsidR="00661507" w:rsidRPr="00804025" w:rsidRDefault="00661507" w:rsidP="00661507">
      <w:pPr>
        <w:keepNext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ОДИН ОТВЕТ ПО КАЖДОЙ СТРОКЕ.</w:t>
      </w:r>
    </w:p>
    <w:p w14:paraId="10977FE4" w14:textId="77777777" w:rsidR="00661507" w:rsidRPr="00804025" w:rsidRDefault="00661507" w:rsidP="00661507">
      <w:pPr>
        <w:keepNext/>
        <w:rPr>
          <w:rFonts w:eastAsia="Times New Roman"/>
          <w:color w:val="000000"/>
          <w:sz w:val="20"/>
          <w:szCs w:val="20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4706"/>
        <w:gridCol w:w="567"/>
        <w:gridCol w:w="994"/>
        <w:gridCol w:w="1047"/>
        <w:gridCol w:w="1047"/>
        <w:gridCol w:w="1047"/>
        <w:gridCol w:w="1047"/>
      </w:tblGrid>
      <w:tr w:rsidR="00661507" w:rsidRPr="00804025" w14:paraId="6D92A71C" w14:textId="77777777" w:rsidTr="00FD2FC7">
        <w:trPr>
          <w:trHeight w:val="20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F120102" w14:textId="77777777" w:rsidR="00661507" w:rsidRPr="00804025" w:rsidRDefault="00661507" w:rsidP="00661507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BD5F87" w14:textId="77777777" w:rsidR="00661507" w:rsidRPr="00804025" w:rsidRDefault="00661507" w:rsidP="00661507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818E" w14:textId="77777777" w:rsidR="00661507" w:rsidRPr="00804025" w:rsidRDefault="00661507" w:rsidP="00661507">
            <w:pPr>
              <w:keepNext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Полностью доверяю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F150" w14:textId="77777777" w:rsidR="00661507" w:rsidRPr="00804025" w:rsidRDefault="00661507" w:rsidP="00661507">
            <w:pPr>
              <w:keepNext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804025">
              <w:rPr>
                <w:rFonts w:eastAsia="Times New Roman"/>
                <w:b/>
                <w:sz w:val="20"/>
                <w:szCs w:val="20"/>
              </w:rPr>
              <w:t>Скорее доверяю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63E7" w14:textId="77777777" w:rsidR="00661507" w:rsidRPr="00804025" w:rsidRDefault="00661507" w:rsidP="00661507">
            <w:pPr>
              <w:keepNext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804025">
              <w:rPr>
                <w:rFonts w:eastAsia="Times New Roman"/>
                <w:b/>
                <w:sz w:val="20"/>
                <w:szCs w:val="20"/>
              </w:rPr>
              <w:t>Частично доверяю, частично нет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76696" w14:textId="77777777" w:rsidR="00661507" w:rsidRPr="00804025" w:rsidRDefault="00661507" w:rsidP="00661507">
            <w:pPr>
              <w:keepNext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Скорее не доверяю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883F" w14:textId="77777777" w:rsidR="00661507" w:rsidRPr="00804025" w:rsidRDefault="00661507" w:rsidP="00661507">
            <w:pPr>
              <w:keepNext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Абсолютно не доверяю</w:t>
            </w:r>
          </w:p>
        </w:tc>
      </w:tr>
      <w:tr w:rsidR="00661507" w:rsidRPr="00804025" w14:paraId="019C98C4" w14:textId="77777777" w:rsidTr="00FD2FC7">
        <w:trPr>
          <w:trHeight w:val="20"/>
        </w:trPr>
        <w:tc>
          <w:tcPr>
            <w:tcW w:w="4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1CF4A" w14:textId="77777777" w:rsidR="00661507" w:rsidRPr="00804025" w:rsidRDefault="00FD2FC7" w:rsidP="00661507">
            <w:pPr>
              <w:spacing w:line="240" w:lineRule="exact"/>
            </w:pPr>
            <w:r>
              <w:t>Независимые эксперты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1A15EF" w14:textId="77777777" w:rsidR="00661507" w:rsidRPr="00804025" w:rsidRDefault="00661507" w:rsidP="00FD2FC7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FD2FC7">
              <w:rPr>
                <w:i/>
                <w:iCs/>
                <w:sz w:val="20"/>
                <w:szCs w:val="20"/>
              </w:rPr>
              <w:t>300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C859AD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25123F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39D0E7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01BD7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08CC91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661507" w:rsidRPr="00804025" w14:paraId="5B80C824" w14:textId="77777777" w:rsidTr="00FD2FC7">
        <w:trPr>
          <w:trHeight w:val="20"/>
        </w:trPr>
        <w:tc>
          <w:tcPr>
            <w:tcW w:w="4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D529E" w14:textId="77777777" w:rsidR="00661507" w:rsidRPr="00804025" w:rsidRDefault="00FD2FC7" w:rsidP="00661507">
            <w:pPr>
              <w:spacing w:line="240" w:lineRule="exact"/>
            </w:pPr>
            <w:r>
              <w:t>Официальные представители компаний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77792E" w14:textId="77777777" w:rsidR="00661507" w:rsidRPr="00804025" w:rsidRDefault="00661507" w:rsidP="00661507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30</w:t>
            </w:r>
            <w:r w:rsidR="00FD2FC7">
              <w:rPr>
                <w:i/>
                <w:iCs/>
                <w:sz w:val="20"/>
                <w:szCs w:val="20"/>
              </w:rPr>
              <w:t>1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08970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558293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F347F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D9F9D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B11BB5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661507" w:rsidRPr="00804025" w14:paraId="7E5A0C22" w14:textId="77777777" w:rsidTr="00FD2FC7">
        <w:trPr>
          <w:trHeight w:val="20"/>
        </w:trPr>
        <w:tc>
          <w:tcPr>
            <w:tcW w:w="4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B01AA" w14:textId="77777777" w:rsidR="00661507" w:rsidRPr="00804025" w:rsidRDefault="00FD2FC7" w:rsidP="00661507">
            <w:pPr>
              <w:spacing w:line="240" w:lineRule="exact"/>
            </w:pPr>
            <w:r>
              <w:t>Представители независимых аналитических агентств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CBC8E0" w14:textId="77777777" w:rsidR="00661507" w:rsidRPr="00804025" w:rsidRDefault="00661507" w:rsidP="00FD2FC7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FD2FC7">
              <w:rPr>
                <w:i/>
                <w:iCs/>
                <w:sz w:val="20"/>
                <w:szCs w:val="20"/>
              </w:rPr>
              <w:t>302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6056E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B0E73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16222D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29EE5E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AA53B6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661507" w:rsidRPr="00804025" w14:paraId="3790CD27" w14:textId="77777777" w:rsidTr="00FD2FC7">
        <w:trPr>
          <w:trHeight w:val="20"/>
        </w:trPr>
        <w:tc>
          <w:tcPr>
            <w:tcW w:w="4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07C32" w14:textId="77777777" w:rsidR="00661507" w:rsidRPr="00804025" w:rsidRDefault="00FD2FC7" w:rsidP="00FD2FC7">
            <w:pPr>
              <w:spacing w:line="240" w:lineRule="exact"/>
            </w:pPr>
            <w:r>
              <w:t>Представители государственных структур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97BAE" w14:textId="77777777" w:rsidR="00661507" w:rsidRPr="00804025" w:rsidRDefault="00661507" w:rsidP="00FD2FC7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FD2FC7">
              <w:rPr>
                <w:i/>
                <w:iCs/>
                <w:sz w:val="20"/>
                <w:szCs w:val="20"/>
              </w:rPr>
              <w:t>303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0AA32B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22841B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32F7B2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5331F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96DC5D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661507" w:rsidRPr="00804025" w14:paraId="2AED877E" w14:textId="77777777" w:rsidTr="00FD2FC7">
        <w:trPr>
          <w:trHeight w:val="20"/>
        </w:trPr>
        <w:tc>
          <w:tcPr>
            <w:tcW w:w="4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1B2443" w14:textId="77777777" w:rsidR="00661507" w:rsidRPr="00804025" w:rsidRDefault="00FD2FC7" w:rsidP="00661507">
            <w:pPr>
              <w:spacing w:line="240" w:lineRule="exact"/>
            </w:pPr>
            <w:proofErr w:type="spellStart"/>
            <w:r>
              <w:t>Блог</w:t>
            </w:r>
            <w:r w:rsidR="00F557CD">
              <w:t>г</w:t>
            </w:r>
            <w:r>
              <w:t>еры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B090A" w14:textId="77777777" w:rsidR="00661507" w:rsidRPr="00804025" w:rsidRDefault="00661507" w:rsidP="00FD2FC7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FD2FC7">
              <w:rPr>
                <w:i/>
                <w:iCs/>
                <w:sz w:val="20"/>
                <w:szCs w:val="20"/>
              </w:rPr>
              <w:t>304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69149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207063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84821E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0B847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2A4D8B" w14:textId="77777777" w:rsidR="00661507" w:rsidRPr="00804025" w:rsidRDefault="00661507" w:rsidP="00661507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FD2FC7" w:rsidRPr="00804025" w14:paraId="7A8BD393" w14:textId="77777777" w:rsidTr="00FD2FC7">
        <w:trPr>
          <w:trHeight w:val="20"/>
        </w:trPr>
        <w:tc>
          <w:tcPr>
            <w:tcW w:w="4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73B6E0" w14:textId="77777777" w:rsidR="00FD2FC7" w:rsidRDefault="00E547EE" w:rsidP="00661507">
            <w:pPr>
              <w:spacing w:line="240" w:lineRule="exact"/>
            </w:pPr>
            <w:r>
              <w:t>Информационные агентства (журналисты)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BA1DD" w14:textId="77777777" w:rsidR="00FD2FC7" w:rsidRPr="00804025" w:rsidRDefault="00FD2FC7" w:rsidP="00FD2FC7">
            <w:pPr>
              <w:keepNext/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(305)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BD8A1A" w14:textId="77777777" w:rsidR="00FD2FC7" w:rsidRPr="00804025" w:rsidRDefault="00FD2FC7" w:rsidP="00661507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67FA28" w14:textId="77777777" w:rsidR="00FD2FC7" w:rsidRPr="00804025" w:rsidRDefault="00FD2FC7" w:rsidP="00661507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4D442" w14:textId="77777777" w:rsidR="00FD2FC7" w:rsidRPr="00804025" w:rsidRDefault="00FD2FC7" w:rsidP="00661507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7FA80B" w14:textId="77777777" w:rsidR="00FD2FC7" w:rsidRPr="00804025" w:rsidRDefault="00FD2FC7" w:rsidP="00661507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E6D17" w14:textId="77777777" w:rsidR="00FD2FC7" w:rsidRPr="00804025" w:rsidRDefault="00FD2FC7" w:rsidP="00661507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</w:tbl>
    <w:p w14:paraId="6140A340" w14:textId="77777777" w:rsidR="00541DED" w:rsidRPr="00804025" w:rsidRDefault="009A2DA1">
      <w:pPr>
        <w:rPr>
          <w:sz w:val="10"/>
          <w:szCs w:val="10"/>
        </w:rPr>
      </w:pPr>
      <w:r w:rsidRPr="00804025">
        <w:rPr>
          <w:sz w:val="10"/>
          <w:szCs w:val="10"/>
        </w:rPr>
        <w:br w:type="page"/>
      </w:r>
    </w:p>
    <w:tbl>
      <w:tblPr>
        <w:tblW w:w="5000" w:type="pct"/>
        <w:jc w:val="center"/>
        <w:tblInd w:w="-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10534"/>
      </w:tblGrid>
      <w:tr w:rsidR="00541DED" w:rsidRPr="00804025" w14:paraId="7C80D912" w14:textId="77777777">
        <w:trPr>
          <w:jc w:val="center"/>
        </w:trPr>
        <w:tc>
          <w:tcPr>
            <w:tcW w:w="10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C59D" w14:textId="77777777" w:rsidR="00541DED" w:rsidRPr="00804025" w:rsidRDefault="00541DED" w:rsidP="00FC54D1">
            <w:pPr>
              <w:jc w:val="center"/>
              <w:rPr>
                <w:b/>
                <w:i/>
              </w:rPr>
            </w:pPr>
            <w:r w:rsidRPr="00804025">
              <w:rPr>
                <w:b/>
                <w:i/>
              </w:rPr>
              <w:lastRenderedPageBreak/>
              <w:t xml:space="preserve">Информация о </w:t>
            </w:r>
            <w:r w:rsidR="00FC54D1">
              <w:rPr>
                <w:b/>
                <w:i/>
              </w:rPr>
              <w:t>главах</w:t>
            </w:r>
            <w:r w:rsidRPr="00804025">
              <w:rPr>
                <w:b/>
                <w:i/>
              </w:rPr>
              <w:t xml:space="preserve"> интерне</w:t>
            </w:r>
            <w:r w:rsidR="00863778" w:rsidRPr="00804025">
              <w:rPr>
                <w:b/>
                <w:i/>
              </w:rPr>
              <w:t xml:space="preserve">т - </w:t>
            </w:r>
            <w:r w:rsidRPr="00804025">
              <w:rPr>
                <w:b/>
                <w:i/>
              </w:rPr>
              <w:t>компани</w:t>
            </w:r>
            <w:r w:rsidR="00FC54D1">
              <w:rPr>
                <w:b/>
                <w:i/>
              </w:rPr>
              <w:t>й</w:t>
            </w:r>
          </w:p>
        </w:tc>
      </w:tr>
    </w:tbl>
    <w:p w14:paraId="76147ADA" w14:textId="77777777" w:rsidR="00541DED" w:rsidRPr="00804025" w:rsidRDefault="00541DED">
      <w:pPr>
        <w:rPr>
          <w:sz w:val="10"/>
          <w:szCs w:val="10"/>
        </w:rPr>
      </w:pPr>
    </w:p>
    <w:p w14:paraId="0AB9EC05" w14:textId="77777777" w:rsidR="00541DED" w:rsidRPr="00804025" w:rsidRDefault="00541DED">
      <w:pPr>
        <w:divId w:val="704594959"/>
        <w:rPr>
          <w:rFonts w:eastAsia="Times New Roman"/>
          <w:color w:val="000000"/>
          <w:sz w:val="20"/>
          <w:szCs w:val="20"/>
          <w:lang w:val="en-GB"/>
        </w:rPr>
      </w:pPr>
      <w:r w:rsidRPr="00804025">
        <w:rPr>
          <w:rFonts w:eastAsia="Times New Roman"/>
          <w:b/>
          <w:bCs/>
          <w:i/>
          <w:iCs/>
          <w:color w:val="000080"/>
        </w:rPr>
        <w:t>НА ЭКРАНЕ ПОЯВЛЯЮТСЯ ПО</w:t>
      </w:r>
      <w:r w:rsidR="009A2DA1" w:rsidRPr="00804025">
        <w:rPr>
          <w:rFonts w:eastAsia="Times New Roman"/>
          <w:b/>
          <w:bCs/>
          <w:i/>
          <w:iCs/>
          <w:color w:val="000080"/>
        </w:rPr>
        <w:t>Р</w:t>
      </w:r>
      <w:r w:rsidRPr="00804025">
        <w:rPr>
          <w:rFonts w:eastAsia="Times New Roman"/>
          <w:b/>
          <w:bCs/>
          <w:i/>
          <w:iCs/>
          <w:color w:val="000080"/>
        </w:rPr>
        <w:t xml:space="preserve">ТРЕТЫ ГЛАВ РАЗЛИЧНЫХ ИНТЕРНЕТ-КОМПАНИЙ, </w:t>
      </w:r>
      <w:r w:rsidRPr="00804025">
        <w:rPr>
          <w:rFonts w:eastAsia="Times New Roman"/>
          <w:b/>
          <w:bCs/>
          <w:i/>
          <w:iCs/>
          <w:color w:val="000080"/>
          <w:u w:val="single"/>
        </w:rPr>
        <w:t>БЕЗ ПОДПИСЕЙ</w:t>
      </w:r>
      <w:r w:rsidRPr="00804025">
        <w:rPr>
          <w:rFonts w:eastAsia="Times New Roman"/>
          <w:b/>
          <w:bCs/>
          <w:i/>
          <w:iCs/>
          <w:color w:val="000080"/>
        </w:rPr>
        <w:t>.</w:t>
      </w:r>
      <w:r w:rsidR="00575CE7" w:rsidRPr="00804025">
        <w:rPr>
          <w:rFonts w:eastAsia="Times New Roman"/>
          <w:b/>
          <w:bCs/>
          <w:i/>
          <w:iCs/>
          <w:color w:val="000080"/>
        </w:rPr>
        <w:t xml:space="preserve"> </w:t>
      </w:r>
      <w:r w:rsidR="00575CE7" w:rsidRPr="00804025">
        <w:rPr>
          <w:rFonts w:eastAsia="Times New Roman"/>
          <w:b/>
          <w:bCs/>
          <w:i/>
          <w:iCs/>
          <w:color w:val="000080"/>
          <w:lang w:val="en-GB"/>
        </w:rPr>
        <w:t>X:\!Projects\Mail_ru#7197_Perception_of_Mail.ru_on-line\anketa\People</w:t>
      </w:r>
    </w:p>
    <w:p w14:paraId="19A021CF" w14:textId="77777777" w:rsidR="00541DED" w:rsidRPr="00804025" w:rsidRDefault="006504B3">
      <w:pPr>
        <w:divId w:val="388262444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i/>
          <w:iCs/>
          <w:color w:val="000080"/>
        </w:rPr>
        <w:t xml:space="preserve">ПОРЯДОК </w:t>
      </w:r>
      <w:r w:rsidR="00541DED" w:rsidRPr="00804025">
        <w:rPr>
          <w:rFonts w:eastAsia="Times New Roman"/>
          <w:b/>
          <w:bCs/>
          <w:i/>
          <w:iCs/>
          <w:color w:val="000080"/>
        </w:rPr>
        <w:t>ПОРТРЕТ</w:t>
      </w:r>
      <w:r w:rsidRPr="00804025">
        <w:rPr>
          <w:rFonts w:eastAsia="Times New Roman"/>
          <w:b/>
          <w:bCs/>
          <w:i/>
          <w:iCs/>
          <w:color w:val="000080"/>
        </w:rPr>
        <w:t>ОВ</w:t>
      </w:r>
      <w:r w:rsidR="00541DED" w:rsidRPr="00804025">
        <w:rPr>
          <w:rFonts w:eastAsia="Times New Roman"/>
          <w:b/>
          <w:bCs/>
          <w:i/>
          <w:iCs/>
          <w:color w:val="000080"/>
        </w:rPr>
        <w:t xml:space="preserve"> РОТИРУЮТСЯ ОТ РЕСПОНДЕНТА К РЕСПОНДЕНТУ</w:t>
      </w:r>
    </w:p>
    <w:p w14:paraId="2F3DB933" w14:textId="77777777" w:rsidR="009A2DA1" w:rsidRPr="00804025" w:rsidRDefault="00541DED">
      <w:pPr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A1. Перед Вами несколько портретов людей</w:t>
      </w:r>
      <w:r w:rsidR="009272E9" w:rsidRPr="00804025">
        <w:rPr>
          <w:rFonts w:eastAsia="Times New Roman"/>
          <w:b/>
          <w:bCs/>
          <w:color w:val="000000"/>
        </w:rPr>
        <w:t>,</w:t>
      </w:r>
      <w:r w:rsidRPr="00804025">
        <w:rPr>
          <w:rFonts w:eastAsia="Times New Roman"/>
          <w:b/>
          <w:bCs/>
          <w:color w:val="000000"/>
        </w:rPr>
        <w:t xml:space="preserve"> работающих в различных интернет-компаниях.</w:t>
      </w:r>
      <w:r w:rsidR="009A2DA1" w:rsidRPr="00804025">
        <w:rPr>
          <w:rFonts w:eastAsia="Times New Roman"/>
          <w:b/>
          <w:bCs/>
          <w:color w:val="000000"/>
        </w:rPr>
        <w:t xml:space="preserve"> Отметьте, пожалуйста, кого из</w:t>
      </w:r>
      <w:r w:rsidRPr="00804025">
        <w:rPr>
          <w:rFonts w:eastAsia="Times New Roman"/>
          <w:b/>
          <w:bCs/>
          <w:color w:val="000000"/>
        </w:rPr>
        <w:t xml:space="preserve"> них Вы знаете?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6DF69970" w14:textId="77777777" w:rsidR="00541DED" w:rsidRPr="00804025" w:rsidRDefault="00541DED">
      <w:pPr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i/>
          <w:iCs/>
          <w:color w:val="000000"/>
        </w:rPr>
        <w:t>ОДИН ОТВЕТ ПО КАЖДОЙ СТРОКЕ.</w:t>
      </w:r>
    </w:p>
    <w:p w14:paraId="28695B92" w14:textId="77777777" w:rsidR="009A2DA1" w:rsidRPr="00804025" w:rsidRDefault="009A2DA1">
      <w:pPr>
        <w:divId w:val="831486687"/>
        <w:rPr>
          <w:rFonts w:eastAsia="Times New Roman"/>
          <w:b/>
          <w:bCs/>
          <w:i/>
          <w:iCs/>
          <w:color w:val="000080"/>
        </w:rPr>
      </w:pPr>
    </w:p>
    <w:p w14:paraId="6CEAA982" w14:textId="77777777" w:rsidR="00541DED" w:rsidRPr="00804025" w:rsidRDefault="00541DED">
      <w:pPr>
        <w:divId w:val="831486687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i/>
          <w:iCs/>
          <w:color w:val="000080"/>
        </w:rPr>
        <w:t>НА ДВУХ СЛЕДУЮЩИХ ЭКРАНАХ ОСТАЮТСЯ ТОЛЬКО ПОРТРЕТЫ</w:t>
      </w:r>
      <w:r w:rsidR="001B28C6">
        <w:rPr>
          <w:rFonts w:eastAsia="Times New Roman"/>
          <w:b/>
          <w:bCs/>
          <w:i/>
          <w:iCs/>
          <w:color w:val="000080"/>
        </w:rPr>
        <w:t>,</w:t>
      </w:r>
      <w:r w:rsidRPr="00804025">
        <w:rPr>
          <w:rFonts w:eastAsia="Times New Roman"/>
          <w:b/>
          <w:bCs/>
          <w:i/>
          <w:iCs/>
          <w:color w:val="000080"/>
        </w:rPr>
        <w:t xml:space="preserve"> ОТМЕЧЕННЫЕ КОДОМ 1 (ЗНАЮ) В A1. </w:t>
      </w:r>
    </w:p>
    <w:p w14:paraId="0175C648" w14:textId="77777777" w:rsidR="00541DED" w:rsidRPr="00804025" w:rsidRDefault="00541DED">
      <w:pPr>
        <w:divId w:val="1937400412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i/>
          <w:iCs/>
          <w:color w:val="000080"/>
        </w:rPr>
        <w:t>ПОЯВЛЯ</w:t>
      </w:r>
      <w:r w:rsidR="00B836A9" w:rsidRPr="00804025">
        <w:rPr>
          <w:rFonts w:eastAsia="Times New Roman"/>
          <w:b/>
          <w:bCs/>
          <w:i/>
          <w:iCs/>
          <w:color w:val="000080"/>
        </w:rPr>
        <w:t xml:space="preserve">ЮТСЯ ВСЕ ФИО И НАЗВАНИЯ КОМПАНИЙ. РЕСПОНДЕНТ ДОЛЖЕН </w:t>
      </w:r>
      <w:r w:rsidR="0006134E">
        <w:rPr>
          <w:rFonts w:eastAsia="Times New Roman"/>
          <w:b/>
          <w:bCs/>
          <w:i/>
          <w:iCs/>
          <w:color w:val="000080"/>
        </w:rPr>
        <w:t>ВПИСАТЬ</w:t>
      </w:r>
      <w:r w:rsidR="00B836A9" w:rsidRPr="00804025">
        <w:rPr>
          <w:rFonts w:eastAsia="Times New Roman"/>
          <w:b/>
          <w:bCs/>
          <w:i/>
          <w:iCs/>
          <w:color w:val="000080"/>
        </w:rPr>
        <w:t xml:space="preserve"> ПОДХОДЯЩЕЕ (ПО ЕГО МНЕНИЮ) НАЗВАНИЕ КОМПАНИИ И ФИО К СООТВЕТСТВУЮЩЕМУ ПОРТРЕТУ</w:t>
      </w:r>
    </w:p>
    <w:p w14:paraId="1E447AEB" w14:textId="77777777" w:rsidR="00541DED" w:rsidRPr="0006134E" w:rsidRDefault="00541DED" w:rsidP="00DF0816">
      <w:pPr>
        <w:divId w:val="1777556534"/>
        <w:rPr>
          <w:rFonts w:eastAsia="Times New Roman"/>
          <w:b/>
          <w:bCs/>
          <w:color w:val="000000"/>
          <w:lang w:val="en-US"/>
        </w:rPr>
      </w:pPr>
      <w:r w:rsidRPr="00804025">
        <w:rPr>
          <w:rFonts w:eastAsia="Times New Roman"/>
          <w:b/>
          <w:bCs/>
          <w:color w:val="000000"/>
        </w:rPr>
        <w:t>A2. Вы отметили, что знаете</w:t>
      </w:r>
      <w:r w:rsidR="002904B1">
        <w:rPr>
          <w:rFonts w:eastAsia="Times New Roman"/>
          <w:b/>
          <w:bCs/>
          <w:color w:val="000000"/>
        </w:rPr>
        <w:t>,</w:t>
      </w:r>
      <w:r w:rsidRPr="00804025">
        <w:rPr>
          <w:rFonts w:eastAsia="Times New Roman"/>
          <w:b/>
          <w:bCs/>
          <w:color w:val="000000"/>
        </w:rPr>
        <w:t xml:space="preserve"> кто эти люди. </w:t>
      </w:r>
      <w:r w:rsidR="001609B4">
        <w:rPr>
          <w:rFonts w:eastAsia="Times New Roman"/>
          <w:b/>
          <w:bCs/>
          <w:color w:val="000000"/>
        </w:rPr>
        <w:t>Подпишите, пожалуйста, имя и фамилию, а также компанию, где работает каждый из них.</w:t>
      </w:r>
    </w:p>
    <w:p w14:paraId="442C5D24" w14:textId="77777777" w:rsidR="009A2DA1" w:rsidRPr="00804025" w:rsidRDefault="009A2DA1">
      <w:pPr>
        <w:divId w:val="599874766"/>
        <w:rPr>
          <w:rFonts w:eastAsia="Times New Roman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3005"/>
        <w:gridCol w:w="835"/>
        <w:gridCol w:w="1350"/>
        <w:gridCol w:w="1350"/>
        <w:gridCol w:w="480"/>
        <w:gridCol w:w="1350"/>
        <w:gridCol w:w="480"/>
        <w:gridCol w:w="1350"/>
      </w:tblGrid>
      <w:tr w:rsidR="00541DED" w:rsidRPr="00804025" w14:paraId="2D37A3D6" w14:textId="77777777" w:rsidTr="001609B4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4FE1643" w14:textId="77777777" w:rsidR="00541DED" w:rsidRPr="00804025" w:rsidRDefault="00541DED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2A90B50" w14:textId="77777777" w:rsidR="00541DED" w:rsidRPr="00804025" w:rsidRDefault="00541DED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23E962" w14:textId="77777777" w:rsidR="00541DED" w:rsidRPr="00804025" w:rsidRDefault="00541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color w:val="000000"/>
              </w:rPr>
              <w:t>Знаю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BD2EF8" w14:textId="77777777" w:rsidR="00541DED" w:rsidRPr="00804025" w:rsidRDefault="00541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color w:val="000000"/>
              </w:rPr>
              <w:t>Не знаю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ABF95D2" w14:textId="77777777" w:rsidR="00541DED" w:rsidRPr="00804025" w:rsidRDefault="00541DED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E355D4" w14:textId="77777777" w:rsidR="00541DED" w:rsidRPr="00804025" w:rsidRDefault="00541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color w:val="000000"/>
              </w:rPr>
              <w:t>ФИО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6609D3B" w14:textId="77777777" w:rsidR="00541DED" w:rsidRPr="00804025" w:rsidRDefault="00541DED">
            <w:pPr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7C939D" w14:textId="77777777" w:rsidR="00541DED" w:rsidRPr="00804025" w:rsidRDefault="00541D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color w:val="000000"/>
              </w:rPr>
              <w:t>Компания</w:t>
            </w:r>
          </w:p>
        </w:tc>
      </w:tr>
      <w:tr w:rsidR="00541DED" w:rsidRPr="00804025" w14:paraId="62F90C94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950C41" w14:textId="77777777" w:rsidR="00541DED" w:rsidRPr="00804025" w:rsidRDefault="00541DED">
            <w:pPr>
              <w:spacing w:line="240" w:lineRule="exact"/>
            </w:pPr>
            <w:proofErr w:type="spellStart"/>
            <w:r w:rsidRPr="00804025">
              <w:rPr>
                <w:color w:val="000000"/>
              </w:rPr>
              <w:t>Волож</w:t>
            </w:r>
            <w:proofErr w:type="spellEnd"/>
            <w:r w:rsidRPr="00804025">
              <w:rPr>
                <w:color w:val="000000"/>
              </w:rPr>
              <w:t xml:space="preserve"> (Яндекс)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03E657" w14:textId="77777777" w:rsidR="00541DED" w:rsidRPr="00804025" w:rsidRDefault="00541DED" w:rsidP="00D053A8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D053A8" w:rsidRPr="00804025">
              <w:rPr>
                <w:i/>
                <w:iCs/>
                <w:sz w:val="20"/>
                <w:szCs w:val="20"/>
              </w:rPr>
              <w:t>3</w:t>
            </w:r>
            <w:r w:rsidR="00D053A8">
              <w:rPr>
                <w:i/>
                <w:iCs/>
                <w:sz w:val="20"/>
                <w:szCs w:val="20"/>
              </w:rPr>
              <w:t>9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A87172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14F415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4C961" w14:textId="77777777" w:rsidR="00541DED" w:rsidRPr="00804025" w:rsidRDefault="00D053A8" w:rsidP="00370D27">
            <w:pPr>
              <w:spacing w:line="200" w:lineRule="exact"/>
              <w:jc w:val="center"/>
            </w:pPr>
            <w:r>
              <w:rPr>
                <w:i/>
                <w:iCs/>
                <w:sz w:val="20"/>
                <w:szCs w:val="20"/>
              </w:rPr>
              <w:t>(50</w:t>
            </w:r>
            <w:r w:rsidR="00541DED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E82E6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C0AAA4" w14:textId="77777777" w:rsidR="00541DED" w:rsidRPr="00804025" w:rsidRDefault="00D053A8" w:rsidP="00370D27">
            <w:pPr>
              <w:spacing w:line="200" w:lineRule="exact"/>
              <w:jc w:val="center"/>
            </w:pPr>
            <w:r>
              <w:rPr>
                <w:i/>
                <w:iCs/>
                <w:sz w:val="20"/>
                <w:szCs w:val="20"/>
              </w:rPr>
              <w:t>(61</w:t>
            </w:r>
            <w:r w:rsidR="00541DED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F1D6F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541DED" w:rsidRPr="00804025" w14:paraId="2D14DD40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648121" w14:textId="77777777" w:rsidR="00541DED" w:rsidRPr="00804025" w:rsidRDefault="00541DED">
            <w:pPr>
              <w:spacing w:line="240" w:lineRule="exact"/>
            </w:pPr>
            <w:r w:rsidRPr="00804025">
              <w:rPr>
                <w:color w:val="000000"/>
              </w:rPr>
              <w:t>Гришин (</w:t>
            </w:r>
            <w:proofErr w:type="spellStart"/>
            <w:r w:rsidRPr="00804025">
              <w:rPr>
                <w:color w:val="000000"/>
              </w:rPr>
              <w:t>Mail</w:t>
            </w:r>
            <w:proofErr w:type="spellEnd"/>
            <w:r w:rsidRPr="00804025">
              <w:rPr>
                <w:color w:val="000000"/>
              </w:rPr>
              <w:t>.</w:t>
            </w:r>
            <w:r w:rsidR="008F6C7C" w:rsidRPr="00804025">
              <w:rPr>
                <w:color w:val="000000"/>
                <w:lang w:val="en-US"/>
              </w:rPr>
              <w:t>R</w:t>
            </w:r>
            <w:r w:rsidRPr="00804025">
              <w:rPr>
                <w:color w:val="000000"/>
              </w:rPr>
              <w:t>u</w:t>
            </w:r>
            <w:r w:rsidR="008F6C7C" w:rsidRPr="00804025">
              <w:rPr>
                <w:color w:val="000000"/>
                <w:lang w:val="en-US"/>
              </w:rPr>
              <w:t xml:space="preserve"> Group</w:t>
            </w:r>
            <w:r w:rsidRPr="00804025">
              <w:rPr>
                <w:color w:val="000000"/>
              </w:rPr>
              <w:t>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BA9007" w14:textId="77777777" w:rsidR="00541DED" w:rsidRPr="00804025" w:rsidRDefault="00541DED" w:rsidP="00D053A8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D053A8">
              <w:rPr>
                <w:i/>
                <w:iCs/>
                <w:sz w:val="20"/>
                <w:szCs w:val="20"/>
              </w:rPr>
              <w:t>40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4297E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28B584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C874A1" w14:textId="77777777" w:rsidR="00541DED" w:rsidRPr="00804025" w:rsidRDefault="00D053A8">
            <w:pPr>
              <w:spacing w:line="200" w:lineRule="exact"/>
              <w:jc w:val="center"/>
            </w:pPr>
            <w:r>
              <w:rPr>
                <w:i/>
                <w:iCs/>
                <w:sz w:val="20"/>
                <w:szCs w:val="20"/>
              </w:rPr>
              <w:t>(51</w:t>
            </w:r>
            <w:r w:rsidR="00541DED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2EF8A3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056F3D" w14:textId="77777777" w:rsidR="00541DED" w:rsidRPr="00804025" w:rsidRDefault="00D053A8" w:rsidP="0070230C">
            <w:pPr>
              <w:spacing w:line="200" w:lineRule="exact"/>
              <w:jc w:val="center"/>
            </w:pPr>
            <w:r>
              <w:rPr>
                <w:i/>
                <w:iCs/>
                <w:sz w:val="20"/>
                <w:szCs w:val="20"/>
              </w:rPr>
              <w:t>(62</w:t>
            </w:r>
            <w:r w:rsidR="00541DED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8951D4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541DED" w:rsidRPr="00804025" w14:paraId="4AD9DCB7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78B2AD" w14:textId="77777777" w:rsidR="00541DED" w:rsidRPr="00804025" w:rsidRDefault="00541DED" w:rsidP="008F6C7C">
            <w:pPr>
              <w:spacing w:line="240" w:lineRule="exact"/>
            </w:pPr>
            <w:r w:rsidRPr="00804025">
              <w:rPr>
                <w:color w:val="000000"/>
              </w:rPr>
              <w:t>Дуров (</w:t>
            </w:r>
            <w:proofErr w:type="spellStart"/>
            <w:r w:rsidRPr="00804025">
              <w:rPr>
                <w:color w:val="000000"/>
              </w:rPr>
              <w:t>В</w:t>
            </w:r>
            <w:r w:rsidR="008F6C7C" w:rsidRPr="00804025">
              <w:rPr>
                <w:color w:val="000000"/>
              </w:rPr>
              <w:t>К</w:t>
            </w:r>
            <w:r w:rsidRPr="00804025">
              <w:rPr>
                <w:color w:val="000000"/>
              </w:rPr>
              <w:t>онтакте</w:t>
            </w:r>
            <w:proofErr w:type="spellEnd"/>
            <w:r w:rsidRPr="00804025">
              <w:rPr>
                <w:color w:val="000000"/>
              </w:rPr>
              <w:t>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6B42D4" w14:textId="77777777" w:rsidR="00541DED" w:rsidRPr="00804025" w:rsidRDefault="00541DED" w:rsidP="00D053A8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D053A8">
              <w:rPr>
                <w:i/>
                <w:iCs/>
                <w:sz w:val="20"/>
                <w:szCs w:val="20"/>
              </w:rPr>
              <w:t>41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EFB0C2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CD220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5F2AF" w14:textId="77777777" w:rsidR="00541DED" w:rsidRPr="00804025" w:rsidRDefault="00541DED" w:rsidP="0070230C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D053A8">
              <w:rPr>
                <w:i/>
                <w:iCs/>
                <w:sz w:val="20"/>
                <w:szCs w:val="20"/>
              </w:rPr>
              <w:t>52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6C1458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55359B" w14:textId="77777777" w:rsidR="00541DED" w:rsidRPr="00804025" w:rsidRDefault="00D053A8">
            <w:pPr>
              <w:spacing w:line="200" w:lineRule="exact"/>
              <w:jc w:val="center"/>
            </w:pPr>
            <w:r>
              <w:rPr>
                <w:i/>
                <w:iCs/>
                <w:sz w:val="20"/>
                <w:szCs w:val="20"/>
              </w:rPr>
              <w:t>(63</w:t>
            </w:r>
            <w:r w:rsidR="00541DED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659A6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541DED" w:rsidRPr="00804025" w14:paraId="31647612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54727" w14:textId="77777777" w:rsidR="00541DED" w:rsidRPr="00804025" w:rsidRDefault="00541DED">
            <w:pPr>
              <w:spacing w:line="240" w:lineRule="exact"/>
            </w:pPr>
            <w:proofErr w:type="spellStart"/>
            <w:r w:rsidRPr="00804025">
              <w:rPr>
                <w:color w:val="000000"/>
              </w:rPr>
              <w:t>Молибог</w:t>
            </w:r>
            <w:proofErr w:type="spellEnd"/>
            <w:r w:rsidRPr="00804025">
              <w:rPr>
                <w:color w:val="000000"/>
              </w:rPr>
              <w:t xml:space="preserve"> (</w:t>
            </w:r>
            <w:proofErr w:type="spellStart"/>
            <w:r w:rsidRPr="00804025">
              <w:rPr>
                <w:color w:val="000000"/>
              </w:rPr>
              <w:t>Rambler</w:t>
            </w:r>
            <w:proofErr w:type="spellEnd"/>
            <w:r w:rsidRPr="00804025">
              <w:rPr>
                <w:color w:val="000000"/>
              </w:rPr>
              <w:t>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B76182" w14:textId="77777777" w:rsidR="00541DED" w:rsidRPr="00804025" w:rsidRDefault="00541DED" w:rsidP="00D053A8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D053A8">
              <w:rPr>
                <w:i/>
                <w:iCs/>
                <w:sz w:val="20"/>
                <w:szCs w:val="20"/>
              </w:rPr>
              <w:t>42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2496DD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C5F91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B423A" w14:textId="77777777" w:rsidR="00541DED" w:rsidRPr="00804025" w:rsidRDefault="00541DED" w:rsidP="0070230C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D053A8">
              <w:rPr>
                <w:i/>
                <w:iCs/>
                <w:sz w:val="20"/>
                <w:szCs w:val="20"/>
              </w:rPr>
              <w:t>53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186AFB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D1D0F" w14:textId="77777777" w:rsidR="00541DED" w:rsidRPr="00804025" w:rsidRDefault="00D053A8" w:rsidP="0070230C">
            <w:pPr>
              <w:spacing w:line="200" w:lineRule="exact"/>
              <w:jc w:val="center"/>
            </w:pPr>
            <w:r>
              <w:rPr>
                <w:i/>
                <w:iCs/>
                <w:sz w:val="20"/>
                <w:szCs w:val="20"/>
              </w:rPr>
              <w:t>(64</w:t>
            </w:r>
            <w:r w:rsidR="00541DED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E0CEA6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541DED" w:rsidRPr="00804025" w14:paraId="4BBCC9BB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125A1E" w14:textId="77777777" w:rsidR="00541DED" w:rsidRPr="00804025" w:rsidRDefault="00541DED">
            <w:pPr>
              <w:spacing w:line="240" w:lineRule="exact"/>
            </w:pPr>
            <w:r w:rsidRPr="00804025">
              <w:rPr>
                <w:color w:val="000000"/>
              </w:rPr>
              <w:t>Пейдж (</w:t>
            </w:r>
            <w:proofErr w:type="spellStart"/>
            <w:r w:rsidRPr="00804025">
              <w:rPr>
                <w:color w:val="000000"/>
              </w:rPr>
              <w:t>Google</w:t>
            </w:r>
            <w:proofErr w:type="spellEnd"/>
            <w:r w:rsidRPr="00804025">
              <w:rPr>
                <w:color w:val="000000"/>
              </w:rPr>
              <w:t xml:space="preserve"> </w:t>
            </w:r>
            <w:proofErr w:type="spellStart"/>
            <w:r w:rsidRPr="00804025">
              <w:rPr>
                <w:color w:val="000000"/>
              </w:rPr>
              <w:t>Global</w:t>
            </w:r>
            <w:proofErr w:type="spellEnd"/>
            <w:r w:rsidRPr="00804025">
              <w:rPr>
                <w:color w:val="000000"/>
              </w:rPr>
              <w:t>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1818F9" w14:textId="77777777" w:rsidR="00541DED" w:rsidRPr="00804025" w:rsidRDefault="00541DED" w:rsidP="00D053A8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D053A8">
              <w:rPr>
                <w:i/>
                <w:iCs/>
                <w:sz w:val="20"/>
                <w:szCs w:val="20"/>
              </w:rPr>
              <w:t>43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82EDD5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AFB5D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BA09B5" w14:textId="77777777" w:rsidR="00541DED" w:rsidRPr="00804025" w:rsidRDefault="00541DED" w:rsidP="0070230C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D053A8">
              <w:rPr>
                <w:i/>
                <w:iCs/>
                <w:sz w:val="20"/>
                <w:szCs w:val="20"/>
              </w:rPr>
              <w:t>54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134663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801170" w14:textId="77777777" w:rsidR="00541DED" w:rsidRPr="00804025" w:rsidRDefault="00D053A8">
            <w:pPr>
              <w:spacing w:line="200" w:lineRule="exact"/>
              <w:jc w:val="center"/>
            </w:pPr>
            <w:r>
              <w:rPr>
                <w:i/>
                <w:iCs/>
                <w:sz w:val="20"/>
                <w:szCs w:val="20"/>
              </w:rPr>
              <w:t>(65</w:t>
            </w:r>
            <w:r w:rsidR="00541DED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29EEDA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541DED" w:rsidRPr="00804025" w14:paraId="44A1AF40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93EF0A" w14:textId="77777777" w:rsidR="00541DED" w:rsidRPr="00804025" w:rsidRDefault="00541DED">
            <w:pPr>
              <w:spacing w:line="240" w:lineRule="exact"/>
            </w:pPr>
            <w:proofErr w:type="spellStart"/>
            <w:r w:rsidRPr="00804025">
              <w:rPr>
                <w:color w:val="000000"/>
              </w:rPr>
              <w:t>Цукерберг</w:t>
            </w:r>
            <w:proofErr w:type="spellEnd"/>
            <w:r w:rsidRPr="00804025">
              <w:rPr>
                <w:color w:val="000000"/>
              </w:rPr>
              <w:t xml:space="preserve"> (</w:t>
            </w:r>
            <w:proofErr w:type="spellStart"/>
            <w:r w:rsidRPr="00804025">
              <w:rPr>
                <w:color w:val="000000"/>
              </w:rPr>
              <w:t>Facebook</w:t>
            </w:r>
            <w:proofErr w:type="spellEnd"/>
            <w:r w:rsidRPr="00804025">
              <w:rPr>
                <w:color w:val="000000"/>
              </w:rPr>
              <w:t>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461FE2" w14:textId="77777777" w:rsidR="00541DED" w:rsidRPr="00804025" w:rsidRDefault="00D053A8">
            <w:pPr>
              <w:spacing w:line="200" w:lineRule="exact"/>
              <w:jc w:val="center"/>
            </w:pPr>
            <w:r>
              <w:rPr>
                <w:i/>
                <w:iCs/>
                <w:sz w:val="20"/>
                <w:szCs w:val="20"/>
              </w:rPr>
              <w:t>(44</w:t>
            </w:r>
            <w:r w:rsidR="00541DED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42055B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44F3F" w14:textId="77777777" w:rsidR="00541DED" w:rsidRPr="00804025" w:rsidRDefault="00541DED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F0FFE7" w14:textId="77777777" w:rsidR="00541DED" w:rsidRPr="00804025" w:rsidRDefault="00541DED" w:rsidP="0070230C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D053A8">
              <w:rPr>
                <w:i/>
                <w:iCs/>
                <w:sz w:val="20"/>
                <w:szCs w:val="20"/>
              </w:rPr>
              <w:t>55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95F67E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E14BD" w14:textId="77777777" w:rsidR="00541DED" w:rsidRPr="00804025" w:rsidRDefault="00541DED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D053A8">
              <w:rPr>
                <w:i/>
                <w:iCs/>
                <w:sz w:val="20"/>
                <w:szCs w:val="20"/>
              </w:rPr>
              <w:t>66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0E961D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B5019F" w:rsidRPr="00804025" w14:paraId="5409786B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CD067E" w14:textId="77777777" w:rsidR="00B5019F" w:rsidRPr="00804025" w:rsidRDefault="00B5019F">
            <w:pPr>
              <w:spacing w:line="240" w:lineRule="exact"/>
              <w:rPr>
                <w:color w:val="000000"/>
                <w:lang w:val="en-US"/>
              </w:rPr>
            </w:pPr>
            <w:proofErr w:type="spellStart"/>
            <w:r w:rsidRPr="00804025">
              <w:rPr>
                <w:color w:val="000000"/>
              </w:rPr>
              <w:t>Балмер</w:t>
            </w:r>
            <w:proofErr w:type="spellEnd"/>
            <w:r w:rsidRPr="00804025">
              <w:rPr>
                <w:color w:val="000000"/>
              </w:rPr>
              <w:t xml:space="preserve"> (</w:t>
            </w:r>
            <w:r w:rsidRPr="00804025">
              <w:rPr>
                <w:color w:val="000000"/>
                <w:lang w:val="en-US"/>
              </w:rPr>
              <w:t>Microsoft)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7EB3E4" w14:textId="77777777" w:rsidR="00B5019F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(45</w:t>
            </w:r>
            <w:r w:rsidR="0070230C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C7FA6F" w14:textId="77777777" w:rsidR="00AE5658" w:rsidRPr="00804025" w:rsidRDefault="00AE5658" w:rsidP="00AE5658">
            <w:pPr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F4E8B" w14:textId="77777777" w:rsidR="00B5019F" w:rsidRPr="00804025" w:rsidRDefault="00AE5658">
            <w:pPr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D4D249" w14:textId="77777777" w:rsidR="00B5019F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(56</w:t>
            </w:r>
            <w:r w:rsidR="0070230C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3FF4E" w14:textId="77777777" w:rsidR="00B5019F" w:rsidRPr="00804025" w:rsidRDefault="00B5019F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62370" w14:textId="77777777" w:rsidR="00B5019F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(67</w:t>
            </w:r>
            <w:r w:rsidR="0070230C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7A39D6" w14:textId="77777777" w:rsidR="00B5019F" w:rsidRPr="00804025" w:rsidRDefault="00B5019F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B5019F" w:rsidRPr="00804025" w14:paraId="63BDEDFA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5D8B1F" w14:textId="77777777" w:rsidR="00B5019F" w:rsidRPr="00804025" w:rsidRDefault="00B5019F">
            <w:pPr>
              <w:spacing w:line="240" w:lineRule="exact"/>
              <w:rPr>
                <w:color w:val="000000"/>
              </w:rPr>
            </w:pPr>
            <w:r w:rsidRPr="00804025">
              <w:rPr>
                <w:color w:val="000000"/>
              </w:rPr>
              <w:t>Касперский (Касперский)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EED78" w14:textId="77777777" w:rsidR="00B5019F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(46</w:t>
            </w:r>
            <w:r w:rsidR="0070230C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8D9D3" w14:textId="77777777" w:rsidR="00B5019F" w:rsidRPr="00804025" w:rsidRDefault="00AE5658">
            <w:pPr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296D90" w14:textId="77777777" w:rsidR="00B5019F" w:rsidRPr="00804025" w:rsidRDefault="00AE5658">
            <w:pPr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5CF52C" w14:textId="77777777" w:rsidR="00B5019F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(57</w:t>
            </w:r>
            <w:r w:rsidR="0070230C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3653E1" w14:textId="77777777" w:rsidR="00B5019F" w:rsidRPr="00804025" w:rsidRDefault="00B5019F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CAFBD" w14:textId="77777777" w:rsidR="00B5019F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(68</w:t>
            </w:r>
            <w:r w:rsidR="0070230C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EA6B3" w14:textId="77777777" w:rsidR="00B5019F" w:rsidRPr="00804025" w:rsidRDefault="00B5019F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B5019F" w:rsidRPr="00804025" w14:paraId="6178AB31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5F7E91" w14:textId="77777777" w:rsidR="00B5019F" w:rsidRPr="00804025" w:rsidRDefault="00B5019F">
            <w:pPr>
              <w:spacing w:line="240" w:lineRule="exact"/>
              <w:rPr>
                <w:color w:val="000000"/>
              </w:rPr>
            </w:pPr>
            <w:r w:rsidRPr="00804025">
              <w:rPr>
                <w:color w:val="000000"/>
              </w:rPr>
              <w:t>Белоусов (</w:t>
            </w:r>
            <w:r w:rsidRPr="00804025">
              <w:rPr>
                <w:color w:val="000000"/>
                <w:lang w:val="en-US"/>
              </w:rPr>
              <w:t>Parallels)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8745FC" w14:textId="77777777" w:rsidR="00B5019F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(47</w:t>
            </w:r>
            <w:r w:rsidR="0070230C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4AF10" w14:textId="77777777" w:rsidR="00B5019F" w:rsidRPr="00804025" w:rsidRDefault="00AE5658">
            <w:pPr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0CBC7A" w14:textId="77777777" w:rsidR="00B5019F" w:rsidRPr="00804025" w:rsidRDefault="00AE5658">
            <w:pPr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A7489E" w14:textId="77777777" w:rsidR="00B5019F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(58</w:t>
            </w:r>
            <w:r w:rsidR="0070230C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99CD5C" w14:textId="77777777" w:rsidR="00B5019F" w:rsidRPr="00804025" w:rsidRDefault="00B5019F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6814EB" w14:textId="77777777" w:rsidR="00B5019F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(69</w:t>
            </w:r>
            <w:r w:rsidR="0070230C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F754B0" w14:textId="77777777" w:rsidR="00B5019F" w:rsidRPr="00804025" w:rsidRDefault="00B5019F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C27E88" w:rsidRPr="00804025" w14:paraId="00B4D11A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4C6D09" w14:textId="77777777" w:rsidR="00C27E88" w:rsidRPr="00804025" w:rsidRDefault="00C27E88">
            <w:pPr>
              <w:spacing w:line="240" w:lineRule="exact"/>
              <w:rPr>
                <w:color w:val="000000"/>
                <w:lang w:val="en-US"/>
              </w:rPr>
            </w:pPr>
            <w:r w:rsidRPr="00804025">
              <w:rPr>
                <w:color w:val="000000"/>
              </w:rPr>
              <w:t>Долгов (</w:t>
            </w:r>
            <w:r w:rsidRPr="00804025">
              <w:rPr>
                <w:color w:val="000000"/>
                <w:lang w:val="en-US"/>
              </w:rPr>
              <w:t>ex-Google Russia)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FFE43D" w14:textId="77777777" w:rsidR="00C27E88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(48</w:t>
            </w:r>
            <w:r w:rsidR="00370D27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E3B647" w14:textId="77777777" w:rsidR="00C27E88" w:rsidRPr="00804025" w:rsidRDefault="00370D27">
            <w:pPr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D48B86" w14:textId="77777777" w:rsidR="00C27E88" w:rsidRPr="00804025" w:rsidRDefault="00370D27">
            <w:pPr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F96355" w14:textId="77777777" w:rsidR="00C27E88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(59</w:t>
            </w:r>
            <w:r w:rsidR="00370D27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646A94" w14:textId="77777777" w:rsidR="00C27E88" w:rsidRPr="00804025" w:rsidRDefault="00C27E88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597A2C" w14:textId="77777777" w:rsidR="00C27E88" w:rsidRPr="00804025" w:rsidRDefault="00D053A8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(70</w:t>
            </w:r>
            <w:r w:rsidR="00370D27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B0AB9F" w14:textId="77777777" w:rsidR="00C27E88" w:rsidRPr="00804025" w:rsidRDefault="00C27E88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FE5E69" w:rsidRPr="00804025" w14:paraId="7841AECC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679DC" w14:textId="77777777" w:rsidR="00FE5E69" w:rsidRPr="00804025" w:rsidRDefault="00FE5E69" w:rsidP="00FE5E69">
            <w:pPr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Широков (</w:t>
            </w:r>
            <w:r>
              <w:rPr>
                <w:color w:val="000000"/>
                <w:lang w:val="en-US"/>
              </w:rPr>
              <w:t>Mail.ru Group</w:t>
            </w:r>
            <w:r>
              <w:rPr>
                <w:color w:val="000000"/>
              </w:rPr>
              <w:t>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3DB53A" w14:textId="77777777" w:rsidR="00FE5E69" w:rsidRDefault="00FE5E69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(400)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E6247" w14:textId="77777777" w:rsidR="00FE5E69" w:rsidRPr="00804025" w:rsidRDefault="00FE5E69">
            <w:pPr>
              <w:spacing w:line="240" w:lineRule="exact"/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ED04AD" w14:textId="77777777" w:rsidR="00FE5E69" w:rsidRPr="00804025" w:rsidRDefault="00FE5E69">
            <w:pPr>
              <w:spacing w:line="240" w:lineRule="exact"/>
              <w:jc w:val="center"/>
            </w:pPr>
            <w: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9343F" w14:textId="77777777" w:rsidR="00FE5E69" w:rsidRDefault="00FE5E69" w:rsidP="001609B4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</w:t>
            </w:r>
            <w:r w:rsidR="001609B4">
              <w:rPr>
                <w:i/>
                <w:iCs/>
                <w:sz w:val="20"/>
                <w:szCs w:val="20"/>
              </w:rPr>
              <w:t>5</w:t>
            </w:r>
            <w:r>
              <w:rPr>
                <w:i/>
                <w:iCs/>
                <w:sz w:val="20"/>
                <w:szCs w:val="20"/>
              </w:rPr>
              <w:t>01)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B60EBC" w14:textId="77777777" w:rsidR="00FE5E69" w:rsidRPr="00804025" w:rsidRDefault="00FE5E69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FFE76" w14:textId="77777777" w:rsidR="00FE5E69" w:rsidRDefault="00FE5E69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(402)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B1EF99" w14:textId="77777777" w:rsidR="00FE5E69" w:rsidRPr="00804025" w:rsidRDefault="00FE5E69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1609B4" w:rsidRPr="001609B4" w14:paraId="09237692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DBCFBC" w14:textId="77777777" w:rsidR="001609B4" w:rsidRPr="001609B4" w:rsidRDefault="001609B4" w:rsidP="00FE5E69">
            <w:pPr>
              <w:spacing w:line="240" w:lineRule="exact"/>
              <w:rPr>
                <w:color w:val="000000"/>
                <w:highlight w:val="yellow"/>
              </w:rPr>
            </w:pPr>
            <w:r w:rsidRPr="001609B4">
              <w:rPr>
                <w:color w:val="000000"/>
                <w:highlight w:val="yellow"/>
              </w:rPr>
              <w:t>Артамонова (</w:t>
            </w:r>
            <w:r w:rsidRPr="001609B4">
              <w:rPr>
                <w:color w:val="000000"/>
                <w:highlight w:val="yellow"/>
                <w:lang w:val="en-US"/>
              </w:rPr>
              <w:t>Mail.ru Group</w:t>
            </w:r>
            <w:r w:rsidRPr="001609B4">
              <w:rPr>
                <w:color w:val="000000"/>
                <w:highlight w:val="yellow"/>
              </w:rPr>
              <w:t>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BD0A15" w14:textId="77777777" w:rsidR="001609B4" w:rsidRPr="001609B4" w:rsidRDefault="001609B4">
            <w:pPr>
              <w:spacing w:line="200" w:lineRule="exact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1609B4">
              <w:rPr>
                <w:i/>
                <w:iCs/>
                <w:sz w:val="20"/>
                <w:szCs w:val="20"/>
                <w:highlight w:val="yellow"/>
              </w:rPr>
              <w:t>(401)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38969A" w14:textId="77777777" w:rsidR="001609B4" w:rsidRPr="00804025" w:rsidRDefault="001609B4" w:rsidP="001609B4">
            <w:pPr>
              <w:spacing w:line="240" w:lineRule="exact"/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F67D05" w14:textId="77777777" w:rsidR="001609B4" w:rsidRPr="00804025" w:rsidRDefault="001609B4" w:rsidP="001609B4">
            <w:pPr>
              <w:spacing w:line="240" w:lineRule="exact"/>
              <w:jc w:val="center"/>
            </w:pPr>
            <w: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26F1F3" w14:textId="77777777" w:rsidR="001609B4" w:rsidRPr="001609B4" w:rsidRDefault="001609B4">
            <w:pPr>
              <w:spacing w:line="200" w:lineRule="exact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1CB58B" w14:textId="77777777" w:rsidR="001609B4" w:rsidRPr="001609B4" w:rsidRDefault="001609B4">
            <w:pPr>
              <w:spacing w:line="240" w:lineRule="exact"/>
              <w:jc w:val="center"/>
              <w:rPr>
                <w:sz w:val="10"/>
                <w:szCs w:val="10"/>
                <w:highlight w:val="yellow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6D6D29" w14:textId="77777777" w:rsidR="001609B4" w:rsidRPr="001609B4" w:rsidRDefault="001609B4">
            <w:pPr>
              <w:spacing w:line="200" w:lineRule="exact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01ABAB" w14:textId="77777777" w:rsidR="001609B4" w:rsidRPr="001609B4" w:rsidRDefault="001609B4">
            <w:pPr>
              <w:spacing w:line="240" w:lineRule="exact"/>
              <w:jc w:val="center"/>
              <w:rPr>
                <w:sz w:val="10"/>
                <w:szCs w:val="10"/>
                <w:highlight w:val="yellow"/>
              </w:rPr>
            </w:pPr>
          </w:p>
        </w:tc>
      </w:tr>
      <w:tr w:rsidR="001609B4" w:rsidRPr="00804025" w14:paraId="55B2B97C" w14:textId="77777777" w:rsidTr="001609B4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888267" w14:textId="77777777" w:rsidR="001609B4" w:rsidRPr="001609B4" w:rsidRDefault="001609B4" w:rsidP="00FE5E69">
            <w:pPr>
              <w:spacing w:line="240" w:lineRule="exact"/>
              <w:rPr>
                <w:color w:val="000000"/>
                <w:highlight w:val="yellow"/>
              </w:rPr>
            </w:pPr>
            <w:r w:rsidRPr="001609B4">
              <w:rPr>
                <w:color w:val="000000"/>
                <w:highlight w:val="yellow"/>
              </w:rPr>
              <w:t>Сегалович (Яндекс)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FF6834" w14:textId="77777777" w:rsidR="001609B4" w:rsidRDefault="001609B4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  <w:r w:rsidRPr="001609B4">
              <w:rPr>
                <w:i/>
                <w:iCs/>
                <w:sz w:val="20"/>
                <w:szCs w:val="20"/>
                <w:highlight w:val="yellow"/>
              </w:rPr>
              <w:t>(390)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D9B57" w14:textId="77777777" w:rsidR="001609B4" w:rsidRPr="00804025" w:rsidRDefault="001609B4" w:rsidP="001609B4">
            <w:pPr>
              <w:spacing w:line="240" w:lineRule="exact"/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D033E" w14:textId="77777777" w:rsidR="001609B4" w:rsidRPr="00804025" w:rsidRDefault="001609B4" w:rsidP="001609B4">
            <w:pPr>
              <w:spacing w:line="240" w:lineRule="exact"/>
              <w:jc w:val="center"/>
            </w:pPr>
            <w: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822290" w14:textId="77777777" w:rsidR="001609B4" w:rsidRDefault="001609B4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74BB44" w14:textId="77777777" w:rsidR="001609B4" w:rsidRPr="00804025" w:rsidRDefault="001609B4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40E815" w14:textId="77777777" w:rsidR="001609B4" w:rsidRDefault="001609B4">
            <w:pPr>
              <w:spacing w:line="200" w:lineRule="exact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4594E" w14:textId="77777777" w:rsidR="001609B4" w:rsidRPr="00804025" w:rsidRDefault="001609B4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  <w:tr w:rsidR="00541DED" w:rsidRPr="00804025" w14:paraId="2055164D" w14:textId="77777777" w:rsidTr="001609B4">
        <w:trPr>
          <w:trHeight w:val="255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82B412" w14:textId="77777777" w:rsidR="00541DED" w:rsidRPr="00804025" w:rsidRDefault="00541DED">
            <w:pPr>
              <w:spacing w:line="240" w:lineRule="exact"/>
            </w:pPr>
            <w:r w:rsidRPr="00804025">
              <w:rPr>
                <w:color w:val="000000"/>
              </w:rPr>
              <w:t>Затрудняюсь ответить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42F133" w14:textId="77777777" w:rsidR="00541DED" w:rsidRPr="00804025" w:rsidRDefault="00D053A8">
            <w:pPr>
              <w:spacing w:line="200" w:lineRule="exact"/>
              <w:jc w:val="center"/>
            </w:pPr>
            <w:r>
              <w:rPr>
                <w:i/>
                <w:iCs/>
                <w:sz w:val="20"/>
                <w:szCs w:val="20"/>
              </w:rPr>
              <w:t>(49</w:t>
            </w:r>
            <w:r w:rsidR="00541DED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542C297D" w14:textId="77777777" w:rsidR="00541DED" w:rsidRPr="00804025" w:rsidRDefault="00541DED">
            <w:pPr>
              <w:spacing w:line="240" w:lineRule="exact"/>
              <w:jc w:val="center"/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center"/>
          </w:tcPr>
          <w:p w14:paraId="3D4072D5" w14:textId="77777777" w:rsidR="00541DED" w:rsidRPr="00804025" w:rsidRDefault="00541DED">
            <w:pPr>
              <w:spacing w:line="240" w:lineRule="exact"/>
              <w:jc w:val="center"/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8227B9" w14:textId="77777777" w:rsidR="00541DED" w:rsidRPr="00804025" w:rsidRDefault="00D053A8">
            <w:pPr>
              <w:spacing w:line="200" w:lineRule="exact"/>
              <w:jc w:val="center"/>
            </w:pPr>
            <w:r>
              <w:rPr>
                <w:i/>
                <w:iCs/>
                <w:sz w:val="20"/>
                <w:szCs w:val="20"/>
              </w:rPr>
              <w:t>(60</w:t>
            </w:r>
            <w:r w:rsidR="00541DED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D5F2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E9AED" w14:textId="77777777" w:rsidR="00541DED" w:rsidRPr="00804025" w:rsidRDefault="00D053A8">
            <w:pPr>
              <w:spacing w:line="200" w:lineRule="exact"/>
              <w:jc w:val="center"/>
            </w:pPr>
            <w:r>
              <w:rPr>
                <w:i/>
                <w:iCs/>
                <w:sz w:val="20"/>
                <w:szCs w:val="20"/>
              </w:rPr>
              <w:t>(71</w:t>
            </w:r>
            <w:r w:rsidR="00541DED"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A5328" w14:textId="77777777" w:rsidR="00541DED" w:rsidRPr="00804025" w:rsidRDefault="00541DED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</w:tbl>
    <w:p w14:paraId="7B4549AE" w14:textId="77777777" w:rsidR="00541DED" w:rsidRPr="00804025" w:rsidRDefault="00541DED">
      <w:pPr>
        <w:spacing w:line="100" w:lineRule="exact"/>
        <w:rPr>
          <w:sz w:val="10"/>
          <w:szCs w:val="10"/>
        </w:rPr>
      </w:pPr>
    </w:p>
    <w:p w14:paraId="2C28A3E1" w14:textId="77777777" w:rsidR="00541DED" w:rsidRPr="00804025" w:rsidRDefault="00541DED" w:rsidP="00541DED">
      <w:pPr>
        <w:keepNext/>
        <w:divId w:val="2023624196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i/>
          <w:iCs/>
          <w:color w:val="000080"/>
        </w:rPr>
        <w:lastRenderedPageBreak/>
        <w:t>НА СЛЕДУЮЩЕМ ЭКРАНЕ ПОЯВЛЯЮТСЯ ФАМИЛИ</w:t>
      </w:r>
      <w:r w:rsidR="00FF2592" w:rsidRPr="00804025">
        <w:rPr>
          <w:rFonts w:eastAsia="Times New Roman"/>
          <w:b/>
          <w:bCs/>
          <w:i/>
          <w:iCs/>
          <w:color w:val="000080"/>
        </w:rPr>
        <w:t>И</w:t>
      </w:r>
      <w:r w:rsidRPr="00804025">
        <w:rPr>
          <w:rFonts w:eastAsia="Times New Roman"/>
          <w:b/>
          <w:bCs/>
          <w:i/>
          <w:iCs/>
          <w:color w:val="000080"/>
        </w:rPr>
        <w:t xml:space="preserve"> И НАЗВАНИЯ КОМПАНИЙ</w:t>
      </w:r>
    </w:p>
    <w:p w14:paraId="2E23B865" w14:textId="77777777" w:rsidR="00FF3DC1" w:rsidRPr="00804025" w:rsidRDefault="00541DED" w:rsidP="00541DED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 xml:space="preserve">A4. Отметьте, </w:t>
      </w:r>
      <w:r w:rsidR="009A2DA1" w:rsidRPr="00804025">
        <w:rPr>
          <w:rFonts w:eastAsia="Times New Roman"/>
          <w:b/>
          <w:bCs/>
          <w:color w:val="000000"/>
        </w:rPr>
        <w:t xml:space="preserve">пожалуйста, </w:t>
      </w:r>
      <w:r w:rsidR="001B28C6">
        <w:rPr>
          <w:rFonts w:eastAsia="Times New Roman"/>
          <w:b/>
          <w:bCs/>
          <w:color w:val="000000"/>
        </w:rPr>
        <w:t>о ком</w:t>
      </w:r>
      <w:r w:rsidR="002904B1">
        <w:rPr>
          <w:rFonts w:eastAsia="Times New Roman"/>
          <w:b/>
          <w:bCs/>
          <w:color w:val="000000"/>
        </w:rPr>
        <w:t>/кого</w:t>
      </w:r>
      <w:r w:rsidR="001B28C6">
        <w:rPr>
          <w:rFonts w:eastAsia="Times New Roman"/>
          <w:b/>
          <w:bCs/>
          <w:color w:val="000000"/>
        </w:rPr>
        <w:t xml:space="preserve"> </w:t>
      </w:r>
      <w:r w:rsidR="009A2DA1" w:rsidRPr="00804025">
        <w:rPr>
          <w:rFonts w:eastAsia="Times New Roman"/>
          <w:b/>
          <w:bCs/>
          <w:color w:val="000000"/>
        </w:rPr>
        <w:t xml:space="preserve">из </w:t>
      </w:r>
      <w:r w:rsidR="002D2A57" w:rsidRPr="00804025">
        <w:rPr>
          <w:rFonts w:eastAsia="Times New Roman"/>
          <w:b/>
          <w:bCs/>
        </w:rPr>
        <w:t xml:space="preserve">представленных </w:t>
      </w:r>
      <w:r w:rsidR="009A2DA1" w:rsidRPr="00E02A64">
        <w:rPr>
          <w:rFonts w:eastAsia="Times New Roman"/>
          <w:b/>
          <w:bCs/>
          <w:color w:val="FF0000"/>
        </w:rPr>
        <w:t>людей</w:t>
      </w:r>
      <w:r w:rsidR="009A2DA1" w:rsidRPr="00804025">
        <w:rPr>
          <w:rFonts w:eastAsia="Times New Roman"/>
          <w:b/>
          <w:bCs/>
          <w:color w:val="000000"/>
        </w:rPr>
        <w:t xml:space="preserve"> Вы слы</w:t>
      </w:r>
      <w:r w:rsidRPr="00804025">
        <w:rPr>
          <w:rFonts w:eastAsia="Times New Roman"/>
          <w:b/>
          <w:bCs/>
          <w:color w:val="000000"/>
        </w:rPr>
        <w:t xml:space="preserve">шали/видели </w:t>
      </w:r>
      <w:r w:rsidR="00D75447">
        <w:rPr>
          <w:rFonts w:eastAsia="Times New Roman"/>
          <w:b/>
          <w:bCs/>
          <w:color w:val="000000"/>
        </w:rPr>
        <w:t>за последний месяц</w:t>
      </w:r>
      <w:r w:rsidRPr="00804025">
        <w:rPr>
          <w:rFonts w:eastAsia="Times New Roman"/>
          <w:b/>
          <w:bCs/>
          <w:color w:val="000000"/>
        </w:rPr>
        <w:t xml:space="preserve"> в СМИ (не имеет значения где именно: печатные/электронные СМИ, радио</w:t>
      </w:r>
      <w:r w:rsidR="00DF0816" w:rsidRPr="00804025">
        <w:rPr>
          <w:rFonts w:eastAsia="Times New Roman"/>
          <w:b/>
          <w:bCs/>
          <w:color w:val="000000"/>
        </w:rPr>
        <w:t>/</w:t>
      </w:r>
      <w:r w:rsidRPr="00804025">
        <w:rPr>
          <w:rFonts w:eastAsia="Times New Roman"/>
          <w:b/>
          <w:bCs/>
          <w:color w:val="000000"/>
        </w:rPr>
        <w:t xml:space="preserve"> телевидение</w:t>
      </w:r>
      <w:r w:rsidR="00DF0816" w:rsidRPr="00804025">
        <w:rPr>
          <w:rFonts w:eastAsia="Times New Roman"/>
          <w:b/>
          <w:bCs/>
          <w:color w:val="000000"/>
        </w:rPr>
        <w:t xml:space="preserve"> или </w:t>
      </w:r>
      <w:r w:rsidR="008F6C7C" w:rsidRPr="00804025">
        <w:rPr>
          <w:rFonts w:eastAsia="Times New Roman"/>
          <w:b/>
          <w:bCs/>
          <w:color w:val="000000"/>
        </w:rPr>
        <w:t>интернет</w:t>
      </w:r>
      <w:r w:rsidRPr="00804025">
        <w:rPr>
          <w:rFonts w:eastAsia="Times New Roman"/>
          <w:b/>
          <w:bCs/>
          <w:color w:val="000000"/>
        </w:rPr>
        <w:t>)?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2B65C360" w14:textId="77777777" w:rsidR="00541DED" w:rsidRPr="00804025" w:rsidRDefault="00541DED" w:rsidP="00541DED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i/>
          <w:iCs/>
          <w:color w:val="000000"/>
        </w:rPr>
        <w:t>ОТМЕТЬТЕ ВСЕ ПОДХОДЯЩЕЕ</w:t>
      </w:r>
    </w:p>
    <w:p w14:paraId="7A04F4B1" w14:textId="77777777" w:rsidR="00FF3DC1" w:rsidRPr="00FE5E69" w:rsidRDefault="00FF3DC1" w:rsidP="00541DED">
      <w:pPr>
        <w:keepNext/>
        <w:divId w:val="1034504825"/>
        <w:rPr>
          <w:rFonts w:eastAsia="Times New Roman"/>
          <w:b/>
          <w:bCs/>
          <w:i/>
          <w:iCs/>
          <w:color w:val="000080"/>
        </w:rPr>
      </w:pPr>
    </w:p>
    <w:p w14:paraId="2B2C1AB2" w14:textId="77777777" w:rsidR="00541DED" w:rsidRPr="00804025" w:rsidRDefault="00541DED" w:rsidP="00541DED">
      <w:pPr>
        <w:keepNext/>
        <w:divId w:val="1034504825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i/>
          <w:iCs/>
          <w:color w:val="000080"/>
        </w:rPr>
        <w:t>ЭТОТ ЭКРАН БЕЗ ПОРТРЕТОВ. ФАМИЛИИ+КОМПАНИИ ВЫДАЮТСЯ СПИСКОМ.</w:t>
      </w:r>
    </w:p>
    <w:p w14:paraId="5608E3D2" w14:textId="77777777" w:rsidR="00541DED" w:rsidRPr="00804025" w:rsidRDefault="00541DED" w:rsidP="00541DED">
      <w:pPr>
        <w:keepNext/>
        <w:divId w:val="770975431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i/>
          <w:iCs/>
          <w:color w:val="000080"/>
        </w:rPr>
        <w:t>ЗАДАТЬ ВОПРОС A5 ТОЛЬКО ПО ТЕМ ЛЮДЯМ, ИНФОРМАЦИЮ О КОТОРЫХ РЕСПОНДЕНТ СЛЫШАЛ/ВИДЕЛ (ОТМЕЧЕНЫ В A4)</w:t>
      </w:r>
    </w:p>
    <w:p w14:paraId="2E18E23B" w14:textId="77777777" w:rsidR="00FF3DC1" w:rsidRPr="00804025" w:rsidRDefault="00541DED" w:rsidP="00541DED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 xml:space="preserve">A5. </w:t>
      </w:r>
      <w:r w:rsidR="002F1C61">
        <w:rPr>
          <w:rFonts w:eastAsia="Times New Roman"/>
          <w:b/>
          <w:bCs/>
          <w:color w:val="000000"/>
        </w:rPr>
        <w:t>В</w:t>
      </w:r>
      <w:r w:rsidR="00D75447">
        <w:rPr>
          <w:rFonts w:eastAsia="Times New Roman"/>
          <w:b/>
          <w:bCs/>
          <w:color w:val="000000"/>
        </w:rPr>
        <w:t xml:space="preserve"> каких источниках </w:t>
      </w:r>
      <w:r w:rsidRPr="00804025">
        <w:rPr>
          <w:rFonts w:eastAsia="Times New Roman"/>
          <w:b/>
          <w:bCs/>
          <w:color w:val="000000"/>
        </w:rPr>
        <w:t>Вы видели/слышали</w:t>
      </w:r>
      <w:r w:rsidR="001B28C6">
        <w:rPr>
          <w:rFonts w:eastAsia="Times New Roman"/>
          <w:b/>
          <w:bCs/>
          <w:color w:val="000000"/>
        </w:rPr>
        <w:t xml:space="preserve"> о каждом</w:t>
      </w:r>
      <w:r w:rsidRPr="00804025">
        <w:rPr>
          <w:rFonts w:eastAsia="Times New Roman"/>
          <w:b/>
          <w:bCs/>
          <w:color w:val="000000"/>
        </w:rPr>
        <w:t xml:space="preserve"> из этих людей</w:t>
      </w:r>
      <w:r w:rsidR="002F1C61">
        <w:rPr>
          <w:rFonts w:eastAsia="Times New Roman"/>
          <w:b/>
          <w:bCs/>
          <w:color w:val="000000"/>
        </w:rPr>
        <w:t>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0BABBD57" w14:textId="77777777" w:rsidR="00541DED" w:rsidRPr="00804025" w:rsidRDefault="00541DED" w:rsidP="00541DED">
      <w:pPr>
        <w:keepNext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ОТМЕТЬТЕ ВСЕ ПОДХОДЯЩЕЕ</w:t>
      </w:r>
    </w:p>
    <w:p w14:paraId="568B6628" w14:textId="77777777" w:rsidR="00FF3DC1" w:rsidRPr="00804025" w:rsidRDefault="00FF3DC1" w:rsidP="00541DED">
      <w:pPr>
        <w:keepNext/>
        <w:rPr>
          <w:rFonts w:eastAsia="Times New Roman"/>
          <w:color w:val="000000"/>
          <w:sz w:val="20"/>
          <w:szCs w:val="20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1960"/>
        <w:gridCol w:w="1119"/>
        <w:gridCol w:w="715"/>
        <w:gridCol w:w="926"/>
        <w:gridCol w:w="927"/>
        <w:gridCol w:w="927"/>
        <w:gridCol w:w="926"/>
        <w:gridCol w:w="926"/>
        <w:gridCol w:w="927"/>
        <w:gridCol w:w="927"/>
      </w:tblGrid>
      <w:tr w:rsidR="00210A8E" w:rsidRPr="00804025" w14:paraId="594A64DA" w14:textId="77777777" w:rsidTr="00210A8E">
        <w:trPr>
          <w:cantSplit/>
          <w:trHeight w:val="4073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CDAE52C" w14:textId="77777777" w:rsidR="00210A8E" w:rsidRPr="00804025" w:rsidRDefault="00210A8E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969E41" w14:textId="77777777" w:rsidR="00210A8E" w:rsidRPr="00804025" w:rsidRDefault="00210A8E" w:rsidP="009A2DA1">
            <w:pPr>
              <w:keepNext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A4 видели/слышали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1141F237" w14:textId="77777777" w:rsidR="00210A8E" w:rsidRPr="00804025" w:rsidRDefault="00210A8E" w:rsidP="00541DED">
            <w:pPr>
              <w:keepNext/>
              <w:ind w:left="113" w:right="113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9F5F037" w14:textId="77777777" w:rsidR="00210A8E" w:rsidRPr="00E734FF" w:rsidRDefault="00210A8E" w:rsidP="00FE5E69">
            <w:pPr>
              <w:spacing w:line="240" w:lineRule="exact"/>
              <w:ind w:left="113" w:right="113"/>
              <w:jc w:val="center"/>
              <w:rPr>
                <w:b/>
                <w:sz w:val="20"/>
                <w:szCs w:val="20"/>
                <w:highlight w:val="yellow"/>
              </w:rPr>
            </w:pPr>
            <w:r w:rsidRPr="00E66DF7">
              <w:rPr>
                <w:b/>
                <w:color w:val="000000"/>
                <w:sz w:val="20"/>
                <w:szCs w:val="20"/>
              </w:rPr>
              <w:t xml:space="preserve">Печатные СМИ 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5B0D255A" w14:textId="77777777" w:rsidR="00210A8E" w:rsidRPr="00804025" w:rsidRDefault="00210A8E" w:rsidP="002904B1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Онлайн СМИ (интернет</w:t>
            </w:r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-</w:t>
            </w:r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издания или интернет</w:t>
            </w:r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-</w:t>
            </w:r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СМИ: </w:t>
            </w:r>
            <w:proofErr w:type="spellStart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Газета.Ru</w:t>
            </w:r>
            <w:proofErr w:type="spellEnd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, Lenta.ru, Slon.ru, и т.п.)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25ED074" w14:textId="77777777" w:rsidR="00210A8E" w:rsidRPr="00804025" w:rsidRDefault="00210A8E" w:rsidP="00541DE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Радио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A6FB50E" w14:textId="77777777" w:rsidR="00210A8E" w:rsidRPr="00804025" w:rsidRDefault="00210A8E" w:rsidP="00541DE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Телевидение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1A81956F" w14:textId="77777777" w:rsidR="00210A8E" w:rsidRPr="00804025" w:rsidRDefault="00210A8E" w:rsidP="008D4DAE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Социальные сети (</w:t>
            </w:r>
            <w:proofErr w:type="spellStart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Facebook</w:t>
            </w:r>
            <w:proofErr w:type="spellEnd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, Одноклассники, </w:t>
            </w:r>
            <w:proofErr w:type="spellStart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ВКонтакте</w:t>
            </w:r>
            <w:proofErr w:type="spellEnd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и т.п.)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784E7167" w14:textId="77777777" w:rsidR="00210A8E" w:rsidRPr="002904B1" w:rsidRDefault="00210A8E" w:rsidP="00210A8E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66DF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Социальные СМИ </w:t>
            </w:r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Хабрахабр</w:t>
            </w:r>
            <w:proofErr w:type="spellEnd"/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Roem</w:t>
            </w:r>
            <w:proofErr w:type="spellEnd"/>
            <w:r w:rsidR="002904B1" w:rsidRP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proofErr w:type="spellStart"/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ru</w:t>
            </w:r>
            <w:proofErr w:type="spellEnd"/>
            <w:r w:rsidR="001609B4" w:rsidRPr="001609B4"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 xml:space="preserve">, </w:t>
            </w:r>
            <w:proofErr w:type="spellStart"/>
            <w:r w:rsidR="001609B4" w:rsidRPr="001609B4"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Цукерберг</w:t>
            </w:r>
            <w:proofErr w:type="spellEnd"/>
            <w:r w:rsidR="001609B4" w:rsidRPr="001609B4"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1609B4" w:rsidRPr="001609B4"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позвонит</w:t>
            </w:r>
            <w:proofErr w:type="spellEnd"/>
            <w:r w:rsidR="002904B1" w:rsidRP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74617174" w14:textId="77777777" w:rsidR="00210A8E" w:rsidRPr="00804025" w:rsidRDefault="00210A8E" w:rsidP="00541DE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Другое </w:t>
            </w:r>
            <w:r w:rsidRPr="00804025">
              <w:rPr>
                <w:rFonts w:eastAsia="Times New Roman"/>
                <w:b/>
                <w:bCs/>
                <w:color w:val="1F497D" w:themeColor="text2"/>
                <w:sz w:val="20"/>
                <w:szCs w:val="20"/>
              </w:rPr>
              <w:t>(вставить источник</w:t>
            </w:r>
            <w:r w:rsidR="002904B1">
              <w:rPr>
                <w:rFonts w:eastAsia="Times New Roman"/>
                <w:b/>
                <w:bCs/>
                <w:color w:val="1F497D" w:themeColor="text2"/>
                <w:sz w:val="20"/>
                <w:szCs w:val="20"/>
              </w:rPr>
              <w:t>,</w:t>
            </w:r>
            <w:r w:rsidRPr="00804025">
              <w:rPr>
                <w:rFonts w:eastAsia="Times New Roman"/>
                <w:b/>
                <w:bCs/>
                <w:color w:val="1F497D" w:themeColor="text2"/>
                <w:sz w:val="20"/>
                <w:szCs w:val="20"/>
              </w:rPr>
              <w:t xml:space="preserve"> указанный респондентом в Е1)</w:t>
            </w:r>
          </w:p>
        </w:tc>
      </w:tr>
      <w:tr w:rsidR="00210A8E" w:rsidRPr="00804025" w14:paraId="1FC2D3A9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BE6D3" w14:textId="77777777" w:rsidR="00210A8E" w:rsidRPr="00804025" w:rsidRDefault="00210A8E" w:rsidP="00A06EC4">
            <w:pPr>
              <w:spacing w:line="240" w:lineRule="exact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A2E825" w14:textId="77777777" w:rsidR="00210A8E" w:rsidRPr="00804025" w:rsidRDefault="00210A8E" w:rsidP="00D053A8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</w:t>
            </w:r>
            <w:r>
              <w:rPr>
                <w:i/>
                <w:sz w:val="20"/>
                <w:szCs w:val="20"/>
              </w:rPr>
              <w:t>72</w:t>
            </w:r>
            <w:r w:rsidRPr="00804025">
              <w:rPr>
                <w:i/>
                <w:sz w:val="20"/>
                <w:szCs w:val="20"/>
                <w:lang w:val="en-US"/>
              </w:rPr>
              <w:t>)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B0B5D3" w14:textId="77777777" w:rsidR="00210A8E" w:rsidRPr="00804025" w:rsidRDefault="00210A8E" w:rsidP="00FF3DC1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3C2616" w14:textId="77777777" w:rsidR="00210A8E" w:rsidRPr="00804025" w:rsidRDefault="00210A8E" w:rsidP="00541DED">
            <w:pPr>
              <w:keepNext/>
              <w:spacing w:line="240" w:lineRule="exact"/>
              <w:jc w:val="center"/>
            </w:pP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8DE9F1" w14:textId="77777777" w:rsidR="00210A8E" w:rsidRPr="00804025" w:rsidRDefault="00210A8E" w:rsidP="00541DED">
            <w:pPr>
              <w:keepNext/>
              <w:spacing w:line="240" w:lineRule="exact"/>
              <w:jc w:val="center"/>
            </w:pP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54951F" w14:textId="77777777" w:rsidR="00210A8E" w:rsidRPr="00804025" w:rsidRDefault="00210A8E" w:rsidP="00541DED">
            <w:pPr>
              <w:keepNext/>
              <w:spacing w:line="240" w:lineRule="exact"/>
              <w:jc w:val="center"/>
            </w:pP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9A68B" w14:textId="77777777" w:rsidR="00210A8E" w:rsidRPr="00804025" w:rsidRDefault="00210A8E" w:rsidP="00541DED">
            <w:pPr>
              <w:keepNext/>
              <w:spacing w:line="240" w:lineRule="exact"/>
              <w:jc w:val="center"/>
            </w:pP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A70BFF" w14:textId="77777777" w:rsidR="00210A8E" w:rsidRPr="00804025" w:rsidRDefault="00210A8E" w:rsidP="00541DED">
            <w:pPr>
              <w:keepNext/>
              <w:spacing w:line="240" w:lineRule="exact"/>
              <w:jc w:val="center"/>
              <w:rPr>
                <w:lang w:val="en-US"/>
              </w:rPr>
            </w:pP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8405E2" w14:textId="77777777" w:rsidR="00210A8E" w:rsidRPr="00804025" w:rsidRDefault="00210A8E" w:rsidP="00541DED">
            <w:pPr>
              <w:keepNext/>
              <w:spacing w:line="240" w:lineRule="exact"/>
              <w:jc w:val="center"/>
              <w:rPr>
                <w:lang w:val="en-US"/>
              </w:rPr>
            </w:pP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E29D8B" w14:textId="77777777" w:rsidR="00210A8E" w:rsidRPr="00804025" w:rsidRDefault="00210A8E" w:rsidP="00541DED">
            <w:pPr>
              <w:keepNext/>
              <w:spacing w:line="240" w:lineRule="exact"/>
              <w:jc w:val="center"/>
            </w:pPr>
          </w:p>
        </w:tc>
      </w:tr>
      <w:tr w:rsidR="00210A8E" w:rsidRPr="00804025" w14:paraId="4252871D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3EBF08" w14:textId="77777777" w:rsidR="00210A8E" w:rsidRPr="00804025" w:rsidRDefault="00210A8E" w:rsidP="00A06EC4">
            <w:pPr>
              <w:spacing w:line="240" w:lineRule="exact"/>
            </w:pPr>
            <w:proofErr w:type="spellStart"/>
            <w:r w:rsidRPr="00804025">
              <w:rPr>
                <w:color w:val="000000"/>
              </w:rPr>
              <w:t>Волож</w:t>
            </w:r>
            <w:proofErr w:type="spellEnd"/>
            <w:r w:rsidRPr="00804025">
              <w:rPr>
                <w:color w:val="000000"/>
              </w:rPr>
              <w:t xml:space="preserve"> (Яндекс)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35811" w14:textId="77777777" w:rsidR="00210A8E" w:rsidRPr="00804025" w:rsidRDefault="00210A8E" w:rsidP="00541DE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66CEE" w14:textId="77777777" w:rsidR="00210A8E" w:rsidRPr="00804025" w:rsidRDefault="00210A8E" w:rsidP="00D053A8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73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4D9763" w14:textId="77777777" w:rsidR="00210A8E" w:rsidRPr="00804025" w:rsidRDefault="00210A8E" w:rsidP="00541DE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B5A242" w14:textId="77777777" w:rsidR="00210A8E" w:rsidRPr="00804025" w:rsidRDefault="00210A8E" w:rsidP="00541DED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1E8A06" w14:textId="77777777" w:rsidR="00210A8E" w:rsidRPr="00804025" w:rsidRDefault="00210A8E" w:rsidP="00541DED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21665" w14:textId="77777777" w:rsidR="00210A8E" w:rsidRPr="00804025" w:rsidRDefault="00210A8E" w:rsidP="00541DED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1F13D" w14:textId="77777777" w:rsidR="00210A8E" w:rsidRPr="00FE5E69" w:rsidRDefault="00210A8E" w:rsidP="00541DED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D0951D" w14:textId="77777777" w:rsidR="00210A8E" w:rsidRPr="00FE5E69" w:rsidRDefault="00210A8E" w:rsidP="00541DED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F55F36" w14:textId="77777777" w:rsidR="00210A8E" w:rsidRPr="00804025" w:rsidRDefault="00210A8E" w:rsidP="00541DED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10A8E" w:rsidRPr="00804025" w14:paraId="28592ADC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63DF9" w14:textId="77777777" w:rsidR="00210A8E" w:rsidRPr="00804025" w:rsidRDefault="00210A8E" w:rsidP="00A06EC4">
            <w:pPr>
              <w:spacing w:line="240" w:lineRule="exact"/>
            </w:pPr>
            <w:r w:rsidRPr="00804025">
              <w:rPr>
                <w:color w:val="000000"/>
              </w:rPr>
              <w:t>Гришин (</w:t>
            </w:r>
            <w:proofErr w:type="spellStart"/>
            <w:r w:rsidRPr="00804025">
              <w:rPr>
                <w:color w:val="000000"/>
              </w:rPr>
              <w:t>Mail</w:t>
            </w:r>
            <w:proofErr w:type="spellEnd"/>
            <w:r w:rsidRPr="00804025">
              <w:rPr>
                <w:color w:val="000000"/>
              </w:rPr>
              <w:t>.</w:t>
            </w:r>
            <w:r w:rsidRPr="00804025">
              <w:rPr>
                <w:color w:val="000000"/>
                <w:lang w:val="en-US"/>
              </w:rPr>
              <w:t>R</w:t>
            </w:r>
            <w:r w:rsidRPr="00804025">
              <w:rPr>
                <w:color w:val="000000"/>
              </w:rPr>
              <w:t>u</w:t>
            </w:r>
            <w:r w:rsidRPr="00804025">
              <w:rPr>
                <w:color w:val="000000"/>
                <w:lang w:val="en-US"/>
              </w:rPr>
              <w:t xml:space="preserve"> Group</w:t>
            </w:r>
            <w:r w:rsidRPr="00804025">
              <w:rPr>
                <w:color w:val="000000"/>
              </w:rPr>
              <w:t>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545C83" w14:textId="77777777" w:rsidR="00210A8E" w:rsidRPr="00804025" w:rsidRDefault="00210A8E" w:rsidP="00541DED">
            <w:pPr>
              <w:keepNext/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2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DEC86" w14:textId="77777777" w:rsidR="00210A8E" w:rsidRPr="00804025" w:rsidRDefault="00210A8E" w:rsidP="00D053A8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(7</w:t>
            </w:r>
            <w:r>
              <w:rPr>
                <w:i/>
                <w:iCs/>
                <w:sz w:val="20"/>
                <w:szCs w:val="20"/>
              </w:rPr>
              <w:t>4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17AFD7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C198CE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0FFE8A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A4B698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FDC37B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410C7E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890A33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10A8E" w:rsidRPr="00804025" w14:paraId="36A1F94E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CDF5B6" w14:textId="77777777" w:rsidR="00210A8E" w:rsidRPr="00804025" w:rsidRDefault="00210A8E" w:rsidP="00A06EC4">
            <w:pPr>
              <w:spacing w:line="240" w:lineRule="exact"/>
            </w:pPr>
            <w:r w:rsidRPr="00804025">
              <w:rPr>
                <w:color w:val="000000"/>
              </w:rPr>
              <w:t>Дуров (</w:t>
            </w:r>
            <w:proofErr w:type="spellStart"/>
            <w:r w:rsidRPr="00804025">
              <w:rPr>
                <w:color w:val="000000"/>
              </w:rPr>
              <w:t>ВКонтакте</w:t>
            </w:r>
            <w:proofErr w:type="spellEnd"/>
            <w:r w:rsidRPr="00804025">
              <w:rPr>
                <w:color w:val="000000"/>
              </w:rPr>
              <w:t>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584560" w14:textId="77777777" w:rsidR="00210A8E" w:rsidRPr="00804025" w:rsidRDefault="00210A8E" w:rsidP="00541DED">
            <w:pPr>
              <w:keepNext/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3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A29E6" w14:textId="77777777" w:rsidR="00210A8E" w:rsidRPr="00804025" w:rsidRDefault="00210A8E" w:rsidP="0070230C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75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634F9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BAF4D3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EF741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703FB8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95E25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D8548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DF252D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10A8E" w:rsidRPr="00804025" w14:paraId="7F4245D2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5E386" w14:textId="77777777" w:rsidR="00210A8E" w:rsidRPr="00804025" w:rsidRDefault="00210A8E" w:rsidP="00A06EC4">
            <w:pPr>
              <w:spacing w:line="240" w:lineRule="exact"/>
            </w:pPr>
            <w:proofErr w:type="spellStart"/>
            <w:r w:rsidRPr="00804025">
              <w:rPr>
                <w:color w:val="000000"/>
              </w:rPr>
              <w:t>Молибог</w:t>
            </w:r>
            <w:proofErr w:type="spellEnd"/>
            <w:r w:rsidRPr="00804025">
              <w:rPr>
                <w:color w:val="000000"/>
              </w:rPr>
              <w:t xml:space="preserve"> (</w:t>
            </w:r>
            <w:proofErr w:type="spellStart"/>
            <w:r w:rsidRPr="00804025">
              <w:rPr>
                <w:color w:val="000000"/>
              </w:rPr>
              <w:t>Rambler</w:t>
            </w:r>
            <w:proofErr w:type="spellEnd"/>
            <w:r w:rsidRPr="00804025">
              <w:rPr>
                <w:color w:val="000000"/>
              </w:rPr>
              <w:t>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682BD" w14:textId="77777777" w:rsidR="00210A8E" w:rsidRPr="00804025" w:rsidRDefault="00210A8E" w:rsidP="00541DED">
            <w:pPr>
              <w:keepNext/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4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E27EA1" w14:textId="77777777" w:rsidR="00210A8E" w:rsidRPr="00804025" w:rsidRDefault="00210A8E" w:rsidP="0070230C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76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20A488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54B82B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2A1D64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B66203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B0162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0BC7B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DB9726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10A8E" w:rsidRPr="00804025" w14:paraId="64EAF73C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7D9242" w14:textId="77777777" w:rsidR="00210A8E" w:rsidRPr="00804025" w:rsidRDefault="00210A8E" w:rsidP="00A06EC4">
            <w:pPr>
              <w:spacing w:line="240" w:lineRule="exact"/>
            </w:pPr>
            <w:r w:rsidRPr="00804025">
              <w:rPr>
                <w:color w:val="000000"/>
              </w:rPr>
              <w:t>Пейдж (</w:t>
            </w:r>
            <w:proofErr w:type="spellStart"/>
            <w:r w:rsidRPr="00804025">
              <w:rPr>
                <w:color w:val="000000"/>
              </w:rPr>
              <w:t>Google</w:t>
            </w:r>
            <w:proofErr w:type="spellEnd"/>
            <w:r w:rsidRPr="00804025">
              <w:rPr>
                <w:color w:val="000000"/>
              </w:rPr>
              <w:t xml:space="preserve"> </w:t>
            </w:r>
            <w:proofErr w:type="spellStart"/>
            <w:r w:rsidRPr="00804025">
              <w:rPr>
                <w:color w:val="000000"/>
              </w:rPr>
              <w:t>Global</w:t>
            </w:r>
            <w:proofErr w:type="spellEnd"/>
            <w:r w:rsidRPr="00804025">
              <w:rPr>
                <w:color w:val="000000"/>
              </w:rPr>
              <w:t>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0C950" w14:textId="77777777" w:rsidR="00210A8E" w:rsidRPr="00804025" w:rsidRDefault="00210A8E" w:rsidP="00541DED">
            <w:pPr>
              <w:keepNext/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5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17EC02" w14:textId="77777777" w:rsidR="00210A8E" w:rsidRPr="00804025" w:rsidRDefault="00210A8E" w:rsidP="0070230C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77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C602CA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5AEBD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ED5AB5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DA7A0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D45EBE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439304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BBAD2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10A8E" w:rsidRPr="00804025" w14:paraId="1BBFEF07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B96AF" w14:textId="77777777" w:rsidR="00210A8E" w:rsidRPr="00804025" w:rsidRDefault="00210A8E" w:rsidP="00A06EC4">
            <w:pPr>
              <w:spacing w:line="240" w:lineRule="exact"/>
            </w:pPr>
            <w:proofErr w:type="spellStart"/>
            <w:r w:rsidRPr="00804025">
              <w:rPr>
                <w:color w:val="000000"/>
              </w:rPr>
              <w:t>Цукерберг</w:t>
            </w:r>
            <w:proofErr w:type="spellEnd"/>
            <w:r w:rsidRPr="00804025">
              <w:rPr>
                <w:color w:val="000000"/>
              </w:rPr>
              <w:t xml:space="preserve"> (</w:t>
            </w:r>
            <w:proofErr w:type="spellStart"/>
            <w:r w:rsidRPr="00804025">
              <w:rPr>
                <w:color w:val="000000"/>
              </w:rPr>
              <w:t>Facebook</w:t>
            </w:r>
            <w:proofErr w:type="spellEnd"/>
            <w:r w:rsidRPr="00804025">
              <w:rPr>
                <w:color w:val="000000"/>
              </w:rPr>
              <w:t>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7081E8" w14:textId="77777777" w:rsidR="00210A8E" w:rsidRPr="00804025" w:rsidRDefault="00210A8E" w:rsidP="00541DED">
            <w:pPr>
              <w:keepNext/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6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345BF4" w14:textId="77777777" w:rsidR="00210A8E" w:rsidRPr="00804025" w:rsidRDefault="00210A8E" w:rsidP="0070230C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78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B85BBC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A408B2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EE86DB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B85281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41FBA0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EFE04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43D7F0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10A8E" w:rsidRPr="00804025" w14:paraId="1FFCE84E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41950B" w14:textId="77777777" w:rsidR="00210A8E" w:rsidRPr="00804025" w:rsidRDefault="00210A8E" w:rsidP="00A06EC4">
            <w:pPr>
              <w:spacing w:line="240" w:lineRule="exact"/>
              <w:rPr>
                <w:color w:val="000000"/>
                <w:lang w:val="en-US"/>
              </w:rPr>
            </w:pPr>
            <w:proofErr w:type="spellStart"/>
            <w:r w:rsidRPr="00804025">
              <w:rPr>
                <w:color w:val="000000"/>
              </w:rPr>
              <w:t>Балмер</w:t>
            </w:r>
            <w:proofErr w:type="spellEnd"/>
            <w:r w:rsidRPr="00804025">
              <w:rPr>
                <w:color w:val="000000"/>
              </w:rPr>
              <w:t xml:space="preserve"> (</w:t>
            </w:r>
            <w:r w:rsidRPr="00804025">
              <w:rPr>
                <w:color w:val="000000"/>
                <w:lang w:val="en-US"/>
              </w:rPr>
              <w:t>Microsoft)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FF94FF" w14:textId="77777777" w:rsidR="00210A8E" w:rsidRPr="00804025" w:rsidRDefault="00210A8E" w:rsidP="00541DED">
            <w:pPr>
              <w:keepNext/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7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03D7D9" w14:textId="77777777" w:rsidR="00210A8E" w:rsidRPr="00804025" w:rsidRDefault="00210A8E" w:rsidP="0070230C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79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C782C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1B0FBF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37CB1C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77B7E8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D71BBF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502769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04A362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10A8E" w:rsidRPr="00804025" w14:paraId="1C12AC4A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68BBFF" w14:textId="77777777" w:rsidR="00210A8E" w:rsidRPr="00804025" w:rsidRDefault="00210A8E" w:rsidP="00A06EC4">
            <w:pPr>
              <w:spacing w:line="240" w:lineRule="exact"/>
              <w:rPr>
                <w:color w:val="000000"/>
              </w:rPr>
            </w:pPr>
            <w:r w:rsidRPr="00804025">
              <w:rPr>
                <w:color w:val="000000"/>
              </w:rPr>
              <w:t>Касперский (Касперский)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01004E" w14:textId="77777777" w:rsidR="00210A8E" w:rsidRPr="00804025" w:rsidRDefault="00210A8E" w:rsidP="00541DED">
            <w:pPr>
              <w:keepNext/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8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755B92" w14:textId="77777777" w:rsidR="00210A8E" w:rsidRPr="00804025" w:rsidRDefault="00210A8E" w:rsidP="0070230C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80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46C277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F06B8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D17482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6F6F23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077406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FAC9A5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169303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10A8E" w:rsidRPr="00804025" w14:paraId="3C1F8FC2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685054" w14:textId="77777777" w:rsidR="00210A8E" w:rsidRPr="00804025" w:rsidRDefault="00210A8E" w:rsidP="00A06EC4">
            <w:pPr>
              <w:spacing w:line="240" w:lineRule="exact"/>
              <w:rPr>
                <w:color w:val="000000"/>
              </w:rPr>
            </w:pPr>
            <w:r w:rsidRPr="00804025">
              <w:rPr>
                <w:color w:val="000000"/>
              </w:rPr>
              <w:t>Белоусов (</w:t>
            </w:r>
            <w:r w:rsidRPr="00804025">
              <w:rPr>
                <w:color w:val="000000"/>
                <w:lang w:val="en-US"/>
              </w:rPr>
              <w:t>Parallels)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DE57E5" w14:textId="77777777" w:rsidR="00210A8E" w:rsidRPr="00804025" w:rsidRDefault="00210A8E" w:rsidP="00541DED">
            <w:pPr>
              <w:keepNext/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9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DEBA92" w14:textId="77777777" w:rsidR="00210A8E" w:rsidRPr="00804025" w:rsidRDefault="00210A8E" w:rsidP="00FF3DC1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(81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A8265E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D4A7E1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396ABC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C07BDA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5C0D9A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827149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0DB07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10A8E" w:rsidRPr="00804025" w14:paraId="10661934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AD4D4" w14:textId="77777777" w:rsidR="00210A8E" w:rsidRPr="00804025" w:rsidRDefault="00210A8E" w:rsidP="00A06EC4">
            <w:pPr>
              <w:spacing w:line="240" w:lineRule="exact"/>
              <w:rPr>
                <w:color w:val="000000"/>
              </w:rPr>
            </w:pPr>
            <w:r w:rsidRPr="00804025">
              <w:rPr>
                <w:color w:val="000000"/>
              </w:rPr>
              <w:t>Долгов (</w:t>
            </w:r>
            <w:r w:rsidRPr="00804025">
              <w:rPr>
                <w:color w:val="000000"/>
                <w:lang w:val="en-US"/>
              </w:rPr>
              <w:t>ex-Google Russia)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38A34" w14:textId="77777777" w:rsidR="00210A8E" w:rsidRPr="00804025" w:rsidRDefault="00210A8E" w:rsidP="00541DED">
            <w:pPr>
              <w:keepNext/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10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79C7C7" w14:textId="77777777" w:rsidR="00210A8E" w:rsidRPr="00804025" w:rsidRDefault="00210A8E" w:rsidP="00FF3DC1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(82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203CC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86F2A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D9818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09189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BBECD1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78E2AC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9CA4AC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10A8E" w:rsidRPr="00804025" w14:paraId="3343DF7F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E194A4" w14:textId="77777777" w:rsidR="00210A8E" w:rsidRPr="00FE5E69" w:rsidRDefault="00210A8E" w:rsidP="00A06EC4">
            <w:pPr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Широков (</w:t>
            </w:r>
            <w:r>
              <w:rPr>
                <w:color w:val="000000"/>
                <w:lang w:val="en-US"/>
              </w:rPr>
              <w:t>Mail.ru Group</w:t>
            </w:r>
            <w:r>
              <w:rPr>
                <w:color w:val="000000"/>
              </w:rPr>
              <w:t>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102C9F" w14:textId="77777777" w:rsidR="00210A8E" w:rsidRPr="00FE5E69" w:rsidRDefault="00210A8E" w:rsidP="00541DED">
            <w:pPr>
              <w:keepNext/>
              <w:spacing w:line="240" w:lineRule="exact"/>
              <w:jc w:val="center"/>
            </w:pPr>
            <w:r>
              <w:t>11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8CAFD2" w14:textId="77777777" w:rsidR="00210A8E" w:rsidRDefault="00210A8E" w:rsidP="00FF3DC1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(403)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1DFE2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6BDB6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18DC71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CD8F0E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5C1CF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19051B" w14:textId="77777777" w:rsidR="00210A8E" w:rsidRPr="00FE5E69" w:rsidRDefault="00210A8E" w:rsidP="00FE5E69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E5ADA9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1609B4" w:rsidRPr="00804025" w14:paraId="428027BB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E1E054" w14:textId="77777777" w:rsidR="001609B4" w:rsidRPr="001609B4" w:rsidRDefault="001609B4" w:rsidP="001609B4">
            <w:pPr>
              <w:spacing w:line="240" w:lineRule="exact"/>
              <w:rPr>
                <w:color w:val="000000"/>
                <w:highlight w:val="yellow"/>
              </w:rPr>
            </w:pPr>
            <w:r w:rsidRPr="001609B4">
              <w:rPr>
                <w:color w:val="000000"/>
                <w:highlight w:val="yellow"/>
              </w:rPr>
              <w:t>Артамонова (</w:t>
            </w:r>
            <w:r w:rsidRPr="001609B4">
              <w:rPr>
                <w:color w:val="000000"/>
                <w:highlight w:val="yellow"/>
                <w:lang w:val="en-US"/>
              </w:rPr>
              <w:t>Mail.ru Group</w:t>
            </w:r>
            <w:r w:rsidRPr="001609B4">
              <w:rPr>
                <w:color w:val="000000"/>
                <w:highlight w:val="yellow"/>
              </w:rPr>
              <w:t>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7E482" w14:textId="77777777" w:rsidR="001609B4" w:rsidRDefault="001609B4" w:rsidP="00541DED">
            <w:pPr>
              <w:keepNext/>
              <w:spacing w:line="240" w:lineRule="exact"/>
              <w:jc w:val="center"/>
            </w:pPr>
            <w:r>
              <w:t>12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B641F1" w14:textId="77777777" w:rsidR="001609B4" w:rsidRDefault="001609B4" w:rsidP="00FF3DC1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0C97FC" w14:textId="77777777" w:rsidR="001609B4" w:rsidRPr="00804025" w:rsidRDefault="001609B4" w:rsidP="001609B4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F8BCC" w14:textId="77777777" w:rsidR="001609B4" w:rsidRPr="00804025" w:rsidRDefault="001609B4" w:rsidP="001609B4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12BE4A" w14:textId="77777777" w:rsidR="001609B4" w:rsidRPr="00804025" w:rsidRDefault="001609B4" w:rsidP="001609B4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B0B07" w14:textId="77777777" w:rsidR="001609B4" w:rsidRPr="00804025" w:rsidRDefault="001609B4" w:rsidP="001609B4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2E5D5" w14:textId="77777777" w:rsidR="001609B4" w:rsidRPr="00FE5E69" w:rsidRDefault="001609B4" w:rsidP="001609B4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B7F17F" w14:textId="77777777" w:rsidR="001609B4" w:rsidRPr="00FE5E69" w:rsidRDefault="001609B4" w:rsidP="001609B4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B87C29" w14:textId="77777777" w:rsidR="001609B4" w:rsidRPr="00804025" w:rsidRDefault="001609B4" w:rsidP="001609B4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1609B4" w:rsidRPr="00804025" w14:paraId="2F77C6C0" w14:textId="77777777" w:rsidTr="00210A8E">
        <w:trPr>
          <w:trHeight w:val="2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810DEB" w14:textId="77777777" w:rsidR="001609B4" w:rsidRPr="001609B4" w:rsidRDefault="001609B4" w:rsidP="001609B4">
            <w:pPr>
              <w:spacing w:line="240" w:lineRule="exact"/>
              <w:rPr>
                <w:color w:val="000000"/>
                <w:highlight w:val="yellow"/>
              </w:rPr>
            </w:pPr>
            <w:r w:rsidRPr="001609B4">
              <w:rPr>
                <w:color w:val="000000"/>
                <w:highlight w:val="yellow"/>
              </w:rPr>
              <w:t>Сегалович (Яндекс)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FFDA2B" w14:textId="77777777" w:rsidR="001609B4" w:rsidRDefault="001609B4" w:rsidP="00541DED">
            <w:pPr>
              <w:keepNext/>
              <w:spacing w:line="240" w:lineRule="exact"/>
              <w:jc w:val="center"/>
            </w:pPr>
            <w:r>
              <w:t>13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618FBE" w14:textId="77777777" w:rsidR="001609B4" w:rsidRDefault="001609B4" w:rsidP="00FF3DC1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D44A0F" w14:textId="77777777" w:rsidR="001609B4" w:rsidRPr="00804025" w:rsidRDefault="001609B4" w:rsidP="001609B4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29F9B6" w14:textId="77777777" w:rsidR="001609B4" w:rsidRPr="00804025" w:rsidRDefault="001609B4" w:rsidP="001609B4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5DBA46" w14:textId="77777777" w:rsidR="001609B4" w:rsidRPr="00804025" w:rsidRDefault="001609B4" w:rsidP="001609B4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BFCC59" w14:textId="77777777" w:rsidR="001609B4" w:rsidRPr="00804025" w:rsidRDefault="001609B4" w:rsidP="001609B4">
            <w:pPr>
              <w:keepNext/>
              <w:spacing w:line="240" w:lineRule="exact"/>
              <w:jc w:val="center"/>
            </w:pPr>
            <w: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0F3FA9" w14:textId="77777777" w:rsidR="001609B4" w:rsidRPr="00FE5E69" w:rsidRDefault="001609B4" w:rsidP="001609B4">
            <w:pPr>
              <w:keepNext/>
              <w:spacing w:line="240" w:lineRule="exact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09FB40" w14:textId="77777777" w:rsidR="001609B4" w:rsidRPr="00FE5E69" w:rsidRDefault="001609B4" w:rsidP="001609B4">
            <w:pPr>
              <w:keepNext/>
              <w:spacing w:line="240" w:lineRule="exact"/>
              <w:jc w:val="center"/>
            </w:pPr>
            <w:r>
              <w:t>6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F8C3AE" w14:textId="77777777" w:rsidR="001609B4" w:rsidRPr="00804025" w:rsidRDefault="001609B4" w:rsidP="001609B4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</w:tbl>
    <w:p w14:paraId="211073BE" w14:textId="77777777" w:rsidR="008379CC" w:rsidRPr="00804025" w:rsidRDefault="008379CC">
      <w:pPr>
        <w:spacing w:line="100" w:lineRule="exact"/>
        <w:rPr>
          <w:sz w:val="10"/>
          <w:szCs w:val="10"/>
        </w:rPr>
      </w:pPr>
    </w:p>
    <w:p w14:paraId="0F34F826" w14:textId="77777777" w:rsidR="008379CC" w:rsidRPr="00804025" w:rsidRDefault="008379CC">
      <w:pPr>
        <w:rPr>
          <w:sz w:val="10"/>
          <w:szCs w:val="10"/>
        </w:rPr>
      </w:pPr>
      <w:r w:rsidRPr="00804025">
        <w:rPr>
          <w:sz w:val="10"/>
          <w:szCs w:val="10"/>
        </w:rPr>
        <w:br w:type="page"/>
      </w:r>
    </w:p>
    <w:p w14:paraId="7E207F26" w14:textId="77777777" w:rsidR="008379CC" w:rsidRPr="00804025" w:rsidRDefault="008379CC" w:rsidP="00541DED">
      <w:pPr>
        <w:keepNext/>
        <w:divId w:val="1105804265"/>
        <w:rPr>
          <w:rFonts w:eastAsia="Times New Roman"/>
          <w:b/>
          <w:bCs/>
          <w:color w:val="000000"/>
        </w:rPr>
      </w:pPr>
    </w:p>
    <w:p w14:paraId="3FBAE198" w14:textId="77777777" w:rsidR="008379CC" w:rsidRPr="00804025" w:rsidRDefault="008379CC" w:rsidP="00541DED">
      <w:pPr>
        <w:keepNext/>
        <w:divId w:val="1105804265"/>
        <w:rPr>
          <w:rFonts w:eastAsia="Times New Roman"/>
          <w:b/>
          <w:bCs/>
          <w:i/>
          <w:iCs/>
          <w:color w:val="000080"/>
        </w:rPr>
      </w:pPr>
    </w:p>
    <w:p w14:paraId="7F6D69BE" w14:textId="77777777" w:rsidR="00FF2592" w:rsidRDefault="005C0FCF" w:rsidP="00541DED">
      <w:pPr>
        <w:keepNext/>
        <w:divId w:val="1105804265"/>
        <w:rPr>
          <w:rFonts w:eastAsia="Times New Roman"/>
          <w:b/>
          <w:bCs/>
          <w:i/>
          <w:iCs/>
          <w:color w:val="000080"/>
        </w:rPr>
      </w:pPr>
      <w:r w:rsidRPr="00804025">
        <w:rPr>
          <w:rFonts w:eastAsia="Times New Roman"/>
          <w:b/>
          <w:bCs/>
          <w:i/>
          <w:iCs/>
          <w:color w:val="000080"/>
        </w:rPr>
        <w:t>СТРОКИ</w:t>
      </w:r>
      <w:r w:rsidR="00FF2592" w:rsidRPr="00804025">
        <w:rPr>
          <w:rFonts w:eastAsia="Times New Roman"/>
          <w:b/>
          <w:bCs/>
          <w:i/>
          <w:iCs/>
          <w:color w:val="000080"/>
        </w:rPr>
        <w:t xml:space="preserve"> РОТИРУЮТСЯ ОТ РЕСПОНДЕНТА К РЕСПОНДЕНТУ</w:t>
      </w:r>
      <w:r w:rsidRPr="00804025">
        <w:rPr>
          <w:rFonts w:eastAsia="Times New Roman"/>
          <w:b/>
          <w:bCs/>
          <w:i/>
          <w:iCs/>
          <w:color w:val="000080"/>
        </w:rPr>
        <w:t xml:space="preserve"> </w:t>
      </w:r>
    </w:p>
    <w:p w14:paraId="237EA2F3" w14:textId="77777777" w:rsidR="002E651D" w:rsidRPr="00804025" w:rsidRDefault="002E651D" w:rsidP="002E651D">
      <w:pPr>
        <w:keepNext/>
        <w:divId w:val="1105804265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A</w:t>
      </w:r>
      <w:r>
        <w:rPr>
          <w:rFonts w:eastAsia="Times New Roman"/>
          <w:b/>
          <w:bCs/>
          <w:color w:val="000000"/>
        </w:rPr>
        <w:t>6</w:t>
      </w:r>
      <w:r w:rsidRPr="00804025">
        <w:rPr>
          <w:rFonts w:eastAsia="Times New Roman"/>
          <w:b/>
          <w:bCs/>
          <w:color w:val="000000"/>
        </w:rPr>
        <w:t xml:space="preserve">. </w:t>
      </w:r>
      <w:r w:rsidR="008A2148">
        <w:rPr>
          <w:rFonts w:eastAsia="Times New Roman"/>
          <w:b/>
          <w:bCs/>
          <w:color w:val="000000"/>
        </w:rPr>
        <w:t>Информацию</w:t>
      </w:r>
      <w:r w:rsidRPr="00804025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 xml:space="preserve">о </w:t>
      </w:r>
      <w:r w:rsidR="00E02A64">
        <w:rPr>
          <w:rFonts w:eastAsia="Times New Roman"/>
          <w:b/>
          <w:bCs/>
          <w:color w:val="000000"/>
        </w:rPr>
        <w:t>каких</w:t>
      </w:r>
      <w:r>
        <w:rPr>
          <w:rFonts w:eastAsia="Times New Roman"/>
          <w:b/>
          <w:bCs/>
          <w:color w:val="000000"/>
        </w:rPr>
        <w:t xml:space="preserve"> </w:t>
      </w:r>
      <w:r w:rsidRPr="00804025">
        <w:rPr>
          <w:rFonts w:eastAsia="Times New Roman"/>
          <w:b/>
          <w:bCs/>
          <w:color w:val="000000"/>
        </w:rPr>
        <w:t xml:space="preserve">из </w:t>
      </w:r>
      <w:r w:rsidRPr="00804025">
        <w:rPr>
          <w:rFonts w:eastAsia="Times New Roman"/>
          <w:b/>
          <w:bCs/>
        </w:rPr>
        <w:t xml:space="preserve">представленных </w:t>
      </w:r>
      <w:r w:rsidR="00E02A64" w:rsidRPr="00E02A64">
        <w:rPr>
          <w:rFonts w:eastAsia="Times New Roman"/>
          <w:b/>
          <w:bCs/>
          <w:color w:val="FF0000"/>
        </w:rPr>
        <w:t>компаний</w:t>
      </w:r>
      <w:r w:rsidRPr="00804025">
        <w:rPr>
          <w:rFonts w:eastAsia="Times New Roman"/>
          <w:b/>
          <w:bCs/>
          <w:color w:val="000000"/>
        </w:rPr>
        <w:t xml:space="preserve"> Вы слышали/видели за последний месяц в СМИ?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4C3E00BE" w14:textId="77777777" w:rsidR="002E651D" w:rsidRDefault="002E651D" w:rsidP="002E651D">
      <w:pPr>
        <w:keepNext/>
        <w:divId w:val="1105804265"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ОТМЕТЬТЕ ВСЕ ПОДХОДЯЩЕЕ</w:t>
      </w:r>
    </w:p>
    <w:p w14:paraId="01AF6945" w14:textId="77777777" w:rsidR="00E02A64" w:rsidRPr="00804025" w:rsidRDefault="00E02A64" w:rsidP="00E02A64">
      <w:pPr>
        <w:keepNext/>
        <w:divId w:val="1105804265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i/>
          <w:iCs/>
          <w:color w:val="000080"/>
        </w:rPr>
        <w:t>ЗАДАТЬ ВОПРОС A</w:t>
      </w:r>
      <w:r>
        <w:rPr>
          <w:rFonts w:eastAsia="Times New Roman"/>
          <w:b/>
          <w:bCs/>
          <w:i/>
          <w:iCs/>
          <w:color w:val="000080"/>
        </w:rPr>
        <w:t>6.1</w:t>
      </w:r>
      <w:r w:rsidRPr="00804025">
        <w:rPr>
          <w:rFonts w:eastAsia="Times New Roman"/>
          <w:b/>
          <w:bCs/>
          <w:i/>
          <w:iCs/>
          <w:color w:val="000080"/>
        </w:rPr>
        <w:t xml:space="preserve"> ТОЛЬКО ПО ТЕМ </w:t>
      </w:r>
      <w:r>
        <w:rPr>
          <w:rFonts w:eastAsia="Times New Roman"/>
          <w:b/>
          <w:bCs/>
          <w:i/>
          <w:iCs/>
          <w:color w:val="000080"/>
        </w:rPr>
        <w:t>КОМПАНИЯМ</w:t>
      </w:r>
      <w:r w:rsidRPr="00804025">
        <w:rPr>
          <w:rFonts w:eastAsia="Times New Roman"/>
          <w:b/>
          <w:bCs/>
          <w:i/>
          <w:iCs/>
          <w:color w:val="000080"/>
        </w:rPr>
        <w:t>, ИНФОРМАЦИЮ О КОТОРЫХ РЕСПОНДЕНТ СЛЫШАЛ/ВИДЕЛ (ОТМЕЧЕНЫ В A</w:t>
      </w:r>
      <w:r>
        <w:rPr>
          <w:rFonts w:eastAsia="Times New Roman"/>
          <w:b/>
          <w:bCs/>
          <w:i/>
          <w:iCs/>
          <w:color w:val="000080"/>
        </w:rPr>
        <w:t>6</w:t>
      </w:r>
      <w:r w:rsidRPr="00804025">
        <w:rPr>
          <w:rFonts w:eastAsia="Times New Roman"/>
          <w:b/>
          <w:bCs/>
          <w:i/>
          <w:iCs/>
          <w:color w:val="000080"/>
        </w:rPr>
        <w:t>)</w:t>
      </w:r>
    </w:p>
    <w:p w14:paraId="4166334A" w14:textId="77777777" w:rsidR="00633438" w:rsidRPr="00804025" w:rsidRDefault="00633438" w:rsidP="00633438">
      <w:pPr>
        <w:keepNext/>
        <w:divId w:val="1105804265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A6</w:t>
      </w:r>
      <w:r w:rsidR="002E651D">
        <w:rPr>
          <w:rFonts w:eastAsia="Times New Roman"/>
          <w:b/>
          <w:bCs/>
          <w:color w:val="000000"/>
        </w:rPr>
        <w:t>.1</w:t>
      </w:r>
      <w:r w:rsidRPr="00804025">
        <w:rPr>
          <w:rFonts w:eastAsia="Times New Roman"/>
          <w:b/>
          <w:bCs/>
          <w:color w:val="000000"/>
        </w:rPr>
        <w:t xml:space="preserve"> </w:t>
      </w:r>
      <w:r w:rsidR="002F1C61">
        <w:rPr>
          <w:rFonts w:eastAsia="Times New Roman"/>
          <w:b/>
          <w:bCs/>
          <w:color w:val="000000"/>
        </w:rPr>
        <w:t xml:space="preserve">В каких источниках </w:t>
      </w:r>
      <w:r w:rsidR="002F1C61" w:rsidRPr="00804025">
        <w:rPr>
          <w:rFonts w:eastAsia="Times New Roman"/>
          <w:b/>
          <w:bCs/>
          <w:color w:val="000000"/>
        </w:rPr>
        <w:t>Вы видели/слышали</w:t>
      </w:r>
      <w:r w:rsidR="002F1C61">
        <w:rPr>
          <w:rFonts w:eastAsia="Times New Roman"/>
          <w:b/>
          <w:bCs/>
          <w:color w:val="000000"/>
        </w:rPr>
        <w:t xml:space="preserve"> </w:t>
      </w:r>
      <w:r w:rsidR="002F1C61" w:rsidRPr="00804025">
        <w:rPr>
          <w:rFonts w:eastAsia="Times New Roman"/>
          <w:b/>
          <w:bCs/>
          <w:color w:val="000000"/>
        </w:rPr>
        <w:t>о каждой из компаний</w:t>
      </w:r>
      <w:r w:rsidR="002F1C61" w:rsidRPr="002F1C61">
        <w:rPr>
          <w:rFonts w:eastAsia="Times New Roman"/>
          <w:b/>
          <w:color w:val="000000"/>
          <w:szCs w:val="20"/>
        </w:rPr>
        <w:t>?</w:t>
      </w:r>
    </w:p>
    <w:p w14:paraId="08CA72B5" w14:textId="77777777" w:rsidR="00633438" w:rsidRPr="00804025" w:rsidRDefault="00633438" w:rsidP="00633438">
      <w:pPr>
        <w:keepNext/>
        <w:divId w:val="1105804265"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ОТМЕТЬТЕ ВСЕ ПОДХОДЯЩЕЕ</w:t>
      </w:r>
    </w:p>
    <w:p w14:paraId="599F458C" w14:textId="77777777" w:rsidR="00633438" w:rsidRPr="00804025" w:rsidRDefault="00633438" w:rsidP="00633438">
      <w:pPr>
        <w:keepNext/>
        <w:divId w:val="1105804265"/>
        <w:rPr>
          <w:rFonts w:eastAsia="Times New Roman"/>
          <w:color w:val="000000"/>
          <w:sz w:val="20"/>
          <w:szCs w:val="20"/>
        </w:rPr>
      </w:pPr>
    </w:p>
    <w:tbl>
      <w:tblPr>
        <w:tblW w:w="10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2065"/>
        <w:gridCol w:w="754"/>
        <w:gridCol w:w="754"/>
        <w:gridCol w:w="975"/>
        <w:gridCol w:w="977"/>
        <w:gridCol w:w="977"/>
        <w:gridCol w:w="975"/>
        <w:gridCol w:w="977"/>
        <w:gridCol w:w="975"/>
        <w:gridCol w:w="907"/>
      </w:tblGrid>
      <w:tr w:rsidR="00210A8E" w:rsidRPr="00804025" w14:paraId="1BE11A31" w14:textId="77777777" w:rsidTr="00210A8E">
        <w:trPr>
          <w:divId w:val="1105804265"/>
          <w:cantSplit/>
          <w:trHeight w:val="402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E3BE3C0" w14:textId="77777777" w:rsidR="00210A8E" w:rsidRPr="00804025" w:rsidRDefault="00210A8E" w:rsidP="00633438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D190F" w14:textId="77777777" w:rsidR="00210A8E" w:rsidRDefault="00210A8E" w:rsidP="00E02A64">
            <w:pPr>
              <w:keepNext/>
              <w:jc w:val="center"/>
              <w:rPr>
                <w:rStyle w:val="a8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</w:t>
            </w: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видели/слышали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27D74C43" w14:textId="77777777" w:rsidR="00210A8E" w:rsidRPr="00804025" w:rsidRDefault="00210A8E" w:rsidP="00633438">
            <w:pPr>
              <w:keepNext/>
              <w:ind w:left="113" w:right="113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09956AD4" w14:textId="77777777" w:rsidR="00210A8E" w:rsidRPr="00804025" w:rsidRDefault="00210A8E" w:rsidP="004533EF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C54D1">
              <w:rPr>
                <w:b/>
                <w:color w:val="000000"/>
                <w:sz w:val="20"/>
                <w:szCs w:val="20"/>
              </w:rPr>
              <w:t xml:space="preserve">Печатные СМИ 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442FFB3E" w14:textId="77777777" w:rsidR="00210A8E" w:rsidRPr="00804025" w:rsidRDefault="00210A8E" w:rsidP="00633438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Онлайн СМИ (интернет издания или интернет СМИ: </w:t>
            </w:r>
            <w:proofErr w:type="spellStart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Газета.Ru</w:t>
            </w:r>
            <w:proofErr w:type="spellEnd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, Lenta.ru, Slon.ru, и т.п.)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7FC64426" w14:textId="77777777" w:rsidR="00210A8E" w:rsidRPr="00804025" w:rsidRDefault="00210A8E" w:rsidP="00633438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Радио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743162B5" w14:textId="77777777" w:rsidR="00210A8E" w:rsidRPr="00804025" w:rsidRDefault="00210A8E" w:rsidP="00633438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Телевидение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5A4B22A" w14:textId="77777777" w:rsidR="00210A8E" w:rsidRPr="00804025" w:rsidRDefault="00210A8E" w:rsidP="00633438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Социальные сети (</w:t>
            </w:r>
            <w:proofErr w:type="spellStart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Facebook</w:t>
            </w:r>
            <w:proofErr w:type="spellEnd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, Одноклассники, </w:t>
            </w:r>
            <w:proofErr w:type="spellStart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ВКонтакте</w:t>
            </w:r>
            <w:proofErr w:type="spellEnd"/>
            <w:r w:rsidRPr="00FC54D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и т.п.)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3A53CB34" w14:textId="77777777" w:rsidR="00210A8E" w:rsidRPr="002904B1" w:rsidRDefault="00210A8E" w:rsidP="00210A8E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66DF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Социальные СМИ</w:t>
            </w:r>
            <w:r w:rsidR="002904B1" w:rsidRP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Хабрахабр</w:t>
            </w:r>
            <w:proofErr w:type="spellEnd"/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Roem</w:t>
            </w:r>
            <w:proofErr w:type="spellEnd"/>
            <w:r w:rsidR="002904B1" w:rsidRP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proofErr w:type="spellStart"/>
            <w:r w:rsidR="002904B1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ru</w:t>
            </w:r>
            <w:proofErr w:type="spellEnd"/>
            <w:r w:rsidR="001609B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 w:rsidR="001609B4" w:rsidRPr="001609B4"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 xml:space="preserve">, </w:t>
            </w:r>
            <w:proofErr w:type="spellStart"/>
            <w:r w:rsidR="001609B4" w:rsidRPr="001609B4"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Цукерберг</w:t>
            </w:r>
            <w:proofErr w:type="spellEnd"/>
            <w:r w:rsidR="001609B4" w:rsidRPr="001609B4"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1609B4" w:rsidRPr="001609B4"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позвонит</w:t>
            </w:r>
            <w:proofErr w:type="spellEnd"/>
            <w:r w:rsidR="002904B1" w:rsidRPr="002904B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3BA74A7B" w14:textId="77777777" w:rsidR="00210A8E" w:rsidRPr="00804025" w:rsidRDefault="00210A8E" w:rsidP="00633438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Другое </w:t>
            </w:r>
            <w:r w:rsidRPr="00804025">
              <w:rPr>
                <w:rFonts w:eastAsia="Times New Roman"/>
                <w:b/>
                <w:bCs/>
                <w:color w:val="1F497D" w:themeColor="text2"/>
                <w:sz w:val="20"/>
                <w:szCs w:val="20"/>
              </w:rPr>
              <w:t>(вставить источник</w:t>
            </w:r>
            <w:r w:rsidR="002904B1">
              <w:rPr>
                <w:rFonts w:eastAsia="Times New Roman"/>
                <w:b/>
                <w:bCs/>
                <w:color w:val="1F497D" w:themeColor="text2"/>
                <w:sz w:val="20"/>
                <w:szCs w:val="20"/>
              </w:rPr>
              <w:t>,</w:t>
            </w:r>
            <w:r w:rsidRPr="00804025">
              <w:rPr>
                <w:rFonts w:eastAsia="Times New Roman"/>
                <w:b/>
                <w:bCs/>
                <w:color w:val="1F497D" w:themeColor="text2"/>
                <w:sz w:val="20"/>
                <w:szCs w:val="20"/>
              </w:rPr>
              <w:t xml:space="preserve"> указанный респондентом в Е1)</w:t>
            </w:r>
          </w:p>
        </w:tc>
      </w:tr>
      <w:tr w:rsidR="00210A8E" w:rsidRPr="00804025" w14:paraId="794A3571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6848C" w14:textId="77777777" w:rsidR="00210A8E" w:rsidRPr="00804025" w:rsidRDefault="00210A8E" w:rsidP="00A06EC4">
            <w:pPr>
              <w:keepNext/>
              <w:spacing w:line="240" w:lineRule="exact"/>
              <w:rPr>
                <w:color w:val="000000"/>
              </w:rPr>
            </w:pP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7B1EB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(201)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417403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C89A7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9C174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4F6DA8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2EC329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01E2C6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65888C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340255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</w:p>
        </w:tc>
      </w:tr>
      <w:tr w:rsidR="00210A8E" w:rsidRPr="00804025" w14:paraId="1E47CB24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F12F18" w14:textId="77777777" w:rsidR="00210A8E" w:rsidRPr="00804025" w:rsidRDefault="00210A8E" w:rsidP="00A06EC4">
            <w:pPr>
              <w:keepNext/>
              <w:spacing w:line="240" w:lineRule="exact"/>
            </w:pPr>
            <w:r w:rsidRPr="00804025">
              <w:rPr>
                <w:color w:val="000000"/>
              </w:rPr>
              <w:t>Яндекс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153" w14:textId="77777777" w:rsidR="00210A8E" w:rsidRPr="002F1C61" w:rsidRDefault="00210A8E" w:rsidP="00E02A64">
            <w:pPr>
              <w:keepNext/>
              <w:spacing w:line="220" w:lineRule="exact"/>
              <w:jc w:val="center"/>
              <w:rPr>
                <w:i/>
                <w:iCs/>
              </w:rPr>
            </w:pPr>
            <w:r w:rsidRPr="002F1C61">
              <w:rPr>
                <w:i/>
                <w:iCs/>
              </w:rPr>
              <w:t>1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10738A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(202)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D4EAC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FF8A6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2BBD0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CC0DA7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349982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F1E1E7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40DF2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210A8E" w:rsidRPr="00804025" w14:paraId="356C2412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8EFD5" w14:textId="77777777" w:rsidR="00210A8E" w:rsidRPr="00804025" w:rsidRDefault="00210A8E" w:rsidP="00A06EC4">
            <w:pPr>
              <w:keepNext/>
              <w:spacing w:line="240" w:lineRule="exact"/>
              <w:rPr>
                <w:lang w:val="en-US"/>
              </w:rPr>
            </w:pPr>
            <w:proofErr w:type="spellStart"/>
            <w:r w:rsidRPr="00804025">
              <w:rPr>
                <w:color w:val="000000"/>
              </w:rPr>
              <w:t>Mail</w:t>
            </w:r>
            <w:proofErr w:type="spellEnd"/>
            <w:r w:rsidRPr="00804025">
              <w:rPr>
                <w:color w:val="000000"/>
              </w:rPr>
              <w:t>.</w:t>
            </w:r>
            <w:r w:rsidRPr="00804025">
              <w:rPr>
                <w:color w:val="000000"/>
                <w:lang w:val="en-US"/>
              </w:rPr>
              <w:t>R</w:t>
            </w:r>
            <w:r w:rsidRPr="00804025">
              <w:rPr>
                <w:color w:val="000000"/>
              </w:rPr>
              <w:t>u</w:t>
            </w:r>
            <w:r w:rsidRPr="00804025">
              <w:rPr>
                <w:color w:val="000000"/>
                <w:lang w:val="en-US"/>
              </w:rPr>
              <w:t xml:space="preserve"> Group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58A5B" w14:textId="77777777" w:rsidR="00210A8E" w:rsidRPr="002F1C61" w:rsidRDefault="00210A8E" w:rsidP="00633438">
            <w:pPr>
              <w:keepNext/>
              <w:spacing w:line="220" w:lineRule="exact"/>
              <w:jc w:val="center"/>
              <w:rPr>
                <w:i/>
                <w:iCs/>
              </w:rPr>
            </w:pPr>
            <w:r w:rsidRPr="002F1C61">
              <w:rPr>
                <w:i/>
                <w:iCs/>
              </w:rPr>
              <w:t>2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39A5F2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(203)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9FE313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D6FF2F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087927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CA728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58923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AAFB3A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4AF0C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210A8E" w:rsidRPr="00804025" w14:paraId="482E9D40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B08FAC" w14:textId="77777777" w:rsidR="00210A8E" w:rsidRPr="00804025" w:rsidRDefault="00210A8E" w:rsidP="00A06EC4">
            <w:pPr>
              <w:keepNext/>
              <w:spacing w:line="240" w:lineRule="exact"/>
            </w:pPr>
            <w:proofErr w:type="spellStart"/>
            <w:r w:rsidRPr="00804025">
              <w:rPr>
                <w:color w:val="000000"/>
              </w:rPr>
              <w:t>Google</w:t>
            </w:r>
            <w:proofErr w:type="spellEnd"/>
            <w:r w:rsidRPr="00804025">
              <w:rPr>
                <w:color w:val="000000"/>
              </w:rPr>
              <w:t xml:space="preserve"> </w:t>
            </w:r>
            <w:proofErr w:type="spellStart"/>
            <w:r w:rsidRPr="00804025">
              <w:rPr>
                <w:color w:val="000000"/>
              </w:rPr>
              <w:t>Russia</w:t>
            </w:r>
            <w:proofErr w:type="spellEnd"/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477C0" w14:textId="77777777" w:rsidR="00210A8E" w:rsidRPr="002F1C61" w:rsidRDefault="00210A8E" w:rsidP="00633438">
            <w:pPr>
              <w:keepNext/>
              <w:spacing w:line="220" w:lineRule="exact"/>
              <w:jc w:val="center"/>
              <w:rPr>
                <w:i/>
                <w:iCs/>
              </w:rPr>
            </w:pPr>
            <w:r w:rsidRPr="002F1C61">
              <w:rPr>
                <w:i/>
                <w:iCs/>
              </w:rPr>
              <w:t>3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F2D86A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(204)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654848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2A99A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162AC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B31F46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C3A284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3E4C83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A1E06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210A8E" w:rsidRPr="00804025" w14:paraId="766176F3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538E9F" w14:textId="77777777" w:rsidR="00210A8E" w:rsidRPr="00804025" w:rsidRDefault="00210A8E" w:rsidP="00A06EC4">
            <w:pPr>
              <w:keepNext/>
              <w:spacing w:line="240" w:lineRule="exact"/>
            </w:pPr>
            <w:proofErr w:type="spellStart"/>
            <w:r w:rsidRPr="00804025">
              <w:rPr>
                <w:color w:val="000000"/>
              </w:rPr>
              <w:t>ВКонтакте</w:t>
            </w:r>
            <w:proofErr w:type="spellEnd"/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33299" w14:textId="77777777" w:rsidR="00210A8E" w:rsidRPr="002F1C61" w:rsidRDefault="00210A8E" w:rsidP="00633438">
            <w:pPr>
              <w:keepNext/>
              <w:spacing w:line="220" w:lineRule="exact"/>
              <w:jc w:val="center"/>
              <w:rPr>
                <w:i/>
                <w:iCs/>
              </w:rPr>
            </w:pPr>
            <w:r w:rsidRPr="002F1C61">
              <w:rPr>
                <w:i/>
                <w:iCs/>
              </w:rPr>
              <w:t>4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8B9F9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(205)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D36D9C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20BF94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627CAA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554ED0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BD5F39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FAE97E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DC742A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210A8E" w:rsidRPr="00804025" w14:paraId="55863A9D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1D46AF" w14:textId="77777777" w:rsidR="00210A8E" w:rsidRPr="00804025" w:rsidRDefault="00210A8E" w:rsidP="00A06EC4">
            <w:pPr>
              <w:keepNext/>
              <w:spacing w:line="240" w:lineRule="exact"/>
              <w:rPr>
                <w:lang w:val="en-US"/>
              </w:rPr>
            </w:pPr>
            <w:proofErr w:type="spellStart"/>
            <w:r w:rsidRPr="00804025">
              <w:rPr>
                <w:color w:val="000000"/>
              </w:rPr>
              <w:t>Rambler</w:t>
            </w:r>
            <w:proofErr w:type="spellEnd"/>
            <w:r w:rsidRPr="00804025">
              <w:rPr>
                <w:color w:val="000000"/>
                <w:lang w:val="en-US"/>
              </w:rPr>
              <w:t xml:space="preserve"> Media Group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D6B89" w14:textId="77777777" w:rsidR="00210A8E" w:rsidRPr="002F1C61" w:rsidRDefault="00210A8E" w:rsidP="00633438">
            <w:pPr>
              <w:keepNext/>
              <w:spacing w:line="220" w:lineRule="exact"/>
              <w:jc w:val="center"/>
              <w:rPr>
                <w:i/>
                <w:iCs/>
              </w:rPr>
            </w:pPr>
            <w:r w:rsidRPr="002F1C61">
              <w:rPr>
                <w:i/>
                <w:iCs/>
              </w:rPr>
              <w:t>5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8336F1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(206)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FA307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7E1777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56F47E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E4B75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19E7E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BA438E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BE7B1E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210A8E" w:rsidRPr="00804025" w14:paraId="3B6E491B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8377AC" w14:textId="77777777" w:rsidR="00210A8E" w:rsidRPr="00804025" w:rsidRDefault="00210A8E" w:rsidP="00A06EC4">
            <w:pPr>
              <w:keepNext/>
              <w:spacing w:line="240" w:lineRule="exact"/>
            </w:pPr>
            <w:proofErr w:type="spellStart"/>
            <w:r w:rsidRPr="00804025">
              <w:rPr>
                <w:color w:val="000000"/>
              </w:rPr>
              <w:t>Google</w:t>
            </w:r>
            <w:proofErr w:type="spellEnd"/>
            <w:r w:rsidRPr="00804025">
              <w:rPr>
                <w:color w:val="000000"/>
              </w:rPr>
              <w:t xml:space="preserve"> </w:t>
            </w:r>
            <w:proofErr w:type="spellStart"/>
            <w:r w:rsidRPr="00804025">
              <w:rPr>
                <w:color w:val="000000"/>
              </w:rPr>
              <w:t>Global</w:t>
            </w:r>
            <w:proofErr w:type="spellEnd"/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2C4C5" w14:textId="77777777" w:rsidR="00210A8E" w:rsidRPr="002F1C61" w:rsidRDefault="00210A8E" w:rsidP="00633438">
            <w:pPr>
              <w:keepNext/>
              <w:spacing w:line="220" w:lineRule="exact"/>
              <w:jc w:val="center"/>
              <w:rPr>
                <w:i/>
                <w:iCs/>
              </w:rPr>
            </w:pPr>
            <w:r w:rsidRPr="002F1C61">
              <w:rPr>
                <w:i/>
                <w:iCs/>
              </w:rPr>
              <w:t>6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397C1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(207)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186F5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130F30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3A8865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8F4A01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16F4DD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C765D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158A7B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210A8E" w:rsidRPr="00804025" w14:paraId="22F7F911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F76209" w14:textId="77777777" w:rsidR="00210A8E" w:rsidRPr="00804025" w:rsidRDefault="00210A8E" w:rsidP="00A06EC4">
            <w:pPr>
              <w:keepNext/>
              <w:spacing w:line="240" w:lineRule="exact"/>
            </w:pPr>
            <w:proofErr w:type="spellStart"/>
            <w:r w:rsidRPr="00804025">
              <w:rPr>
                <w:color w:val="000000"/>
              </w:rPr>
              <w:t>Facebook</w:t>
            </w:r>
            <w:proofErr w:type="spellEnd"/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8A2D8" w14:textId="77777777" w:rsidR="00210A8E" w:rsidRPr="002F1C61" w:rsidRDefault="00210A8E" w:rsidP="00633438">
            <w:pPr>
              <w:keepNext/>
              <w:spacing w:line="220" w:lineRule="exact"/>
              <w:jc w:val="center"/>
              <w:rPr>
                <w:i/>
                <w:iCs/>
              </w:rPr>
            </w:pPr>
            <w:r w:rsidRPr="002F1C61">
              <w:rPr>
                <w:i/>
                <w:iCs/>
              </w:rPr>
              <w:t>7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0C45C9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(208)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DDF9AD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02A87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C5E3A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7A119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5C279A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6831E3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E9D5E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210A8E" w:rsidRPr="00804025" w14:paraId="3DB199C2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1AB374" w14:textId="77777777" w:rsidR="00210A8E" w:rsidRPr="00804025" w:rsidRDefault="00210A8E" w:rsidP="00A06EC4">
            <w:pPr>
              <w:keepNext/>
              <w:spacing w:line="240" w:lineRule="exact"/>
              <w:rPr>
                <w:color w:val="000000"/>
                <w:lang w:val="en-US"/>
              </w:rPr>
            </w:pPr>
            <w:r w:rsidRPr="00804025">
              <w:rPr>
                <w:color w:val="000000"/>
                <w:lang w:val="en-US"/>
              </w:rPr>
              <w:t>Microsoft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33E6A" w14:textId="77777777" w:rsidR="00210A8E" w:rsidRPr="002F1C61" w:rsidRDefault="00210A8E" w:rsidP="00633438">
            <w:pPr>
              <w:keepNext/>
              <w:spacing w:line="220" w:lineRule="exact"/>
              <w:jc w:val="center"/>
              <w:rPr>
                <w:i/>
                <w:iCs/>
              </w:rPr>
            </w:pPr>
            <w:r w:rsidRPr="002F1C61">
              <w:rPr>
                <w:i/>
                <w:iCs/>
              </w:rPr>
              <w:t>8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5E10BE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(209)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B5379E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3919A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57553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2A35A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1A85B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A4A437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3CC72B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210A8E" w:rsidRPr="00804025" w14:paraId="1709EE71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6478D9" w14:textId="77777777" w:rsidR="00210A8E" w:rsidRPr="00804025" w:rsidRDefault="00210A8E" w:rsidP="00A06EC4">
            <w:pPr>
              <w:keepNext/>
              <w:spacing w:line="240" w:lineRule="exact"/>
              <w:rPr>
                <w:color w:val="000000"/>
                <w:lang w:val="en-US"/>
              </w:rPr>
            </w:pPr>
            <w:r w:rsidRPr="00804025">
              <w:rPr>
                <w:color w:val="000000"/>
                <w:lang w:val="en-US"/>
              </w:rPr>
              <w:t>Kaspersky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D00B6" w14:textId="77777777" w:rsidR="00210A8E" w:rsidRPr="002F1C61" w:rsidRDefault="00210A8E" w:rsidP="00633438">
            <w:pPr>
              <w:keepNext/>
              <w:spacing w:line="220" w:lineRule="exact"/>
              <w:jc w:val="center"/>
              <w:rPr>
                <w:i/>
                <w:iCs/>
              </w:rPr>
            </w:pPr>
            <w:r w:rsidRPr="002F1C61">
              <w:rPr>
                <w:i/>
                <w:iCs/>
              </w:rPr>
              <w:t>9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9124D3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(210)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3EA345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0A6822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49A090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A1A7B4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AB73BD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840135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2F4F82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210A8E" w:rsidRPr="00804025" w14:paraId="5C37D3F8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0D3213" w14:textId="77777777" w:rsidR="00210A8E" w:rsidRPr="00804025" w:rsidRDefault="00210A8E" w:rsidP="00A06EC4">
            <w:pPr>
              <w:keepNext/>
              <w:spacing w:line="240" w:lineRule="exact"/>
              <w:rPr>
                <w:color w:val="000000"/>
                <w:lang w:val="en-US"/>
              </w:rPr>
            </w:pPr>
            <w:r w:rsidRPr="00804025">
              <w:rPr>
                <w:color w:val="000000"/>
                <w:lang w:val="en-US"/>
              </w:rPr>
              <w:t>Parallels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6F89D" w14:textId="77777777" w:rsidR="00210A8E" w:rsidRPr="002F1C61" w:rsidRDefault="00210A8E" w:rsidP="00633438">
            <w:pPr>
              <w:keepNext/>
              <w:spacing w:line="220" w:lineRule="exact"/>
              <w:jc w:val="center"/>
              <w:rPr>
                <w:i/>
                <w:iCs/>
              </w:rPr>
            </w:pPr>
            <w:r w:rsidRPr="002F1C61">
              <w:rPr>
                <w:i/>
                <w:iCs/>
              </w:rPr>
              <w:t>10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C86AA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(211)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86E340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8F0A2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43D48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FE978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5C7329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AF28B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F781B5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210A8E" w:rsidRPr="00804025" w14:paraId="59856E23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BBB6A" w14:textId="77777777" w:rsidR="00210A8E" w:rsidRPr="00804025" w:rsidRDefault="00210A8E" w:rsidP="00A06EC4">
            <w:pPr>
              <w:keepNext/>
              <w:spacing w:line="240" w:lineRule="exact"/>
              <w:rPr>
                <w:color w:val="000000"/>
              </w:rPr>
            </w:pPr>
            <w:r w:rsidRPr="00804025">
              <w:rPr>
                <w:color w:val="000000"/>
              </w:rPr>
              <w:t>РБК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1C80B" w14:textId="77777777" w:rsidR="00210A8E" w:rsidRPr="002F1C61" w:rsidRDefault="00210A8E" w:rsidP="00633438">
            <w:pPr>
              <w:keepNext/>
              <w:spacing w:line="220" w:lineRule="exact"/>
              <w:jc w:val="center"/>
              <w:rPr>
                <w:i/>
                <w:iCs/>
              </w:rPr>
            </w:pPr>
            <w:r w:rsidRPr="002F1C61">
              <w:rPr>
                <w:i/>
                <w:iCs/>
              </w:rPr>
              <w:t>11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C43579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(212)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4436F3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FCF9DE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AA193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E55BC6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FE6677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ADAB29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8C2C1E" w14:textId="77777777" w:rsidR="00210A8E" w:rsidRPr="00804025" w:rsidRDefault="00210A8E" w:rsidP="00633438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210A8E" w:rsidRPr="00804025" w14:paraId="021FD5E2" w14:textId="77777777" w:rsidTr="00210A8E">
        <w:trPr>
          <w:divId w:val="1105804265"/>
          <w:trHeight w:val="19"/>
        </w:trPr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F1C7D" w14:textId="77777777" w:rsidR="00210A8E" w:rsidRPr="00804025" w:rsidRDefault="00210A8E" w:rsidP="00A06EC4">
            <w:pPr>
              <w:keepNext/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Одноклассники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4D735" w14:textId="77777777" w:rsidR="00210A8E" w:rsidRPr="002F1C61" w:rsidRDefault="00210A8E" w:rsidP="00633438">
            <w:pPr>
              <w:keepNext/>
              <w:spacing w:line="220" w:lineRule="exac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D0C007" w14:textId="77777777" w:rsidR="00210A8E" w:rsidRPr="00804025" w:rsidRDefault="00210A8E" w:rsidP="00633438">
            <w:pPr>
              <w:keepNext/>
              <w:spacing w:line="220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(404)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63BA17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6DBA6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853A3B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17DBDA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59FBAF" w14:textId="77777777" w:rsidR="00210A8E" w:rsidRPr="00804025" w:rsidRDefault="00210A8E" w:rsidP="00FE5E69">
            <w:pPr>
              <w:jc w:val="center"/>
            </w:pPr>
            <w:r w:rsidRPr="00804025">
              <w:rPr>
                <w:lang w:val="en-US"/>
              </w:rPr>
              <w:t>7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1938F9" w14:textId="77777777" w:rsidR="00210A8E" w:rsidRPr="00804025" w:rsidRDefault="00210A8E" w:rsidP="00FE5E69">
            <w:pPr>
              <w:keepNext/>
              <w:spacing w:line="240" w:lineRule="exact"/>
              <w:jc w:val="center"/>
              <w:rPr>
                <w:lang w:val="en-US"/>
              </w:rPr>
            </w:pPr>
            <w:r w:rsidRPr="00804025">
              <w:rPr>
                <w:lang w:val="en-US"/>
              </w:rPr>
              <w:t>8</w:t>
            </w:r>
          </w:p>
        </w:tc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AB7E7A" w14:textId="77777777" w:rsidR="00210A8E" w:rsidRPr="00804025" w:rsidRDefault="00210A8E" w:rsidP="00FE5E69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</w:tbl>
    <w:p w14:paraId="1A5CDE20" w14:textId="77777777" w:rsidR="00633438" w:rsidRPr="00804025" w:rsidRDefault="00633438" w:rsidP="00541DED">
      <w:pPr>
        <w:keepNext/>
        <w:divId w:val="1105804265"/>
        <w:rPr>
          <w:rFonts w:eastAsia="Times New Roman"/>
          <w:color w:val="000000"/>
          <w:sz w:val="20"/>
          <w:szCs w:val="20"/>
        </w:rPr>
      </w:pPr>
    </w:p>
    <w:p w14:paraId="77C22CBE" w14:textId="77777777" w:rsidR="00661507" w:rsidRDefault="00661507">
      <w:pPr>
        <w:rPr>
          <w:rFonts w:eastAsia="Times New Roman"/>
          <w:b/>
          <w:bCs/>
          <w:i/>
          <w:iCs/>
          <w:color w:val="000080"/>
        </w:rPr>
      </w:pPr>
      <w:r>
        <w:rPr>
          <w:rFonts w:eastAsia="Times New Roman"/>
          <w:b/>
          <w:bCs/>
          <w:i/>
          <w:iCs/>
          <w:color w:val="000080"/>
        </w:rPr>
        <w:br w:type="page"/>
      </w:r>
    </w:p>
    <w:p w14:paraId="6F3B71ED" w14:textId="77777777" w:rsidR="00661507" w:rsidRPr="00804025" w:rsidRDefault="00661507" w:rsidP="00661507">
      <w:pPr>
        <w:keepNext/>
        <w:divId w:val="1105804265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i/>
          <w:iCs/>
          <w:color w:val="000080"/>
        </w:rPr>
        <w:lastRenderedPageBreak/>
        <w:t xml:space="preserve">ЗАДАТЬ ВОПРОС </w:t>
      </w:r>
      <w:r>
        <w:rPr>
          <w:rFonts w:eastAsia="Times New Roman"/>
          <w:b/>
          <w:bCs/>
          <w:i/>
          <w:iCs/>
          <w:color w:val="000080"/>
        </w:rPr>
        <w:t>А7</w:t>
      </w:r>
      <w:r w:rsidRPr="00804025">
        <w:rPr>
          <w:rFonts w:eastAsia="Times New Roman"/>
          <w:b/>
          <w:bCs/>
          <w:i/>
          <w:iCs/>
          <w:color w:val="000080"/>
        </w:rPr>
        <w:t xml:space="preserve"> ТОЛЬКО ПО ТЕМ </w:t>
      </w:r>
      <w:r>
        <w:rPr>
          <w:rFonts w:eastAsia="Times New Roman"/>
          <w:b/>
          <w:bCs/>
          <w:i/>
          <w:iCs/>
          <w:color w:val="000080"/>
        </w:rPr>
        <w:t>КОМПАНИЯМ</w:t>
      </w:r>
      <w:r w:rsidRPr="00804025">
        <w:rPr>
          <w:rFonts w:eastAsia="Times New Roman"/>
          <w:b/>
          <w:bCs/>
          <w:i/>
          <w:iCs/>
          <w:color w:val="000080"/>
        </w:rPr>
        <w:t>, ИНФОРМАЦИЮ О КОТОРЫХ РЕСПОНДЕНТ СЛЫШАЛ/ВИДЕЛ (ОТМЕЧЕНЫ В A</w:t>
      </w:r>
      <w:r>
        <w:rPr>
          <w:rFonts w:eastAsia="Times New Roman"/>
          <w:b/>
          <w:bCs/>
          <w:i/>
          <w:iCs/>
          <w:color w:val="000080"/>
        </w:rPr>
        <w:t>6</w:t>
      </w:r>
      <w:r w:rsidRPr="00804025">
        <w:rPr>
          <w:rFonts w:eastAsia="Times New Roman"/>
          <w:b/>
          <w:bCs/>
          <w:i/>
          <w:iCs/>
          <w:color w:val="000080"/>
        </w:rPr>
        <w:t>)</w:t>
      </w:r>
    </w:p>
    <w:p w14:paraId="568E8982" w14:textId="77777777" w:rsidR="004C124F" w:rsidRPr="00804025" w:rsidRDefault="004C124F" w:rsidP="004C124F">
      <w:pPr>
        <w:keepNext/>
        <w:divId w:val="1105804265"/>
        <w:rPr>
          <w:rFonts w:eastAsia="Times New Roman"/>
          <w:b/>
          <w:bCs/>
          <w:i/>
          <w:iCs/>
          <w:color w:val="000080"/>
        </w:rPr>
      </w:pPr>
      <w:r w:rsidRPr="00804025">
        <w:rPr>
          <w:rFonts w:eastAsia="Times New Roman"/>
          <w:b/>
          <w:bCs/>
          <w:i/>
          <w:iCs/>
          <w:color w:val="000080"/>
        </w:rPr>
        <w:t xml:space="preserve">СТОЛБЦЫ РОТИРУЮТСЯ ОТ РЕСПОНДЕНТА К РЕСПОНДЕНТУ </w:t>
      </w:r>
    </w:p>
    <w:p w14:paraId="353E162C" w14:textId="77777777" w:rsidR="00C96469" w:rsidRPr="00804025" w:rsidRDefault="00C96469" w:rsidP="00C96469">
      <w:pPr>
        <w:keepNext/>
        <w:divId w:val="1105804265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 xml:space="preserve">A7. </w:t>
      </w:r>
      <w:r w:rsidR="004C50A1" w:rsidRPr="00804025">
        <w:rPr>
          <w:rFonts w:eastAsia="Times New Roman"/>
          <w:b/>
          <w:bCs/>
          <w:color w:val="000000"/>
        </w:rPr>
        <w:t>Вы, упомянули, что видели/слышали информацию о следующих компаниях. Отметьте, пожалуйста, была ли представленная информация…</w:t>
      </w:r>
      <w:r w:rsidR="004C124F" w:rsidRPr="00804025">
        <w:rPr>
          <w:rFonts w:eastAsia="Times New Roman"/>
          <w:b/>
          <w:bCs/>
          <w:color w:val="000000"/>
        </w:rPr>
        <w:t xml:space="preserve"> лично для Вас.</w:t>
      </w:r>
    </w:p>
    <w:p w14:paraId="29E55693" w14:textId="77777777" w:rsidR="00C96469" w:rsidRPr="00804025" w:rsidRDefault="00C96469" w:rsidP="00C96469">
      <w:pPr>
        <w:keepNext/>
        <w:divId w:val="1105804265"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ОТМЕТЬТЕ ВСЕ ПОДХОДЯЩЕЕ</w:t>
      </w:r>
    </w:p>
    <w:p w14:paraId="5E370EE8" w14:textId="77777777" w:rsidR="00C96469" w:rsidRPr="00804025" w:rsidRDefault="00C96469" w:rsidP="00C96469">
      <w:pPr>
        <w:keepNext/>
        <w:divId w:val="1105804265"/>
        <w:rPr>
          <w:rFonts w:eastAsia="Times New Roman"/>
          <w:color w:val="000000"/>
          <w:sz w:val="20"/>
          <w:szCs w:val="20"/>
        </w:rPr>
      </w:pPr>
    </w:p>
    <w:tbl>
      <w:tblPr>
        <w:tblW w:w="10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2038"/>
        <w:gridCol w:w="711"/>
        <w:gridCol w:w="712"/>
        <w:gridCol w:w="711"/>
        <w:gridCol w:w="712"/>
        <w:gridCol w:w="711"/>
        <w:gridCol w:w="712"/>
        <w:gridCol w:w="711"/>
        <w:gridCol w:w="712"/>
        <w:gridCol w:w="711"/>
        <w:gridCol w:w="712"/>
        <w:gridCol w:w="711"/>
        <w:gridCol w:w="711"/>
      </w:tblGrid>
      <w:tr w:rsidR="00FE5E69" w:rsidRPr="00804025" w14:paraId="11EB94CF" w14:textId="77777777" w:rsidTr="00FE5E69">
        <w:trPr>
          <w:divId w:val="1105804265"/>
          <w:cantSplit/>
          <w:trHeight w:val="2266"/>
        </w:trPr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143BB64" w14:textId="77777777" w:rsidR="00FE5E69" w:rsidRPr="00804025" w:rsidRDefault="00FE5E69" w:rsidP="00C96469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1E78AE64" w14:textId="77777777" w:rsidR="00FE5E69" w:rsidRPr="00804025" w:rsidRDefault="00FE5E69" w:rsidP="0062075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04025">
              <w:rPr>
                <w:b/>
                <w:color w:val="000000"/>
                <w:sz w:val="20"/>
                <w:szCs w:val="20"/>
              </w:rPr>
              <w:t>Яндекс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16C6FB9D" w14:textId="77777777" w:rsidR="00FE5E69" w:rsidRPr="00804025" w:rsidRDefault="00FE5E69" w:rsidP="0062075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Mail.Ru</w:t>
            </w:r>
            <w:proofErr w:type="spellEnd"/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Group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6AAF6760" w14:textId="77777777" w:rsidR="00FE5E69" w:rsidRPr="00804025" w:rsidRDefault="00FE5E69" w:rsidP="0062075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Google Russia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661DABF2" w14:textId="77777777" w:rsidR="00FE5E69" w:rsidRPr="00804025" w:rsidRDefault="00FE5E69" w:rsidP="0062075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ВКонтакте</w:t>
            </w:r>
            <w:proofErr w:type="spellEnd"/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1B5A51CF" w14:textId="77777777" w:rsidR="00FE5E69" w:rsidRPr="00804025" w:rsidRDefault="00FE5E69" w:rsidP="0062075D">
            <w:pPr>
              <w:keepNext/>
              <w:ind w:left="113" w:right="113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804025">
              <w:rPr>
                <w:rFonts w:eastAsia="Times New Roman"/>
                <w:b/>
                <w:sz w:val="20"/>
                <w:szCs w:val="20"/>
                <w:lang w:val="en-US"/>
              </w:rPr>
              <w:t>Rambler Media Group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73014571" w14:textId="77777777" w:rsidR="00FE5E69" w:rsidRPr="00804025" w:rsidRDefault="00FE5E69" w:rsidP="0062075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Google Global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12D1F8B0" w14:textId="77777777" w:rsidR="00FE5E69" w:rsidRPr="00804025" w:rsidRDefault="00FE5E69" w:rsidP="0062075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Facebook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1C3E3C80" w14:textId="77777777" w:rsidR="00FE5E69" w:rsidRPr="00804025" w:rsidRDefault="00FE5E69" w:rsidP="0062075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Microsoft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1AA3B5B2" w14:textId="77777777" w:rsidR="00FE5E69" w:rsidRPr="00804025" w:rsidRDefault="00FE5E69" w:rsidP="0062075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Kaspersky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157E342D" w14:textId="77777777" w:rsidR="00FE5E69" w:rsidRPr="00804025" w:rsidRDefault="00FE5E69" w:rsidP="0062075D">
            <w:pPr>
              <w:keepNext/>
              <w:ind w:left="113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Parallels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5A452E7" w14:textId="77777777" w:rsidR="00FE5E69" w:rsidRPr="00804025" w:rsidRDefault="00FE5E69" w:rsidP="0062075D">
            <w:pPr>
              <w:keepNext/>
              <w:ind w:left="113" w:right="113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04025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РБК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14:paraId="2C0D365F" w14:textId="77777777" w:rsidR="00FE5E69" w:rsidRPr="00FE5E69" w:rsidRDefault="00FE5E69" w:rsidP="00FE5E69">
            <w:pPr>
              <w:keepNext/>
              <w:ind w:left="113" w:right="113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Одноклассники</w:t>
            </w:r>
          </w:p>
        </w:tc>
      </w:tr>
      <w:tr w:rsidR="00FE5E69" w:rsidRPr="00804025" w14:paraId="1ED9D6F8" w14:textId="77777777" w:rsidTr="00FE5E69">
        <w:trPr>
          <w:divId w:val="1105804265"/>
          <w:trHeight w:val="13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B888D1" w14:textId="77777777" w:rsidR="00FE5E69" w:rsidRPr="00804025" w:rsidRDefault="00FE5E69" w:rsidP="004C50A1">
            <w:pPr>
              <w:keepNext/>
              <w:spacing w:line="240" w:lineRule="exact"/>
            </w:pP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657591" w14:textId="77777777" w:rsidR="00FE5E69" w:rsidRPr="00804025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(214)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5C2BFE" w14:textId="77777777" w:rsidR="00FE5E69" w:rsidRPr="00804025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(215)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1093D3" w14:textId="77777777" w:rsidR="00FE5E69" w:rsidRPr="00804025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(216)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03FCB6" w14:textId="77777777" w:rsidR="00FE5E69" w:rsidRPr="00804025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(217)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2C401" w14:textId="77777777" w:rsidR="00FE5E69" w:rsidRPr="00804025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(218)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265E2A" w14:textId="77777777" w:rsidR="00FE5E69" w:rsidRPr="00804025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(219)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73838" w14:textId="77777777" w:rsidR="00FE5E69" w:rsidRPr="00804025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(220)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47057" w14:textId="77777777" w:rsidR="00FE5E69" w:rsidRPr="00804025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(221)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C6BC0E" w14:textId="77777777" w:rsidR="00FE5E69" w:rsidRPr="00804025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(222)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294810" w14:textId="77777777" w:rsidR="00FE5E69" w:rsidRPr="00804025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(223)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E8BFE" w14:textId="77777777" w:rsidR="00FE5E69" w:rsidRPr="00804025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  <w:lang w:val="en-US"/>
              </w:rPr>
            </w:pPr>
            <w:r w:rsidRPr="00804025">
              <w:rPr>
                <w:i/>
                <w:sz w:val="20"/>
                <w:szCs w:val="20"/>
                <w:lang w:val="en-US"/>
              </w:rPr>
              <w:t>(224)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D649D" w14:textId="77777777" w:rsidR="00FE5E69" w:rsidRPr="00FE5E69" w:rsidRDefault="00FE5E69" w:rsidP="00C96469">
            <w:pPr>
              <w:keepNext/>
              <w:spacing w:line="240" w:lineRule="exact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(405)</w:t>
            </w:r>
          </w:p>
        </w:tc>
      </w:tr>
      <w:tr w:rsidR="00FE5E69" w:rsidRPr="00804025" w14:paraId="380E0B1C" w14:textId="77777777" w:rsidTr="00FE5E69">
        <w:trPr>
          <w:divId w:val="1105804265"/>
          <w:trHeight w:val="13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18AC35" w14:textId="77777777" w:rsidR="00FE5E69" w:rsidRPr="00804025" w:rsidRDefault="00FE5E69" w:rsidP="00D01A20">
            <w:pPr>
              <w:keepNext/>
              <w:spacing w:line="240" w:lineRule="exact"/>
              <w:rPr>
                <w:color w:val="000000"/>
              </w:rPr>
            </w:pPr>
            <w:r w:rsidRPr="00804025">
              <w:rPr>
                <w:color w:val="000000"/>
              </w:rPr>
              <w:t>… интересной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932501" w14:textId="77777777" w:rsidR="00FE5E69" w:rsidRPr="00E02A64" w:rsidRDefault="00FE5E69" w:rsidP="00C96469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FF503B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B5E277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BDD2F6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2F824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64F93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2793B7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5AC11A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ED251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C75F65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A363CF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1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8C5ED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1</w:t>
            </w:r>
          </w:p>
        </w:tc>
      </w:tr>
      <w:tr w:rsidR="00FE5E69" w:rsidRPr="00804025" w14:paraId="367457C6" w14:textId="77777777" w:rsidTr="00FE5E69">
        <w:trPr>
          <w:divId w:val="1105804265"/>
          <w:trHeight w:val="13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CD0E3C" w14:textId="77777777" w:rsidR="00FE5E69" w:rsidRPr="00804025" w:rsidRDefault="00FE5E69" w:rsidP="0062075D">
            <w:pPr>
              <w:keepNext/>
              <w:spacing w:line="240" w:lineRule="exact"/>
            </w:pPr>
            <w:r w:rsidRPr="00804025">
              <w:t>… понятной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A7DE34" w14:textId="77777777" w:rsidR="00FE5E69" w:rsidRPr="00E02A64" w:rsidRDefault="00FE5E69" w:rsidP="00C96469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043287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34362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0CAE04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7C97C3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D6D22E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4A0D58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EED29E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12D596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989B54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8BDC6D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2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9425A1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2</w:t>
            </w:r>
          </w:p>
        </w:tc>
      </w:tr>
      <w:tr w:rsidR="00FE5E69" w:rsidRPr="00804025" w14:paraId="617E53E2" w14:textId="77777777" w:rsidTr="00FE5E69">
        <w:trPr>
          <w:divId w:val="1105804265"/>
          <w:trHeight w:val="13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808F1" w14:textId="77777777" w:rsidR="00FE5E69" w:rsidRPr="00804025" w:rsidRDefault="00FE5E69" w:rsidP="0062075D">
            <w:pPr>
              <w:keepNext/>
              <w:spacing w:line="240" w:lineRule="exact"/>
            </w:pPr>
            <w:r>
              <w:t>… полезной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BE05D" w14:textId="77777777" w:rsidR="00FE5E69" w:rsidRPr="00E02A64" w:rsidRDefault="00FE5E69" w:rsidP="00C96469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BB2F51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1326F8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CACB31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E1DB23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9A5E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4EDB06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5249C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A4DB1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132AB0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595BEF" w14:textId="77777777" w:rsidR="00FE5E69" w:rsidRPr="008C7062" w:rsidRDefault="00FE5E69" w:rsidP="00C52C7F">
            <w:pPr>
              <w:keepNext/>
              <w:spacing w:line="240" w:lineRule="exact"/>
              <w:jc w:val="center"/>
            </w:pPr>
            <w:r>
              <w:t>3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8C0EF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3</w:t>
            </w:r>
          </w:p>
        </w:tc>
      </w:tr>
      <w:tr w:rsidR="00FE5E69" w:rsidRPr="00804025" w14:paraId="2B569358" w14:textId="77777777" w:rsidTr="00FE5E69">
        <w:trPr>
          <w:divId w:val="1105804265"/>
          <w:trHeight w:val="13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64F4BF" w14:textId="77777777" w:rsidR="00FE5E69" w:rsidRDefault="00FE5E69" w:rsidP="0062075D">
            <w:pPr>
              <w:keepNext/>
              <w:spacing w:line="240" w:lineRule="exact"/>
            </w:pPr>
            <w:r>
              <w:t>Ничего из перечисленного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0E0F97" w14:textId="77777777" w:rsidR="00FE5E69" w:rsidRDefault="00FE5E69" w:rsidP="00C96469">
            <w:pPr>
              <w:keepNext/>
              <w:spacing w:line="240" w:lineRule="exact"/>
              <w:jc w:val="center"/>
            </w:pPr>
            <w:r>
              <w:t>9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8E347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9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40950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9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D618E8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9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643C4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9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E2749F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9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A0B701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9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996087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9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18F99A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9</w:t>
            </w:r>
          </w:p>
        </w:tc>
        <w:tc>
          <w:tcPr>
            <w:tcW w:w="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2C6BA1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9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9BB82" w14:textId="77777777" w:rsidR="00FE5E69" w:rsidRDefault="00FE5E69" w:rsidP="00C52C7F">
            <w:pPr>
              <w:keepNext/>
              <w:spacing w:line="240" w:lineRule="exact"/>
              <w:jc w:val="center"/>
            </w:pPr>
            <w:r>
              <w:t>9</w:t>
            </w: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B30A9" w14:textId="77777777" w:rsidR="00FE5E69" w:rsidRDefault="00FE5E69" w:rsidP="00FE5E69">
            <w:pPr>
              <w:keepNext/>
              <w:spacing w:line="240" w:lineRule="exact"/>
              <w:jc w:val="center"/>
            </w:pPr>
            <w:r>
              <w:t>9</w:t>
            </w:r>
          </w:p>
        </w:tc>
      </w:tr>
    </w:tbl>
    <w:p w14:paraId="335F698A" w14:textId="77777777" w:rsidR="00C96469" w:rsidRDefault="00C96469" w:rsidP="00541DED">
      <w:pPr>
        <w:keepNext/>
        <w:divId w:val="1105804265"/>
        <w:rPr>
          <w:rFonts w:eastAsia="Times New Roman"/>
          <w:b/>
          <w:bCs/>
          <w:i/>
          <w:iCs/>
          <w:color w:val="000080"/>
        </w:rPr>
      </w:pPr>
    </w:p>
    <w:p w14:paraId="6E60B36A" w14:textId="77777777" w:rsidR="00B43B60" w:rsidRPr="00E02A64" w:rsidRDefault="00B43B60" w:rsidP="00B43B60">
      <w:pPr>
        <w:keepNext/>
        <w:divId w:val="1105804265"/>
        <w:rPr>
          <w:rFonts w:eastAsia="Times New Roman"/>
          <w:b/>
          <w:bCs/>
          <w:i/>
          <w:iCs/>
          <w:color w:val="000080"/>
          <w:lang w:val="en-GB"/>
        </w:rPr>
      </w:pPr>
      <w:r w:rsidRPr="00804025">
        <w:rPr>
          <w:rFonts w:eastAsia="Times New Roman"/>
          <w:b/>
          <w:bCs/>
          <w:i/>
          <w:iCs/>
          <w:color w:val="000080"/>
        </w:rPr>
        <w:t>БРЕНДЫ</w:t>
      </w:r>
      <w:r w:rsidRPr="00E02A64">
        <w:rPr>
          <w:rFonts w:eastAsia="Times New Roman"/>
          <w:b/>
          <w:bCs/>
          <w:i/>
          <w:iCs/>
          <w:color w:val="000080"/>
          <w:lang w:val="en-GB"/>
        </w:rPr>
        <w:t xml:space="preserve"> </w:t>
      </w:r>
      <w:r w:rsidRPr="00804025">
        <w:rPr>
          <w:rFonts w:eastAsia="Times New Roman"/>
          <w:b/>
          <w:bCs/>
          <w:i/>
          <w:iCs/>
          <w:color w:val="000080"/>
        </w:rPr>
        <w:t>ПРЕДСТАВЛЕНЫ</w:t>
      </w:r>
      <w:r w:rsidRPr="00E02A64">
        <w:rPr>
          <w:rFonts w:eastAsia="Times New Roman"/>
          <w:b/>
          <w:bCs/>
          <w:i/>
          <w:iCs/>
          <w:color w:val="000080"/>
          <w:lang w:val="en-GB"/>
        </w:rPr>
        <w:t xml:space="preserve"> </w:t>
      </w:r>
      <w:r w:rsidRPr="00804025">
        <w:rPr>
          <w:rFonts w:eastAsia="Times New Roman"/>
          <w:b/>
          <w:bCs/>
          <w:i/>
          <w:iCs/>
          <w:color w:val="000080"/>
        </w:rPr>
        <w:t>ЛОГОТИПОМ</w:t>
      </w:r>
      <w:r w:rsidRPr="00804025">
        <w:rPr>
          <w:rFonts w:eastAsia="Times New Roman"/>
          <w:b/>
          <w:bCs/>
          <w:i/>
          <w:iCs/>
          <w:color w:val="000080"/>
          <w:lang w:val="en-US"/>
        </w:rPr>
        <w:t>+</w:t>
      </w:r>
      <w:r w:rsidRPr="00804025">
        <w:rPr>
          <w:rFonts w:eastAsia="Times New Roman"/>
          <w:b/>
          <w:bCs/>
          <w:i/>
          <w:iCs/>
          <w:color w:val="000080"/>
        </w:rPr>
        <w:t>НАЗВАНИЕМ</w:t>
      </w:r>
      <w:r w:rsidRPr="00E02A64">
        <w:rPr>
          <w:rFonts w:eastAsia="Times New Roman"/>
          <w:b/>
          <w:bCs/>
          <w:i/>
          <w:iCs/>
          <w:color w:val="000080"/>
          <w:lang w:val="en-GB"/>
        </w:rPr>
        <w:t xml:space="preserve">. </w:t>
      </w:r>
    </w:p>
    <w:p w14:paraId="0ECFD303" w14:textId="77777777" w:rsidR="00B43B60" w:rsidRPr="00804025" w:rsidRDefault="00B43B60" w:rsidP="00B43B60">
      <w:pPr>
        <w:keepNext/>
        <w:divId w:val="1105804265"/>
        <w:rPr>
          <w:rFonts w:eastAsia="Times New Roman"/>
          <w:b/>
          <w:bCs/>
          <w:i/>
          <w:iCs/>
          <w:color w:val="000080"/>
          <w:lang w:val="en-GB"/>
        </w:rPr>
      </w:pPr>
      <w:r w:rsidRPr="00804025">
        <w:rPr>
          <w:rFonts w:eastAsia="Times New Roman"/>
          <w:b/>
          <w:bCs/>
          <w:i/>
          <w:iCs/>
          <w:color w:val="000080"/>
          <w:lang w:val="en-GB"/>
        </w:rPr>
        <w:t>X:\!Projects\Mail_ru#7197_Perception_of_Mail.ru_on-line\anketa\Logo</w:t>
      </w:r>
    </w:p>
    <w:p w14:paraId="55DEC3F9" w14:textId="77777777" w:rsidR="00B43B60" w:rsidRPr="00804025" w:rsidRDefault="00661507" w:rsidP="00B43B60">
      <w:pPr>
        <w:keepNext/>
        <w:divId w:val="1105804265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А8</w:t>
      </w:r>
      <w:r w:rsidR="00B43B60" w:rsidRPr="00804025">
        <w:rPr>
          <w:rFonts w:eastAsia="Times New Roman"/>
          <w:b/>
          <w:bCs/>
          <w:color w:val="000000"/>
        </w:rPr>
        <w:t xml:space="preserve">. </w:t>
      </w:r>
      <w:r w:rsidR="00B43B60" w:rsidRPr="00804025">
        <w:rPr>
          <w:rFonts w:eastAsia="Times New Roman"/>
          <w:b/>
          <w:bCs/>
          <w:color w:val="FF0000"/>
        </w:rPr>
        <w:t>Первые лица</w:t>
      </w:r>
      <w:r w:rsidR="00B43B60" w:rsidRPr="00804025">
        <w:rPr>
          <w:rFonts w:eastAsia="Times New Roman"/>
          <w:b/>
          <w:bCs/>
          <w:color w:val="000000"/>
        </w:rPr>
        <w:t xml:space="preserve"> каких компаний наиболее интересны для Вас на профессиональных выставках/мероприятиях? </w:t>
      </w:r>
    </w:p>
    <w:p w14:paraId="5E1115E6" w14:textId="77777777" w:rsidR="00B43B60" w:rsidRPr="00804025" w:rsidRDefault="00B43B60" w:rsidP="00B43B60">
      <w:pPr>
        <w:keepNext/>
        <w:divId w:val="1105804265"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ОТМЕТЬТЕ ВСЕ ПОДХОДЯЩЕЕ</w:t>
      </w:r>
    </w:p>
    <w:p w14:paraId="50820EB7" w14:textId="77777777" w:rsidR="00B43B60" w:rsidRPr="00804025" w:rsidRDefault="00661507" w:rsidP="00B43B60">
      <w:pPr>
        <w:keepNext/>
        <w:divId w:val="1105804265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А9</w:t>
      </w:r>
      <w:r w:rsidR="00B43B60" w:rsidRPr="00804025">
        <w:rPr>
          <w:rFonts w:eastAsia="Times New Roman"/>
          <w:b/>
          <w:bCs/>
          <w:color w:val="000000"/>
        </w:rPr>
        <w:t xml:space="preserve"> </w:t>
      </w:r>
      <w:r w:rsidR="00B43B60" w:rsidRPr="00804025">
        <w:rPr>
          <w:rFonts w:eastAsia="Times New Roman"/>
          <w:b/>
          <w:bCs/>
          <w:color w:val="FF0000"/>
        </w:rPr>
        <w:t>Сотрудники</w:t>
      </w:r>
      <w:r w:rsidR="00B43B60" w:rsidRPr="00804025">
        <w:rPr>
          <w:rFonts w:eastAsia="Times New Roman"/>
          <w:b/>
          <w:bCs/>
          <w:color w:val="000000"/>
        </w:rPr>
        <w:t xml:space="preserve"> каких компаний, по Вашему мнению, наиболее заметны на специализированных выставках/мероприятиях?</w:t>
      </w:r>
    </w:p>
    <w:p w14:paraId="287B6D7B" w14:textId="77777777" w:rsidR="00B43B60" w:rsidRPr="00804025" w:rsidRDefault="00B43B60" w:rsidP="00B43B60">
      <w:pPr>
        <w:keepNext/>
        <w:divId w:val="1105804265"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ОТМЕТЬТЕ ВСЕ ПОДХОДЯЩЕЕ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4893"/>
        <w:gridCol w:w="2520"/>
        <w:gridCol w:w="2085"/>
      </w:tblGrid>
      <w:tr w:rsidR="00B43B60" w:rsidRPr="00804025" w14:paraId="20505325" w14:textId="77777777" w:rsidTr="00B43B60">
        <w:trPr>
          <w:divId w:val="1105804265"/>
          <w:cantSplit/>
          <w:trHeight w:val="1009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223C9D9" w14:textId="77777777" w:rsidR="00B43B60" w:rsidRPr="00804025" w:rsidRDefault="00B43B60" w:rsidP="00C52C7F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034C38" w14:textId="77777777" w:rsidR="00B43B60" w:rsidRPr="00804025" w:rsidRDefault="00661507" w:rsidP="00C52C7F">
            <w:pPr>
              <w:keepNext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А8</w:t>
            </w:r>
            <w:r w:rsidR="00B43B60" w:rsidRPr="0080402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первые лица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8FD7A2" w14:textId="77777777" w:rsidR="00B43B60" w:rsidRPr="00804025" w:rsidRDefault="00661507" w:rsidP="00C52C7F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А9</w:t>
            </w:r>
            <w:r w:rsidR="00B43B60" w:rsidRPr="00804025">
              <w:rPr>
                <w:b/>
                <w:color w:val="000000"/>
                <w:sz w:val="20"/>
                <w:szCs w:val="20"/>
              </w:rPr>
              <w:t xml:space="preserve"> сотрудники</w:t>
            </w:r>
          </w:p>
        </w:tc>
      </w:tr>
      <w:tr w:rsidR="00B43B60" w:rsidRPr="00804025" w14:paraId="4B2093B2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927E7E" w14:textId="77777777" w:rsidR="00B43B60" w:rsidRPr="00804025" w:rsidRDefault="00B43B60" w:rsidP="00C52C7F">
            <w:pPr>
              <w:keepNext/>
              <w:spacing w:line="240" w:lineRule="exact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B8FA0" w14:textId="77777777" w:rsidR="00B43B60" w:rsidRPr="00D053A8" w:rsidRDefault="00B43B60" w:rsidP="00D053A8">
            <w:pPr>
              <w:keepNext/>
              <w:spacing w:line="240" w:lineRule="exact"/>
              <w:jc w:val="center"/>
              <w:rPr>
                <w:i/>
                <w:sz w:val="20"/>
                <w:szCs w:val="20"/>
              </w:rPr>
            </w:pPr>
            <w:r w:rsidRPr="00D053A8">
              <w:rPr>
                <w:i/>
                <w:sz w:val="20"/>
                <w:szCs w:val="20"/>
              </w:rPr>
              <w:t>(2</w:t>
            </w:r>
            <w:r w:rsidR="00D053A8" w:rsidRPr="00D053A8">
              <w:rPr>
                <w:i/>
                <w:sz w:val="20"/>
                <w:szCs w:val="20"/>
              </w:rPr>
              <w:t>25</w:t>
            </w:r>
            <w:r w:rsidRPr="00D053A8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91BD86" w14:textId="77777777" w:rsidR="00B43B60" w:rsidRPr="00D053A8" w:rsidRDefault="00B43B60" w:rsidP="00D053A8">
            <w:pPr>
              <w:keepNext/>
              <w:spacing w:line="240" w:lineRule="exact"/>
              <w:jc w:val="center"/>
              <w:rPr>
                <w:i/>
                <w:sz w:val="20"/>
                <w:szCs w:val="20"/>
              </w:rPr>
            </w:pPr>
            <w:r w:rsidRPr="00D053A8">
              <w:rPr>
                <w:i/>
                <w:sz w:val="20"/>
                <w:szCs w:val="20"/>
              </w:rPr>
              <w:t>(2</w:t>
            </w:r>
            <w:r w:rsidR="00D053A8" w:rsidRPr="00D053A8">
              <w:rPr>
                <w:i/>
                <w:sz w:val="20"/>
                <w:szCs w:val="20"/>
              </w:rPr>
              <w:t>26</w:t>
            </w:r>
            <w:r w:rsidRPr="00D053A8">
              <w:rPr>
                <w:i/>
                <w:sz w:val="20"/>
                <w:szCs w:val="20"/>
              </w:rPr>
              <w:t>)</w:t>
            </w:r>
          </w:p>
        </w:tc>
      </w:tr>
      <w:tr w:rsidR="00B43B60" w:rsidRPr="00804025" w14:paraId="6BFB9D75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CF0196" w14:textId="77777777" w:rsidR="00B43B60" w:rsidRPr="00804025" w:rsidRDefault="00B43B60" w:rsidP="00C52C7F">
            <w:pPr>
              <w:keepNext/>
              <w:spacing w:line="240" w:lineRule="exact"/>
            </w:pPr>
            <w:r w:rsidRPr="00804025">
              <w:rPr>
                <w:color w:val="000000"/>
              </w:rPr>
              <w:t>Яндекс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C9CE1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9B1EDB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B43B60" w:rsidRPr="00804025" w14:paraId="0963E946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D492E8" w14:textId="77777777" w:rsidR="00B43B60" w:rsidRPr="00804025" w:rsidRDefault="00B43B60" w:rsidP="00C52C7F">
            <w:pPr>
              <w:keepNext/>
              <w:spacing w:line="240" w:lineRule="exact"/>
              <w:rPr>
                <w:lang w:val="en-US"/>
              </w:rPr>
            </w:pPr>
            <w:proofErr w:type="spellStart"/>
            <w:r w:rsidRPr="00804025">
              <w:rPr>
                <w:color w:val="000000"/>
              </w:rPr>
              <w:t>Mail</w:t>
            </w:r>
            <w:proofErr w:type="spellEnd"/>
            <w:r w:rsidRPr="00804025">
              <w:rPr>
                <w:color w:val="000000"/>
              </w:rPr>
              <w:t>.</w:t>
            </w:r>
            <w:r w:rsidRPr="00804025">
              <w:rPr>
                <w:color w:val="000000"/>
                <w:lang w:val="en-US"/>
              </w:rPr>
              <w:t>R</w:t>
            </w:r>
            <w:r w:rsidRPr="00804025">
              <w:rPr>
                <w:color w:val="000000"/>
              </w:rPr>
              <w:t>u</w:t>
            </w:r>
            <w:r w:rsidRPr="00804025">
              <w:rPr>
                <w:color w:val="000000"/>
                <w:lang w:val="en-US"/>
              </w:rPr>
              <w:t xml:space="preserve"> Group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149C6F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C2131C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</w:tr>
      <w:tr w:rsidR="00B43B60" w:rsidRPr="00804025" w14:paraId="4DE68B2D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F8DC93" w14:textId="77777777" w:rsidR="00B43B60" w:rsidRPr="00804025" w:rsidRDefault="00B43B60" w:rsidP="00C52C7F">
            <w:pPr>
              <w:keepNext/>
              <w:spacing w:line="240" w:lineRule="exact"/>
            </w:pPr>
            <w:proofErr w:type="spellStart"/>
            <w:r w:rsidRPr="00804025">
              <w:rPr>
                <w:color w:val="000000"/>
              </w:rPr>
              <w:t>Google</w:t>
            </w:r>
            <w:proofErr w:type="spellEnd"/>
            <w:r w:rsidRPr="00804025">
              <w:rPr>
                <w:color w:val="000000"/>
              </w:rPr>
              <w:t xml:space="preserve"> </w:t>
            </w:r>
            <w:proofErr w:type="spellStart"/>
            <w:r w:rsidRPr="00804025">
              <w:rPr>
                <w:color w:val="000000"/>
              </w:rPr>
              <w:t>Russia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2CB71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3984C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</w:tr>
      <w:tr w:rsidR="00B43B60" w:rsidRPr="00804025" w14:paraId="24CF6FBF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7628F2" w14:textId="77777777" w:rsidR="00B43B60" w:rsidRPr="00804025" w:rsidRDefault="00B43B60" w:rsidP="00C52C7F">
            <w:pPr>
              <w:keepNext/>
              <w:spacing w:line="240" w:lineRule="exact"/>
            </w:pPr>
            <w:proofErr w:type="spellStart"/>
            <w:r w:rsidRPr="00804025">
              <w:rPr>
                <w:color w:val="000000"/>
              </w:rPr>
              <w:t>ВКонтакте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D9F75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B39A6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</w:tr>
      <w:tr w:rsidR="00B43B60" w:rsidRPr="00804025" w14:paraId="478CA9DB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EAF14" w14:textId="77777777" w:rsidR="00B43B60" w:rsidRPr="00804025" w:rsidRDefault="00B43B60" w:rsidP="00C52C7F">
            <w:pPr>
              <w:keepNext/>
              <w:spacing w:line="240" w:lineRule="exact"/>
              <w:rPr>
                <w:lang w:val="en-US"/>
              </w:rPr>
            </w:pPr>
            <w:proofErr w:type="spellStart"/>
            <w:r w:rsidRPr="00804025">
              <w:rPr>
                <w:color w:val="000000"/>
              </w:rPr>
              <w:t>Rambler</w:t>
            </w:r>
            <w:proofErr w:type="spellEnd"/>
            <w:r w:rsidRPr="00804025">
              <w:rPr>
                <w:color w:val="000000"/>
                <w:lang w:val="en-US"/>
              </w:rPr>
              <w:t xml:space="preserve"> Media Group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F710C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0D0F3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</w:tr>
      <w:tr w:rsidR="00B43B60" w:rsidRPr="00804025" w14:paraId="7C0DF0F2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D1D82" w14:textId="77777777" w:rsidR="00B43B60" w:rsidRPr="00804025" w:rsidRDefault="00B43B60" w:rsidP="00C52C7F">
            <w:pPr>
              <w:keepNext/>
              <w:spacing w:line="240" w:lineRule="exact"/>
            </w:pPr>
            <w:proofErr w:type="spellStart"/>
            <w:r w:rsidRPr="00804025">
              <w:rPr>
                <w:color w:val="000000"/>
              </w:rPr>
              <w:t>Google</w:t>
            </w:r>
            <w:proofErr w:type="spellEnd"/>
            <w:r w:rsidRPr="00804025">
              <w:rPr>
                <w:color w:val="000000"/>
              </w:rPr>
              <w:t xml:space="preserve"> </w:t>
            </w:r>
            <w:proofErr w:type="spellStart"/>
            <w:r w:rsidRPr="00804025">
              <w:rPr>
                <w:color w:val="000000"/>
              </w:rPr>
              <w:t>Global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1F418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E1DE7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</w:tr>
      <w:tr w:rsidR="00B43B60" w:rsidRPr="00804025" w14:paraId="2B05E21D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E15F70" w14:textId="77777777" w:rsidR="00B43B60" w:rsidRPr="00804025" w:rsidRDefault="00B43B60" w:rsidP="00C52C7F">
            <w:pPr>
              <w:keepNext/>
              <w:spacing w:line="240" w:lineRule="exact"/>
            </w:pPr>
            <w:proofErr w:type="spellStart"/>
            <w:r w:rsidRPr="00804025">
              <w:rPr>
                <w:color w:val="000000"/>
              </w:rPr>
              <w:t>Facebook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171858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0D947A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</w:tr>
      <w:tr w:rsidR="00B43B60" w:rsidRPr="00804025" w14:paraId="6B72473E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C04B8D" w14:textId="77777777" w:rsidR="00B43B60" w:rsidRPr="00804025" w:rsidRDefault="00B43B60" w:rsidP="00C52C7F">
            <w:pPr>
              <w:keepNext/>
              <w:spacing w:line="240" w:lineRule="exact"/>
              <w:rPr>
                <w:color w:val="000000"/>
                <w:lang w:val="en-US"/>
              </w:rPr>
            </w:pPr>
            <w:r w:rsidRPr="00804025">
              <w:rPr>
                <w:color w:val="000000"/>
                <w:lang w:val="en-US"/>
              </w:rPr>
              <w:t>Microsoft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F31F8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CCD774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</w:tr>
      <w:tr w:rsidR="00B43B60" w:rsidRPr="00804025" w14:paraId="4E9BA347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40804" w14:textId="77777777" w:rsidR="00B43B60" w:rsidRPr="00804025" w:rsidRDefault="00B43B60" w:rsidP="00C52C7F">
            <w:pPr>
              <w:keepNext/>
              <w:spacing w:line="240" w:lineRule="exact"/>
              <w:rPr>
                <w:color w:val="000000"/>
                <w:lang w:val="en-US"/>
              </w:rPr>
            </w:pPr>
            <w:r w:rsidRPr="00804025">
              <w:rPr>
                <w:color w:val="000000"/>
                <w:lang w:val="en-US"/>
              </w:rPr>
              <w:t>Kaspersky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5449E8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9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A43BED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9</w:t>
            </w:r>
          </w:p>
        </w:tc>
      </w:tr>
      <w:tr w:rsidR="00B43B60" w:rsidRPr="00804025" w14:paraId="2DA76D7A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D3ACC4" w14:textId="77777777" w:rsidR="00B43B60" w:rsidRPr="00804025" w:rsidRDefault="00B43B60" w:rsidP="00C52C7F">
            <w:pPr>
              <w:keepNext/>
              <w:spacing w:line="240" w:lineRule="exact"/>
              <w:rPr>
                <w:color w:val="000000"/>
                <w:lang w:val="en-US"/>
              </w:rPr>
            </w:pPr>
            <w:r w:rsidRPr="00804025">
              <w:rPr>
                <w:color w:val="000000"/>
                <w:lang w:val="en-US"/>
              </w:rPr>
              <w:t>Parallels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7AA1B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658B8D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B43B60" w:rsidRPr="00804025" w14:paraId="389E0FC5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F9F37" w14:textId="77777777" w:rsidR="00B43B60" w:rsidRPr="00804025" w:rsidRDefault="00B43B60" w:rsidP="00C52C7F">
            <w:pPr>
              <w:keepNext/>
              <w:spacing w:line="240" w:lineRule="exact"/>
              <w:rPr>
                <w:color w:val="000000"/>
              </w:rPr>
            </w:pPr>
            <w:r w:rsidRPr="00804025">
              <w:rPr>
                <w:color w:val="000000"/>
              </w:rPr>
              <w:t>РБК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2BB5CE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11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A7BD9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11</w:t>
            </w:r>
          </w:p>
        </w:tc>
      </w:tr>
      <w:tr w:rsidR="00FE5E69" w:rsidRPr="00804025" w14:paraId="55F53A73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CFCD8A" w14:textId="77777777" w:rsidR="00FE5E69" w:rsidRPr="00804025" w:rsidRDefault="00FE5E69" w:rsidP="00C52C7F">
            <w:pPr>
              <w:keepNext/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Одноклассники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0CD9DD" w14:textId="77777777" w:rsidR="00FE5E69" w:rsidRPr="00804025" w:rsidRDefault="00FE5E69" w:rsidP="00C52C7F">
            <w:pPr>
              <w:keepNext/>
              <w:spacing w:line="240" w:lineRule="exact"/>
              <w:jc w:val="center"/>
            </w:pPr>
            <w:r>
              <w:t>12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EA5A4" w14:textId="77777777" w:rsidR="00FE5E69" w:rsidRPr="00804025" w:rsidRDefault="00FE5E69" w:rsidP="00C52C7F">
            <w:pPr>
              <w:keepNext/>
              <w:spacing w:line="240" w:lineRule="exact"/>
              <w:jc w:val="center"/>
            </w:pPr>
            <w:r>
              <w:t>12</w:t>
            </w:r>
          </w:p>
        </w:tc>
      </w:tr>
      <w:tr w:rsidR="00B43B60" w:rsidRPr="00804025" w14:paraId="23EF9FF0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03E9F" w14:textId="77777777" w:rsidR="00B43B60" w:rsidRPr="00804025" w:rsidRDefault="00B43B60" w:rsidP="00C52C7F">
            <w:pPr>
              <w:keepNext/>
              <w:spacing w:line="240" w:lineRule="exact"/>
              <w:rPr>
                <w:color w:val="000000"/>
              </w:rPr>
            </w:pPr>
            <w:r w:rsidRPr="00804025">
              <w:rPr>
                <w:color w:val="000000"/>
              </w:rPr>
              <w:t>Другое (укажите, какая именно)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FF225E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98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D64A5C" w14:textId="77777777" w:rsidR="00B43B60" w:rsidRPr="00804025" w:rsidRDefault="00B43B60" w:rsidP="00C52C7F">
            <w:pPr>
              <w:keepNext/>
              <w:spacing w:line="240" w:lineRule="exact"/>
              <w:jc w:val="center"/>
            </w:pPr>
            <w:r w:rsidRPr="00804025">
              <w:t>98</w:t>
            </w:r>
          </w:p>
        </w:tc>
      </w:tr>
      <w:tr w:rsidR="002F1C61" w:rsidRPr="00804025" w14:paraId="1F098EC3" w14:textId="77777777" w:rsidTr="00B43B60">
        <w:trPr>
          <w:divId w:val="1105804265"/>
          <w:trHeight w:val="13"/>
        </w:trPr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D77EF9" w14:textId="77777777" w:rsidR="002F1C61" w:rsidRPr="00804025" w:rsidRDefault="002F1C61" w:rsidP="00C52C7F">
            <w:pPr>
              <w:keepNext/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Никто из перечисленных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2EE68D" w14:textId="77777777" w:rsidR="002F1C61" w:rsidRPr="00804025" w:rsidRDefault="002F1C61" w:rsidP="00C52C7F">
            <w:pPr>
              <w:keepNext/>
              <w:spacing w:line="240" w:lineRule="exact"/>
              <w:jc w:val="center"/>
            </w:pPr>
            <w:r>
              <w:t>99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FB618" w14:textId="77777777" w:rsidR="002F1C61" w:rsidRPr="00804025" w:rsidRDefault="002F1C61" w:rsidP="00C52C7F">
            <w:pPr>
              <w:keepNext/>
              <w:spacing w:line="240" w:lineRule="exact"/>
              <w:jc w:val="center"/>
            </w:pPr>
            <w:r>
              <w:t>99</w:t>
            </w:r>
          </w:p>
        </w:tc>
      </w:tr>
    </w:tbl>
    <w:p w14:paraId="4CB692B9" w14:textId="77777777" w:rsidR="00B43B60" w:rsidRDefault="00B43B60" w:rsidP="00541DED">
      <w:pPr>
        <w:keepNext/>
        <w:divId w:val="1105804265"/>
        <w:rPr>
          <w:rFonts w:eastAsia="Times New Roman"/>
          <w:b/>
          <w:bCs/>
          <w:i/>
          <w:iCs/>
          <w:color w:val="000080"/>
        </w:rPr>
      </w:pPr>
    </w:p>
    <w:p w14:paraId="1327B2C7" w14:textId="77777777" w:rsidR="00B43B60" w:rsidRPr="00804025" w:rsidRDefault="00B43B60" w:rsidP="00541DED">
      <w:pPr>
        <w:keepNext/>
        <w:divId w:val="1105804265"/>
        <w:rPr>
          <w:rFonts w:eastAsia="Times New Roman"/>
          <w:b/>
          <w:bCs/>
          <w:i/>
          <w:iCs/>
          <w:color w:val="000080"/>
        </w:rPr>
      </w:pPr>
    </w:p>
    <w:p w14:paraId="75024186" w14:textId="77777777" w:rsidR="008A2148" w:rsidRDefault="008A2148">
      <w:pPr>
        <w:rPr>
          <w:rFonts w:eastAsia="Times New Roman"/>
          <w:b/>
          <w:bCs/>
          <w:i/>
          <w:iCs/>
          <w:color w:val="000080"/>
        </w:rPr>
      </w:pPr>
      <w:r>
        <w:rPr>
          <w:rFonts w:eastAsia="Times New Roman"/>
          <w:b/>
          <w:bCs/>
          <w:i/>
          <w:iCs/>
          <w:color w:val="000080"/>
        </w:rPr>
        <w:br w:type="page"/>
      </w:r>
    </w:p>
    <w:p w14:paraId="7298AB96" w14:textId="77777777" w:rsidR="00633438" w:rsidRPr="00804025" w:rsidRDefault="00A478F6" w:rsidP="00541DED">
      <w:pPr>
        <w:keepNext/>
        <w:divId w:val="1105804265"/>
        <w:rPr>
          <w:rFonts w:eastAsia="Times New Roman"/>
          <w:b/>
          <w:bCs/>
          <w:i/>
          <w:iCs/>
          <w:color w:val="000080"/>
        </w:rPr>
      </w:pPr>
      <w:r w:rsidRPr="00804025">
        <w:rPr>
          <w:rFonts w:eastAsia="Times New Roman"/>
          <w:b/>
          <w:bCs/>
          <w:i/>
          <w:iCs/>
          <w:color w:val="000080"/>
        </w:rPr>
        <w:lastRenderedPageBreak/>
        <w:t>СТРОКИ</w:t>
      </w:r>
      <w:r w:rsidR="005C0FCF" w:rsidRPr="00804025">
        <w:rPr>
          <w:rFonts w:eastAsia="Times New Roman"/>
          <w:b/>
          <w:bCs/>
          <w:i/>
          <w:iCs/>
          <w:color w:val="000080"/>
        </w:rPr>
        <w:t xml:space="preserve"> РОТИРУЮТ</w:t>
      </w:r>
      <w:r w:rsidRPr="00804025">
        <w:rPr>
          <w:rFonts w:eastAsia="Times New Roman"/>
          <w:b/>
          <w:bCs/>
          <w:i/>
          <w:iCs/>
          <w:color w:val="000080"/>
        </w:rPr>
        <w:t>СЯ ОТ РЕСПОНДЕНТА К РЕСПОНДЕНТУ</w:t>
      </w:r>
    </w:p>
    <w:p w14:paraId="65FB87B6" w14:textId="77777777" w:rsidR="00A478F6" w:rsidRPr="00804025" w:rsidRDefault="00A478F6" w:rsidP="00541DED">
      <w:pPr>
        <w:keepNext/>
        <w:divId w:val="1105804265"/>
        <w:rPr>
          <w:rFonts w:eastAsia="Times New Roman"/>
          <w:b/>
          <w:bCs/>
          <w:i/>
          <w:iCs/>
          <w:color w:val="000080"/>
        </w:rPr>
      </w:pPr>
      <w:r w:rsidRPr="00804025">
        <w:rPr>
          <w:rFonts w:eastAsia="Times New Roman"/>
          <w:b/>
          <w:bCs/>
          <w:i/>
          <w:iCs/>
          <w:color w:val="000080"/>
        </w:rPr>
        <w:t>РАЗБИТЬ НА ДВА ЭКРАНА, ПО 9 ВЫСКАЗЫВАНИЙ НА КАЖДОМ</w:t>
      </w:r>
    </w:p>
    <w:p w14:paraId="7D923272" w14:textId="77777777" w:rsidR="00FF3DC1" w:rsidRPr="00804025" w:rsidRDefault="00541DED" w:rsidP="00541DED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A</w:t>
      </w:r>
      <w:r w:rsidR="00FD2FC7">
        <w:rPr>
          <w:rFonts w:eastAsia="Times New Roman"/>
          <w:b/>
          <w:bCs/>
          <w:color w:val="000000"/>
        </w:rPr>
        <w:t>10</w:t>
      </w:r>
      <w:r w:rsidRPr="00804025">
        <w:rPr>
          <w:rFonts w:eastAsia="Times New Roman"/>
          <w:b/>
          <w:bCs/>
          <w:color w:val="000000"/>
        </w:rPr>
        <w:t xml:space="preserve"> Перед Вами несколько высказываний касающихся интернет-компаний. </w:t>
      </w:r>
      <w:r w:rsidR="00FF3DC1" w:rsidRPr="00804025">
        <w:rPr>
          <w:rFonts w:eastAsia="Times New Roman"/>
          <w:b/>
          <w:bCs/>
          <w:color w:val="000000"/>
        </w:rPr>
        <w:t>Отметьте,</w:t>
      </w:r>
      <w:r w:rsidRPr="00804025">
        <w:rPr>
          <w:rFonts w:eastAsia="Times New Roman"/>
          <w:b/>
          <w:bCs/>
          <w:color w:val="000000"/>
        </w:rPr>
        <w:t xml:space="preserve"> пожалуйста, к какой из компаний подходит то или иное высказывание. Помните, для каждой компании Вы можете выбрать одно или несколько высказываний или отметить "не подходит ни к одной компании".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6CA63DBE" w14:textId="77777777" w:rsidR="00541DED" w:rsidRPr="00804025" w:rsidRDefault="00541DED" w:rsidP="00541DED">
      <w:pPr>
        <w:keepNext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ВОЗМОЖНО НЕСКОЛЬКО ОТВЕТОВ В СТРОКЕ.</w:t>
      </w:r>
    </w:p>
    <w:p w14:paraId="409B8574" w14:textId="77777777" w:rsidR="00FF3DC1" w:rsidRPr="00804025" w:rsidRDefault="00FF3DC1" w:rsidP="00541DED">
      <w:pPr>
        <w:keepNext/>
        <w:rPr>
          <w:rFonts w:eastAsia="Times New Roman"/>
          <w:color w:val="000000"/>
          <w:sz w:val="20"/>
          <w:szCs w:val="20"/>
        </w:rPr>
      </w:pPr>
    </w:p>
    <w:tbl>
      <w:tblPr>
        <w:tblW w:w="10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3430"/>
        <w:gridCol w:w="848"/>
        <w:gridCol w:w="849"/>
        <w:gridCol w:w="849"/>
        <w:gridCol w:w="849"/>
        <w:gridCol w:w="849"/>
        <w:gridCol w:w="849"/>
        <w:gridCol w:w="849"/>
        <w:gridCol w:w="1103"/>
      </w:tblGrid>
      <w:tr w:rsidR="008D4DAE" w:rsidRPr="00804025" w14:paraId="36BC2CBE" w14:textId="77777777" w:rsidTr="00633438">
        <w:trPr>
          <w:trHeight w:val="20"/>
        </w:trPr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95B8E7B" w14:textId="77777777" w:rsidR="008D4DAE" w:rsidRPr="00804025" w:rsidRDefault="008D4DAE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75C845" w14:textId="77777777" w:rsidR="008D4DAE" w:rsidRPr="00804025" w:rsidRDefault="008D4DAE" w:rsidP="00541DE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04025">
              <w:rPr>
                <w:rFonts w:eastAsia="Times New Roman"/>
                <w:b/>
                <w:color w:val="000000"/>
                <w:sz w:val="20"/>
                <w:szCs w:val="20"/>
              </w:rPr>
              <w:t>Mail.ru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90D2C4" w14:textId="77777777" w:rsidR="008D4DAE" w:rsidRPr="00804025" w:rsidRDefault="008D4DAE" w:rsidP="00541DE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04025">
              <w:rPr>
                <w:rFonts w:eastAsia="Times New Roman"/>
                <w:b/>
                <w:color w:val="000000"/>
                <w:sz w:val="20"/>
                <w:szCs w:val="20"/>
              </w:rPr>
              <w:t>Яндекс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2588E" w14:textId="77777777" w:rsidR="008D4DAE" w:rsidRPr="00804025" w:rsidRDefault="008D4DAE" w:rsidP="00541DE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04025">
              <w:rPr>
                <w:rFonts w:eastAsia="Times New Roman"/>
                <w:b/>
                <w:color w:val="000000"/>
                <w:sz w:val="20"/>
                <w:szCs w:val="20"/>
              </w:rPr>
              <w:t>Google</w:t>
            </w:r>
            <w:proofErr w:type="spellEnd"/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3C37FE" w14:textId="77777777" w:rsidR="008D4DAE" w:rsidRPr="00804025" w:rsidRDefault="008D4DAE" w:rsidP="00541DE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04025">
              <w:rPr>
                <w:rFonts w:eastAsia="Times New Roman"/>
                <w:b/>
                <w:color w:val="000000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3D0782" w14:textId="77777777" w:rsidR="008D4DAE" w:rsidRPr="00804025" w:rsidRDefault="008D4DAE" w:rsidP="00541DE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04025">
              <w:rPr>
                <w:rFonts w:eastAsia="Times New Roman"/>
                <w:b/>
                <w:color w:val="000000"/>
                <w:sz w:val="20"/>
                <w:szCs w:val="20"/>
              </w:rPr>
              <w:t>Одноклассники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55BFD8" w14:textId="77777777" w:rsidR="008D4DAE" w:rsidRPr="00804025" w:rsidRDefault="008D4DAE" w:rsidP="00541DE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04025">
              <w:rPr>
                <w:rFonts w:eastAsia="Times New Roman"/>
                <w:b/>
                <w:color w:val="000000"/>
                <w:sz w:val="20"/>
                <w:szCs w:val="20"/>
              </w:rPr>
              <w:t>Rambler</w:t>
            </w:r>
            <w:proofErr w:type="spellEnd"/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DB576" w14:textId="77777777" w:rsidR="008D4DAE" w:rsidRPr="00804025" w:rsidRDefault="008D4DAE" w:rsidP="008D4DAE">
            <w:pPr>
              <w:keepNext/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proofErr w:type="spellStart"/>
            <w:r w:rsidRPr="00804025">
              <w:rPr>
                <w:rFonts w:eastAsia="Times New Roman"/>
                <w:b/>
                <w:color w:val="000000"/>
                <w:sz w:val="20"/>
                <w:szCs w:val="20"/>
              </w:rPr>
              <w:t>ВКонтакте</w:t>
            </w:r>
            <w:proofErr w:type="spellEnd"/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172A3C" w14:textId="77777777" w:rsidR="008D4DAE" w:rsidRPr="00804025" w:rsidRDefault="008D4DAE" w:rsidP="00541DE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04025">
              <w:rPr>
                <w:rFonts w:eastAsia="Times New Roman"/>
                <w:b/>
                <w:color w:val="000000"/>
                <w:sz w:val="20"/>
                <w:szCs w:val="20"/>
              </w:rPr>
              <w:t>Не подходит ни к одной компании</w:t>
            </w:r>
          </w:p>
        </w:tc>
      </w:tr>
      <w:tr w:rsidR="008D4DAE" w:rsidRPr="00804025" w14:paraId="0A84FA6E" w14:textId="77777777" w:rsidTr="00633438">
        <w:trPr>
          <w:trHeight w:val="20"/>
        </w:trPr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0D530E" w14:textId="77777777" w:rsidR="008D4DAE" w:rsidRPr="00804025" w:rsidRDefault="008D4DAE" w:rsidP="00541DE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383EB7" w14:textId="77777777" w:rsidR="008D4DAE" w:rsidRPr="00804025" w:rsidRDefault="008D4DAE" w:rsidP="00D053A8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</w:t>
            </w:r>
            <w:r w:rsidR="00D053A8">
              <w:rPr>
                <w:i/>
                <w:iCs/>
                <w:sz w:val="22"/>
                <w:szCs w:val="22"/>
              </w:rPr>
              <w:t>83</w:t>
            </w:r>
            <w:r w:rsidRPr="00804025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CACB6C" w14:textId="77777777" w:rsidR="008D4DAE" w:rsidRPr="00804025" w:rsidRDefault="008D4DAE" w:rsidP="00D053A8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(8</w:t>
            </w:r>
            <w:r w:rsidR="00D053A8">
              <w:rPr>
                <w:i/>
                <w:iCs/>
                <w:sz w:val="22"/>
                <w:szCs w:val="22"/>
              </w:rPr>
              <w:t>4</w:t>
            </w:r>
            <w:r w:rsidRPr="00804025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AB903" w14:textId="77777777" w:rsidR="008D4DAE" w:rsidRPr="00804025" w:rsidRDefault="008D4DAE" w:rsidP="00D053A8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(8</w:t>
            </w:r>
            <w:r w:rsidR="00D053A8">
              <w:rPr>
                <w:i/>
                <w:iCs/>
                <w:sz w:val="22"/>
                <w:szCs w:val="22"/>
              </w:rPr>
              <w:t>5</w:t>
            </w:r>
            <w:r w:rsidRPr="00804025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C88C93" w14:textId="77777777" w:rsidR="008D4DAE" w:rsidRPr="00804025" w:rsidRDefault="008D4DAE" w:rsidP="00D053A8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(8</w:t>
            </w:r>
            <w:r w:rsidR="00D053A8">
              <w:rPr>
                <w:i/>
                <w:iCs/>
                <w:sz w:val="22"/>
                <w:szCs w:val="22"/>
              </w:rPr>
              <w:t>6</w:t>
            </w:r>
            <w:r w:rsidRPr="00804025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C586D8" w14:textId="77777777" w:rsidR="008D4DAE" w:rsidRPr="00804025" w:rsidRDefault="008D4DAE" w:rsidP="00D053A8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(8</w:t>
            </w:r>
            <w:r w:rsidR="00D053A8">
              <w:rPr>
                <w:i/>
                <w:iCs/>
                <w:sz w:val="22"/>
                <w:szCs w:val="22"/>
              </w:rPr>
              <w:t>7</w:t>
            </w:r>
            <w:r w:rsidRPr="00804025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2E317" w14:textId="77777777" w:rsidR="008D4DAE" w:rsidRPr="00804025" w:rsidRDefault="008D4DAE" w:rsidP="00D053A8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(8</w:t>
            </w:r>
            <w:r w:rsidR="00D053A8">
              <w:rPr>
                <w:i/>
                <w:iCs/>
                <w:sz w:val="22"/>
                <w:szCs w:val="22"/>
              </w:rPr>
              <w:t>8</w:t>
            </w:r>
            <w:r w:rsidRPr="00804025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E9BEF" w14:textId="77777777" w:rsidR="008D4DAE" w:rsidRPr="00804025" w:rsidRDefault="008D4DAE" w:rsidP="00D053A8">
            <w:pPr>
              <w:keepNext/>
              <w:spacing w:line="220" w:lineRule="exact"/>
              <w:jc w:val="center"/>
              <w:rPr>
                <w:i/>
                <w:iCs/>
                <w:sz w:val="22"/>
                <w:szCs w:val="22"/>
              </w:rPr>
            </w:pPr>
            <w:r w:rsidRPr="00804025">
              <w:rPr>
                <w:i/>
                <w:iCs/>
                <w:sz w:val="22"/>
                <w:szCs w:val="22"/>
              </w:rPr>
              <w:t>(8</w:t>
            </w:r>
            <w:r w:rsidR="00D053A8">
              <w:rPr>
                <w:i/>
                <w:iCs/>
                <w:sz w:val="22"/>
                <w:szCs w:val="22"/>
              </w:rPr>
              <w:t>9</w:t>
            </w:r>
            <w:r w:rsidRPr="00804025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90EA9B" w14:textId="77777777" w:rsidR="008D4DAE" w:rsidRPr="00804025" w:rsidRDefault="008D4DAE" w:rsidP="00D053A8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</w:t>
            </w:r>
            <w:r w:rsidR="00D053A8">
              <w:rPr>
                <w:i/>
                <w:iCs/>
                <w:sz w:val="22"/>
                <w:szCs w:val="22"/>
              </w:rPr>
              <w:t>90</w:t>
            </w:r>
            <w:r w:rsidRPr="00804025">
              <w:rPr>
                <w:i/>
                <w:iCs/>
                <w:sz w:val="22"/>
                <w:szCs w:val="22"/>
              </w:rPr>
              <w:t>)</w:t>
            </w:r>
          </w:p>
        </w:tc>
      </w:tr>
      <w:tr w:rsidR="008D4DAE" w:rsidRPr="00804025" w14:paraId="299BAE19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87F154" w14:textId="77777777" w:rsidR="008D4DAE" w:rsidRPr="00E66DF7" w:rsidRDefault="008D4DAE" w:rsidP="00541DED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color w:val="000000"/>
                <w:sz w:val="22"/>
              </w:rPr>
              <w:t>Я часто пользую</w:t>
            </w:r>
            <w:r w:rsidR="00B56487" w:rsidRPr="00E66DF7">
              <w:rPr>
                <w:color w:val="000000"/>
                <w:sz w:val="22"/>
              </w:rPr>
              <w:t>сь</w:t>
            </w:r>
            <w:r w:rsidRPr="00E66DF7">
              <w:rPr>
                <w:color w:val="000000"/>
                <w:sz w:val="22"/>
              </w:rPr>
              <w:t xml:space="preserve"> продуктами / услугами этой компании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41F32A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1A6F52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D6732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DCAACD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9158CF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08CAF9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5FA120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B52D68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8D4DAE" w:rsidRPr="00804025" w14:paraId="5F5E6CE0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72BB37" w14:textId="77777777" w:rsidR="008D4DAE" w:rsidRPr="00E66DF7" w:rsidRDefault="008D4DAE" w:rsidP="00541DED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color w:val="000000"/>
                <w:sz w:val="22"/>
              </w:rPr>
              <w:t>Это компания занимает прочную позицию на рынке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85076B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A76EE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3140E1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92EF52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41919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394AB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1B53FD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71F204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</w:tr>
      <w:tr w:rsidR="008D4DAE" w:rsidRPr="00804025" w14:paraId="5B0E16E6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83BD05" w14:textId="77777777" w:rsidR="008D4DAE" w:rsidRPr="00E66DF7" w:rsidRDefault="008D4DAE" w:rsidP="00541DED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color w:val="000000"/>
                <w:sz w:val="22"/>
              </w:rPr>
              <w:t>Я слежу за всеми новостями касающимися этой компании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F73506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9D03F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76A2AE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4BC3FB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AA4BB3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26F1DC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196AFA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29BB96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</w:tr>
      <w:tr w:rsidR="008D4DAE" w:rsidRPr="00804025" w14:paraId="2EED6B22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91523E" w14:textId="77777777" w:rsidR="00B56487" w:rsidRPr="00E66DF7" w:rsidRDefault="008D4DAE" w:rsidP="00541DED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color w:val="000000"/>
                <w:sz w:val="22"/>
              </w:rPr>
              <w:t>Мне понятны основные принципы политики и стратегия этой компании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CE273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582C06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9D9847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E7BB2D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48FF4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135EFB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F86C4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520743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</w:tr>
      <w:tr w:rsidR="008D4DAE" w:rsidRPr="00804025" w14:paraId="1D09C860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33D05D" w14:textId="77777777" w:rsidR="008D4DAE" w:rsidRPr="00E66DF7" w:rsidRDefault="008D4DAE" w:rsidP="00541DED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color w:val="000000"/>
                <w:sz w:val="22"/>
              </w:rPr>
              <w:t>Это динамично развивающаяся компания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77E6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D6C8C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BA2753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838DA5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DDBB66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6B0456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920745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2DCC76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</w:tr>
      <w:tr w:rsidR="008D4DAE" w:rsidRPr="00804025" w14:paraId="0E4ABCE9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58C7DF" w14:textId="77777777" w:rsidR="008D4DAE" w:rsidRPr="00E66DF7" w:rsidRDefault="008D4DAE" w:rsidP="00541DED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color w:val="000000"/>
                <w:sz w:val="22"/>
              </w:rPr>
              <w:t>Лидер инноваций в своей сфере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F863F2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1EFBA7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A90D1B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68C409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357799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39D265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492DCF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6F1A25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</w:tr>
      <w:tr w:rsidR="008D4DAE" w:rsidRPr="00804025" w14:paraId="27D48D35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DE459" w14:textId="77777777" w:rsidR="008D4DAE" w:rsidRPr="00E66DF7" w:rsidRDefault="008D4DAE" w:rsidP="00541DED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color w:val="000000"/>
                <w:sz w:val="22"/>
              </w:rPr>
              <w:t>В этой компании работают самые крупные специалисты данной сферы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6E22E5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D68A2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E3E698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122399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EC57E8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F54962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CEFDF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5B0B7E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</w:tr>
      <w:tr w:rsidR="008D4DAE" w:rsidRPr="00804025" w14:paraId="52DBAAD1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39F915" w14:textId="77777777" w:rsidR="008D4DAE" w:rsidRPr="00E66DF7" w:rsidRDefault="008D4DAE" w:rsidP="00541DED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color w:val="000000"/>
                <w:sz w:val="22"/>
              </w:rPr>
              <w:t>Я хотел бы работать в этой компании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155166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E0ADCB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780269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162CA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37C7C1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7384B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74E6B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C8290E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8</w:t>
            </w:r>
          </w:p>
        </w:tc>
      </w:tr>
      <w:tr w:rsidR="008D4DAE" w:rsidRPr="00804025" w14:paraId="544A5821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4FE9F" w14:textId="77777777" w:rsidR="008D4DAE" w:rsidRPr="00E66DF7" w:rsidRDefault="00D01A20" w:rsidP="00D01A20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color w:val="000000"/>
                <w:sz w:val="22"/>
              </w:rPr>
              <w:t>Компания прислушивается к своим пользователям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190CC7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9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0C012B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9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57E0D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9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191BD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9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10D167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9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3E6323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9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E2656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9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C164F1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9</w:t>
            </w:r>
          </w:p>
        </w:tc>
      </w:tr>
      <w:tr w:rsidR="008D4DAE" w:rsidRPr="00804025" w14:paraId="3CBB73D9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23CE05" w14:textId="77777777" w:rsidR="008D4DAE" w:rsidRPr="00E66DF7" w:rsidRDefault="008D4DAE" w:rsidP="00541DED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color w:val="000000"/>
                <w:sz w:val="22"/>
              </w:rPr>
              <w:t>Полностью открытая, "прозрачная" компания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35C19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111375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244A51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43E4F6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B37B8C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977CF4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A18757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D1E143" w14:textId="77777777" w:rsidR="008D4DAE" w:rsidRPr="00804025" w:rsidRDefault="008D4DAE" w:rsidP="00541DED">
            <w:pPr>
              <w:keepNext/>
              <w:spacing w:line="240" w:lineRule="exact"/>
              <w:jc w:val="center"/>
            </w:pPr>
            <w:r w:rsidRPr="00804025">
              <w:t>10</w:t>
            </w:r>
          </w:p>
        </w:tc>
      </w:tr>
      <w:tr w:rsidR="00CC7441" w:rsidRPr="00804025" w14:paraId="0EFEB46D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8219F" w14:textId="77777777" w:rsidR="00A478F6" w:rsidRPr="00E66DF7" w:rsidRDefault="00A478F6" w:rsidP="00541DED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sz w:val="22"/>
              </w:rPr>
              <w:t>Компания имеет хороший потенциал и перспективы развития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ED025" w14:textId="77777777" w:rsidR="00A478F6" w:rsidRPr="00804025" w:rsidRDefault="00A478F6" w:rsidP="00541DED">
            <w:pPr>
              <w:keepNext/>
              <w:spacing w:line="240" w:lineRule="exact"/>
              <w:jc w:val="center"/>
            </w:pPr>
            <w:r w:rsidRPr="00804025">
              <w:t>11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53C6D3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FF6D03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05D633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F7084B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05EDB4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11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7CF5AB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11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E994D0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11</w:t>
            </w:r>
          </w:p>
        </w:tc>
      </w:tr>
      <w:tr w:rsidR="00CC7441" w:rsidRPr="00804025" w14:paraId="324F515D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C6A4D" w14:textId="77777777" w:rsidR="00A478F6" w:rsidRPr="00E66DF7" w:rsidRDefault="00A478F6" w:rsidP="00A478F6">
            <w:pPr>
              <w:rPr>
                <w:sz w:val="22"/>
              </w:rPr>
            </w:pPr>
            <w:r w:rsidRPr="00E66DF7">
              <w:rPr>
                <w:sz w:val="22"/>
              </w:rPr>
              <w:t>Компания создает и развивает современные интернет-технологии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6E85C" w14:textId="77777777" w:rsidR="00A478F6" w:rsidRPr="00804025" w:rsidRDefault="00A478F6" w:rsidP="00541DED">
            <w:pPr>
              <w:keepNext/>
              <w:spacing w:line="240" w:lineRule="exact"/>
              <w:jc w:val="center"/>
            </w:pPr>
            <w:r w:rsidRPr="00804025">
              <w:t>12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CE9D6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D39D78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4CDF8F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9380E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585963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69FED0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12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612EDB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12</w:t>
            </w:r>
          </w:p>
        </w:tc>
      </w:tr>
      <w:tr w:rsidR="00CC7441" w:rsidRPr="00804025" w14:paraId="487328D1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F13367" w14:textId="77777777" w:rsidR="00A478F6" w:rsidRPr="00E66DF7" w:rsidRDefault="00A478F6" w:rsidP="00541DED">
            <w:pPr>
              <w:keepNext/>
              <w:spacing w:line="240" w:lineRule="exact"/>
              <w:rPr>
                <w:sz w:val="22"/>
              </w:rPr>
            </w:pPr>
            <w:r w:rsidRPr="00E66DF7">
              <w:rPr>
                <w:sz w:val="22"/>
              </w:rPr>
              <w:t>Компания создает и развивает сервисы, которые пользуются большой популярностью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4DCF5B" w14:textId="77777777" w:rsidR="00A478F6" w:rsidRPr="00804025" w:rsidRDefault="00A478F6" w:rsidP="00541DED">
            <w:pPr>
              <w:keepNext/>
              <w:spacing w:line="240" w:lineRule="exact"/>
              <w:jc w:val="center"/>
            </w:pPr>
            <w:r w:rsidRPr="00804025">
              <w:t>13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18C734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ED429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DDA32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89DEE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FFB7A2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34AB93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13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70B8E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13</w:t>
            </w:r>
          </w:p>
        </w:tc>
      </w:tr>
      <w:tr w:rsidR="00CC7441" w:rsidRPr="00804025" w14:paraId="7CD91981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F1B8CA" w14:textId="77777777" w:rsidR="00A478F6" w:rsidRPr="00E66DF7" w:rsidRDefault="00A478F6" w:rsidP="00A478F6">
            <w:pPr>
              <w:rPr>
                <w:sz w:val="22"/>
              </w:rPr>
            </w:pPr>
            <w:r w:rsidRPr="00E66DF7">
              <w:rPr>
                <w:sz w:val="22"/>
              </w:rPr>
              <w:t>У компании много лояльных пользователей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4ACF36" w14:textId="77777777" w:rsidR="00A478F6" w:rsidRPr="00804025" w:rsidRDefault="00A478F6" w:rsidP="00541DED">
            <w:pPr>
              <w:keepNext/>
              <w:spacing w:line="240" w:lineRule="exact"/>
              <w:jc w:val="center"/>
            </w:pPr>
            <w:r w:rsidRPr="00804025">
              <w:t>14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C1C70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DBDC03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44B82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21B422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86A7F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EA646D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14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1B7EB8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14</w:t>
            </w:r>
          </w:p>
        </w:tc>
      </w:tr>
      <w:tr w:rsidR="00CC7441" w:rsidRPr="00804025" w14:paraId="2B122B26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B460B3" w14:textId="77777777" w:rsidR="00A478F6" w:rsidRPr="00E66DF7" w:rsidRDefault="00A478F6" w:rsidP="00A478F6">
            <w:pPr>
              <w:rPr>
                <w:sz w:val="22"/>
                <w:lang w:val="en-US"/>
              </w:rPr>
            </w:pPr>
            <w:r w:rsidRPr="00E66DF7">
              <w:rPr>
                <w:sz w:val="22"/>
              </w:rPr>
              <w:t>Эта компания вызывает уважение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EE902A" w14:textId="77777777" w:rsidR="00A478F6" w:rsidRPr="00804025" w:rsidRDefault="00A478F6" w:rsidP="00541DED">
            <w:pPr>
              <w:keepNext/>
              <w:spacing w:line="240" w:lineRule="exact"/>
              <w:jc w:val="center"/>
            </w:pPr>
            <w:r w:rsidRPr="00804025">
              <w:t>15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1D6CA2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DD405E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B34DB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27A62E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1EE66A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7A30BA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15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ABF63C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15</w:t>
            </w:r>
          </w:p>
        </w:tc>
      </w:tr>
      <w:tr w:rsidR="00CC7441" w:rsidRPr="00804025" w14:paraId="3D49B109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0E1D74" w14:textId="77777777" w:rsidR="00A478F6" w:rsidRPr="00E66DF7" w:rsidRDefault="00A478F6" w:rsidP="00A478F6">
            <w:pPr>
              <w:rPr>
                <w:sz w:val="22"/>
              </w:rPr>
            </w:pPr>
            <w:r w:rsidRPr="00E66DF7">
              <w:rPr>
                <w:sz w:val="22"/>
              </w:rPr>
              <w:t>У компании выстроены коммуникации с профессиональным сообществом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8CE45F" w14:textId="77777777" w:rsidR="00A478F6" w:rsidRPr="00804025" w:rsidRDefault="00A478F6" w:rsidP="00541DED">
            <w:pPr>
              <w:keepNext/>
              <w:spacing w:line="240" w:lineRule="exact"/>
              <w:jc w:val="center"/>
            </w:pPr>
            <w:r w:rsidRPr="00804025">
              <w:t>16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220CD1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294F4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29251D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81A685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DE261F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16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6912A8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16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D94FF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16</w:t>
            </w:r>
          </w:p>
        </w:tc>
      </w:tr>
      <w:tr w:rsidR="00CC7441" w:rsidRPr="00804025" w14:paraId="1C90F144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197B2A" w14:textId="77777777" w:rsidR="00A478F6" w:rsidRPr="00E66DF7" w:rsidRDefault="00A478F6" w:rsidP="00A478F6">
            <w:pPr>
              <w:rPr>
                <w:sz w:val="22"/>
              </w:rPr>
            </w:pPr>
            <w:r w:rsidRPr="00E66DF7">
              <w:rPr>
                <w:sz w:val="22"/>
              </w:rPr>
              <w:t>Компания обладает сильными конкурентными преимуществами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96CC62" w14:textId="77777777" w:rsidR="00A478F6" w:rsidRPr="00804025" w:rsidRDefault="00A478F6" w:rsidP="00541DED">
            <w:pPr>
              <w:keepNext/>
              <w:spacing w:line="240" w:lineRule="exact"/>
              <w:jc w:val="center"/>
            </w:pPr>
            <w:r w:rsidRPr="00804025">
              <w:t>17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2B8212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29EEC3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9A35A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BC9ED7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694B8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17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241EEC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17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C339E6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17</w:t>
            </w:r>
          </w:p>
        </w:tc>
      </w:tr>
      <w:tr w:rsidR="00CC7441" w:rsidRPr="00804025" w14:paraId="62959206" w14:textId="77777777" w:rsidTr="00633438">
        <w:trPr>
          <w:trHeight w:val="20"/>
        </w:trPr>
        <w:tc>
          <w:tcPr>
            <w:tcW w:w="3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8486D4" w14:textId="77777777" w:rsidR="00A478F6" w:rsidRPr="00E66DF7" w:rsidRDefault="00A478F6" w:rsidP="00A478F6">
            <w:pPr>
              <w:rPr>
                <w:sz w:val="22"/>
              </w:rPr>
            </w:pPr>
            <w:r w:rsidRPr="00E66DF7">
              <w:rPr>
                <w:sz w:val="22"/>
              </w:rPr>
              <w:t>У компании выстроены коммуникации  с пользователями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357E03" w14:textId="77777777" w:rsidR="00A478F6" w:rsidRPr="00804025" w:rsidRDefault="00A478F6" w:rsidP="00541DED">
            <w:pPr>
              <w:keepNext/>
              <w:spacing w:line="240" w:lineRule="exact"/>
              <w:jc w:val="center"/>
            </w:pPr>
            <w:r w:rsidRPr="00804025">
              <w:t>18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2FEA79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42CBF7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97C2C8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185CD5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AE19B1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18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C6BA0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18</w:t>
            </w:r>
          </w:p>
        </w:tc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9A82D" w14:textId="77777777" w:rsidR="00A478F6" w:rsidRPr="00804025" w:rsidRDefault="00A478F6" w:rsidP="00CC7441">
            <w:pPr>
              <w:keepNext/>
              <w:spacing w:line="240" w:lineRule="exact"/>
              <w:jc w:val="center"/>
            </w:pPr>
            <w:r w:rsidRPr="00804025">
              <w:t>18</w:t>
            </w:r>
          </w:p>
        </w:tc>
      </w:tr>
    </w:tbl>
    <w:p w14:paraId="1F0FDB8E" w14:textId="77777777" w:rsidR="00541DED" w:rsidRPr="00804025" w:rsidRDefault="00541DED">
      <w:pPr>
        <w:spacing w:line="100" w:lineRule="exact"/>
        <w:rPr>
          <w:sz w:val="10"/>
          <w:szCs w:val="10"/>
        </w:rPr>
      </w:pPr>
    </w:p>
    <w:tbl>
      <w:tblPr>
        <w:tblW w:w="5000" w:type="pct"/>
        <w:jc w:val="center"/>
        <w:tblInd w:w="-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10534"/>
      </w:tblGrid>
      <w:tr w:rsidR="00541DED" w:rsidRPr="00804025" w14:paraId="0077A638" w14:textId="77777777" w:rsidTr="002F1C61">
        <w:trPr>
          <w:jc w:val="center"/>
        </w:trPr>
        <w:tc>
          <w:tcPr>
            <w:tcW w:w="10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953A" w14:textId="77777777" w:rsidR="00541DED" w:rsidRPr="00804025" w:rsidRDefault="00CD02AA">
            <w:pPr>
              <w:jc w:val="center"/>
              <w:rPr>
                <w:b/>
                <w:i/>
              </w:rPr>
            </w:pPr>
            <w:r w:rsidRPr="00804025">
              <w:rPr>
                <w:sz w:val="10"/>
                <w:szCs w:val="10"/>
              </w:rPr>
              <w:lastRenderedPageBreak/>
              <w:br w:type="page"/>
            </w:r>
            <w:r w:rsidR="00541DED" w:rsidRPr="00804025">
              <w:rPr>
                <w:b/>
                <w:i/>
              </w:rPr>
              <w:t>Демография</w:t>
            </w:r>
          </w:p>
        </w:tc>
      </w:tr>
    </w:tbl>
    <w:p w14:paraId="09306526" w14:textId="77777777" w:rsidR="00541DED" w:rsidRPr="00804025" w:rsidRDefault="00541DED">
      <w:pPr>
        <w:rPr>
          <w:sz w:val="10"/>
          <w:szCs w:val="10"/>
        </w:rPr>
      </w:pPr>
    </w:p>
    <w:p w14:paraId="20A51C21" w14:textId="77777777" w:rsidR="00541DED" w:rsidRPr="00804025" w:rsidRDefault="00541DED">
      <w:pPr>
        <w:divId w:val="48112435"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i/>
          <w:iCs/>
          <w:color w:val="000000"/>
        </w:rPr>
        <w:t xml:space="preserve">СКАЖИТЕ: </w:t>
      </w:r>
      <w:r w:rsidRPr="00804025">
        <w:rPr>
          <w:rFonts w:eastAsia="Times New Roman"/>
          <w:b/>
          <w:bCs/>
          <w:color w:val="000000"/>
        </w:rPr>
        <w:t>В заключени</w:t>
      </w:r>
      <w:r w:rsidR="00CD02AA" w:rsidRPr="00804025">
        <w:rPr>
          <w:rFonts w:eastAsia="Times New Roman"/>
          <w:b/>
          <w:bCs/>
          <w:color w:val="000000"/>
        </w:rPr>
        <w:t>е</w:t>
      </w:r>
      <w:r w:rsidRPr="00804025">
        <w:rPr>
          <w:rFonts w:eastAsia="Times New Roman"/>
          <w:b/>
          <w:bCs/>
          <w:color w:val="000000"/>
        </w:rPr>
        <w:t xml:space="preserve"> несколько вопросов о Вас и о Вашей семье. Эта информация будет использоваться в </w:t>
      </w:r>
      <w:r w:rsidR="00CD02AA" w:rsidRPr="00804025">
        <w:rPr>
          <w:rFonts w:eastAsia="Times New Roman"/>
          <w:b/>
          <w:bCs/>
          <w:color w:val="000000"/>
        </w:rPr>
        <w:t>обобщённом</w:t>
      </w:r>
      <w:r w:rsidRPr="00804025">
        <w:rPr>
          <w:rFonts w:eastAsia="Times New Roman"/>
          <w:b/>
          <w:bCs/>
          <w:color w:val="000000"/>
        </w:rPr>
        <w:t xml:space="preserve"> виде после статистической обработки.</w:t>
      </w:r>
      <w:r w:rsidRPr="00804025">
        <w:rPr>
          <w:rFonts w:eastAsia="Times New Roman"/>
          <w:i/>
          <w:iCs/>
          <w:color w:val="000000"/>
        </w:rPr>
        <w:t> </w:t>
      </w:r>
    </w:p>
    <w:p w14:paraId="7934DB3D" w14:textId="77777777" w:rsidR="0040769A" w:rsidRPr="00804025" w:rsidRDefault="0040769A" w:rsidP="0040769A">
      <w:pPr>
        <w:keepNext/>
        <w:rPr>
          <w:rFonts w:eastAsia="Times New Roman"/>
          <w:b/>
          <w:bCs/>
          <w:color w:val="000000"/>
        </w:rPr>
      </w:pPr>
    </w:p>
    <w:p w14:paraId="7BCBB306" w14:textId="77777777" w:rsidR="00F557CD" w:rsidRPr="00804025" w:rsidRDefault="00F557CD" w:rsidP="00F557CD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S</w:t>
      </w:r>
      <w:r>
        <w:rPr>
          <w:rFonts w:eastAsia="Times New Roman"/>
          <w:b/>
          <w:bCs/>
          <w:color w:val="000000"/>
        </w:rPr>
        <w:t>5</w:t>
      </w:r>
      <w:r w:rsidRPr="00804025">
        <w:rPr>
          <w:rFonts w:eastAsia="Times New Roman"/>
          <w:b/>
          <w:bCs/>
          <w:color w:val="000000"/>
        </w:rPr>
        <w:t>. Укажите, пожалуйста, какую позицию Вы занимаете в компании?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509FD927" w14:textId="77777777" w:rsidR="00F557CD" w:rsidRPr="00804025" w:rsidRDefault="00F557CD" w:rsidP="00F557CD">
      <w:pPr>
        <w:keepNext/>
        <w:rPr>
          <w:rFonts w:eastAsia="Times New Roman"/>
          <w:i/>
          <w:iCs/>
          <w:color w:val="000000"/>
          <w:lang w:val="en-US"/>
        </w:rPr>
      </w:pPr>
      <w:r w:rsidRPr="00804025">
        <w:rPr>
          <w:rFonts w:eastAsia="Times New Roman"/>
          <w:i/>
          <w:iCs/>
          <w:color w:val="000000"/>
        </w:rPr>
        <w:t>ОДИН ОТВЕТ</w:t>
      </w:r>
    </w:p>
    <w:p w14:paraId="1F5A7D45" w14:textId="77777777" w:rsidR="00F557CD" w:rsidRPr="00804025" w:rsidRDefault="00F557CD" w:rsidP="00F557CD">
      <w:pPr>
        <w:keepNext/>
        <w:rPr>
          <w:rFonts w:eastAsia="Times New Roman"/>
          <w:color w:val="000000"/>
          <w:sz w:val="20"/>
          <w:szCs w:val="20"/>
          <w:lang w:val="en-US"/>
        </w:rPr>
      </w:pP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6271"/>
        <w:gridCol w:w="2082"/>
        <w:gridCol w:w="2082"/>
      </w:tblGrid>
      <w:tr w:rsidR="008A2148" w:rsidRPr="00804025" w14:paraId="5923D73B" w14:textId="77777777" w:rsidTr="008A2148">
        <w:trPr>
          <w:trHeight w:val="20"/>
        </w:trPr>
        <w:tc>
          <w:tcPr>
            <w:tcW w:w="627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D847A35" w14:textId="77777777" w:rsidR="008A2148" w:rsidRPr="00804025" w:rsidRDefault="008A2148" w:rsidP="00F557C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5141A9" w14:textId="77777777" w:rsidR="008A2148" w:rsidRPr="00804025" w:rsidRDefault="008A2148" w:rsidP="00F557CD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(7)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E50B45A" w14:textId="77777777" w:rsidR="008A2148" w:rsidRPr="00804025" w:rsidRDefault="008A2148" w:rsidP="00F557CD">
            <w:pPr>
              <w:keepNext/>
              <w:spacing w:line="220" w:lineRule="exact"/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8A2148" w:rsidRPr="00804025" w14:paraId="1ECEEDE0" w14:textId="77777777" w:rsidTr="008A2148">
        <w:trPr>
          <w:trHeight w:val="20"/>
        </w:trPr>
        <w:tc>
          <w:tcPr>
            <w:tcW w:w="627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04D9E9" w14:textId="77777777" w:rsidR="008A2148" w:rsidRPr="00804025" w:rsidRDefault="008A2148" w:rsidP="00F557CD">
            <w:pPr>
              <w:keepNext/>
              <w:spacing w:line="240" w:lineRule="exact"/>
              <w:rPr>
                <w:lang w:val="en-US"/>
              </w:rPr>
            </w:pPr>
            <w:r w:rsidRPr="00804025">
              <w:rPr>
                <w:color w:val="000000"/>
                <w:lang w:val="en-US"/>
              </w:rPr>
              <w:t>TOP-</w:t>
            </w:r>
            <w:r w:rsidRPr="00804025">
              <w:rPr>
                <w:color w:val="000000"/>
              </w:rPr>
              <w:t xml:space="preserve">менеджер </w:t>
            </w:r>
          </w:p>
        </w:tc>
        <w:tc>
          <w:tcPr>
            <w:tcW w:w="208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289391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2082" w:type="dxa"/>
            <w:vMerge w:val="restart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14:paraId="17B1E5F0" w14:textId="77777777" w:rsidR="008A2148" w:rsidRPr="008A2148" w:rsidRDefault="008A2148" w:rsidP="008A2148">
            <w:pPr>
              <w:keepNext/>
              <w:spacing w:line="240" w:lineRule="exact"/>
              <w:rPr>
                <w:b/>
                <w:color w:val="1F497D" w:themeColor="text2"/>
                <w:lang w:val="en-US"/>
              </w:rPr>
            </w:pPr>
            <w:r w:rsidRPr="008A2148">
              <w:rPr>
                <w:b/>
                <w:color w:val="1F497D" w:themeColor="text2"/>
              </w:rPr>
              <w:t xml:space="preserve">ЗАДАТЬ ВОПРОС </w:t>
            </w:r>
            <w:r w:rsidRPr="008A2148">
              <w:rPr>
                <w:b/>
                <w:color w:val="1F497D" w:themeColor="text2"/>
                <w:lang w:val="en-US"/>
              </w:rPr>
              <w:t>S7</w:t>
            </w:r>
          </w:p>
        </w:tc>
      </w:tr>
      <w:tr w:rsidR="008A2148" w:rsidRPr="00804025" w14:paraId="06837928" w14:textId="77777777" w:rsidTr="008159FE">
        <w:trPr>
          <w:trHeight w:val="20"/>
        </w:trPr>
        <w:tc>
          <w:tcPr>
            <w:tcW w:w="62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885B02" w14:textId="77777777" w:rsidR="008A2148" w:rsidRPr="00804025" w:rsidRDefault="008A2148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Руководитель подразделения/ департамента/ отдела/ проекта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180AC9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2082" w:type="dxa"/>
            <w:vMerge/>
            <w:tcBorders>
              <w:left w:val="single" w:sz="8" w:space="0" w:color="auto"/>
              <w:right w:val="single" w:sz="18" w:space="0" w:color="auto"/>
            </w:tcBorders>
          </w:tcPr>
          <w:p w14:paraId="32627732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</w:p>
        </w:tc>
      </w:tr>
      <w:tr w:rsidR="008A2148" w:rsidRPr="00804025" w14:paraId="6BC27B35" w14:textId="77777777" w:rsidTr="008159FE">
        <w:trPr>
          <w:trHeight w:val="20"/>
        </w:trPr>
        <w:tc>
          <w:tcPr>
            <w:tcW w:w="627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CCBABA6" w14:textId="77777777" w:rsidR="008A2148" w:rsidRPr="00804025" w:rsidRDefault="008A2148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Специалист, менеджер с высшим образованием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850162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2082" w:type="dxa"/>
            <w:vMerge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0592CCAB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</w:p>
        </w:tc>
      </w:tr>
      <w:tr w:rsidR="008A2148" w:rsidRPr="00804025" w14:paraId="5E40C9B2" w14:textId="77777777" w:rsidTr="008A2148">
        <w:trPr>
          <w:trHeight w:val="20"/>
        </w:trPr>
        <w:tc>
          <w:tcPr>
            <w:tcW w:w="627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D9E36" w14:textId="77777777" w:rsidR="008A2148" w:rsidRPr="00804025" w:rsidRDefault="008A2148" w:rsidP="00F557CD">
            <w:pPr>
              <w:keepNext/>
              <w:spacing w:line="240" w:lineRule="exact"/>
            </w:pPr>
            <w:r w:rsidRPr="00804025">
              <w:t>Владелец собственного малого бизнеса</w:t>
            </w:r>
          </w:p>
        </w:tc>
        <w:tc>
          <w:tcPr>
            <w:tcW w:w="208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AB3E22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  <w:tc>
          <w:tcPr>
            <w:tcW w:w="208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7B60E2" w14:textId="77777777" w:rsidR="008A2148" w:rsidRPr="00804025" w:rsidRDefault="008A2148" w:rsidP="008A2148">
            <w:pPr>
              <w:keepNext/>
              <w:spacing w:line="240" w:lineRule="exact"/>
            </w:pPr>
          </w:p>
        </w:tc>
      </w:tr>
      <w:tr w:rsidR="008A2148" w:rsidRPr="00804025" w14:paraId="44851CB7" w14:textId="77777777" w:rsidTr="008A2148">
        <w:trPr>
          <w:trHeight w:val="20"/>
        </w:trPr>
        <w:tc>
          <w:tcPr>
            <w:tcW w:w="6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68B5A" w14:textId="77777777" w:rsidR="008A2148" w:rsidRPr="00804025" w:rsidRDefault="008A2148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Учащийся/ студент/ аспирант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CE5CC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87E60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</w:p>
        </w:tc>
      </w:tr>
      <w:tr w:rsidR="008A2148" w:rsidRPr="00804025" w14:paraId="71FFB48B" w14:textId="77777777" w:rsidTr="008A2148">
        <w:trPr>
          <w:trHeight w:val="20"/>
        </w:trPr>
        <w:tc>
          <w:tcPr>
            <w:tcW w:w="6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B6B6D" w14:textId="77777777" w:rsidR="008A2148" w:rsidRPr="00804025" w:rsidRDefault="008A2148" w:rsidP="00F557CD">
            <w:pPr>
              <w:keepNext/>
              <w:spacing w:line="240" w:lineRule="exact"/>
            </w:pPr>
            <w:r w:rsidRPr="00804025">
              <w:t>Другое (укажите, что именно)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5115B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  <w:r w:rsidRPr="00804025">
              <w:t>98</w:t>
            </w:r>
          </w:p>
        </w:tc>
        <w:tc>
          <w:tcPr>
            <w:tcW w:w="2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7CB51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</w:p>
        </w:tc>
      </w:tr>
      <w:tr w:rsidR="008A2148" w:rsidRPr="00804025" w14:paraId="64EF00F7" w14:textId="77777777" w:rsidTr="008A2148">
        <w:trPr>
          <w:trHeight w:val="20"/>
        </w:trPr>
        <w:tc>
          <w:tcPr>
            <w:tcW w:w="62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BE3BB1" w14:textId="77777777" w:rsidR="008A2148" w:rsidRPr="00804025" w:rsidRDefault="008A2148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Ничего из перечисленного</w:t>
            </w:r>
          </w:p>
        </w:tc>
        <w:tc>
          <w:tcPr>
            <w:tcW w:w="208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204F79B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  <w:r w:rsidRPr="00804025">
              <w:t>99</w:t>
            </w:r>
          </w:p>
        </w:tc>
        <w:tc>
          <w:tcPr>
            <w:tcW w:w="208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39BA3FD" w14:textId="77777777" w:rsidR="008A2148" w:rsidRPr="00804025" w:rsidRDefault="008A2148" w:rsidP="00F557CD">
            <w:pPr>
              <w:keepNext/>
              <w:spacing w:line="240" w:lineRule="exact"/>
              <w:jc w:val="center"/>
            </w:pPr>
          </w:p>
        </w:tc>
      </w:tr>
      <w:tr w:rsidR="008A2148" w:rsidRPr="00804025" w14:paraId="0C781914" w14:textId="77777777" w:rsidTr="008A2148">
        <w:trPr>
          <w:trHeight w:val="20"/>
        </w:trPr>
        <w:tc>
          <w:tcPr>
            <w:tcW w:w="62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004FEB0" w14:textId="77777777" w:rsidR="008A2148" w:rsidRPr="00804025" w:rsidRDefault="008A2148" w:rsidP="00F557CD">
            <w:pPr>
              <w:keepNext/>
              <w:rPr>
                <w:sz w:val="10"/>
                <w:szCs w:val="10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AAB828D" w14:textId="77777777" w:rsidR="008A2148" w:rsidRPr="00804025" w:rsidRDefault="008A2148" w:rsidP="00F557CD">
            <w:pPr>
              <w:keepNext/>
              <w:rPr>
                <w:sz w:val="10"/>
                <w:szCs w:val="10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40BC222E" w14:textId="77777777" w:rsidR="008A2148" w:rsidRPr="00804025" w:rsidRDefault="008A2148" w:rsidP="00F557CD">
            <w:pPr>
              <w:keepNext/>
              <w:rPr>
                <w:sz w:val="10"/>
                <w:szCs w:val="10"/>
              </w:rPr>
            </w:pPr>
          </w:p>
        </w:tc>
      </w:tr>
    </w:tbl>
    <w:p w14:paraId="7666C9FC" w14:textId="77777777" w:rsidR="00F557CD" w:rsidRPr="00804025" w:rsidRDefault="00F557CD" w:rsidP="00F557CD">
      <w:pPr>
        <w:keepNext/>
        <w:rPr>
          <w:rFonts w:eastAsia="Times New Roman"/>
          <w:b/>
          <w:bCs/>
          <w:color w:val="000000"/>
          <w:lang w:val="en-US"/>
        </w:rPr>
      </w:pPr>
    </w:p>
    <w:p w14:paraId="605FD1D0" w14:textId="77777777" w:rsidR="00F557CD" w:rsidRPr="00804025" w:rsidRDefault="00F557CD" w:rsidP="00F557CD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S</w:t>
      </w:r>
      <w:r>
        <w:rPr>
          <w:rFonts w:eastAsia="Times New Roman"/>
          <w:b/>
          <w:bCs/>
          <w:color w:val="000000"/>
        </w:rPr>
        <w:t>6</w:t>
      </w:r>
      <w:r w:rsidRPr="00804025">
        <w:rPr>
          <w:rFonts w:eastAsia="Times New Roman"/>
          <w:b/>
          <w:bCs/>
          <w:color w:val="000000"/>
        </w:rPr>
        <w:t>. Отметьте, пожалуйста, сколько сотрудников работает в Вашей компании?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57010FC6" w14:textId="77777777" w:rsidR="00F557CD" w:rsidRPr="00804025" w:rsidRDefault="00F557CD" w:rsidP="00F557CD">
      <w:pPr>
        <w:keepNext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ОДИН ОТВЕТ</w:t>
      </w:r>
    </w:p>
    <w:p w14:paraId="5EC6F864" w14:textId="77777777" w:rsidR="00F557CD" w:rsidRPr="00804025" w:rsidRDefault="00F557CD" w:rsidP="00F557CD">
      <w:pPr>
        <w:keepNext/>
        <w:rPr>
          <w:rFonts w:eastAsia="Times New Roman"/>
          <w:color w:val="000000"/>
          <w:sz w:val="20"/>
          <w:szCs w:val="2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6969"/>
        <w:gridCol w:w="2313"/>
      </w:tblGrid>
      <w:tr w:rsidR="002F1C61" w:rsidRPr="00804025" w14:paraId="584B6E6F" w14:textId="77777777" w:rsidTr="002F1C61">
        <w:trPr>
          <w:trHeight w:val="20"/>
        </w:trPr>
        <w:tc>
          <w:tcPr>
            <w:tcW w:w="6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40FE3" w14:textId="77777777" w:rsidR="002F1C61" w:rsidRPr="00804025" w:rsidRDefault="002F1C61" w:rsidP="00F557C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523F18" w14:textId="77777777" w:rsidR="002F1C61" w:rsidRPr="00804025" w:rsidRDefault="002F1C61" w:rsidP="00F557CD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(8)</w:t>
            </w:r>
          </w:p>
        </w:tc>
      </w:tr>
      <w:tr w:rsidR="002F1C61" w:rsidRPr="00804025" w14:paraId="58990C9A" w14:textId="77777777" w:rsidTr="002F1C61">
        <w:trPr>
          <w:trHeight w:val="20"/>
        </w:trPr>
        <w:tc>
          <w:tcPr>
            <w:tcW w:w="6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D875C2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1-10 человек</w:t>
            </w: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2A80B8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2F1C61" w:rsidRPr="00804025" w14:paraId="3D93734A" w14:textId="77777777" w:rsidTr="002F1C61">
        <w:trPr>
          <w:trHeight w:val="20"/>
        </w:trPr>
        <w:tc>
          <w:tcPr>
            <w:tcW w:w="6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5503B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11-50 человек</w:t>
            </w: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63AA92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</w:tr>
      <w:tr w:rsidR="002F1C61" w:rsidRPr="00804025" w14:paraId="555A5679" w14:textId="77777777" w:rsidTr="002F1C61">
        <w:trPr>
          <w:trHeight w:val="20"/>
        </w:trPr>
        <w:tc>
          <w:tcPr>
            <w:tcW w:w="6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BABCF7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51-100 человек</w:t>
            </w: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03CD5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</w:tr>
      <w:tr w:rsidR="002F1C61" w:rsidRPr="00804025" w14:paraId="7D4AAB05" w14:textId="77777777" w:rsidTr="002F1C61">
        <w:trPr>
          <w:trHeight w:val="20"/>
        </w:trPr>
        <w:tc>
          <w:tcPr>
            <w:tcW w:w="6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4486A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101-200 человек</w:t>
            </w: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AB690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</w:tr>
      <w:tr w:rsidR="002F1C61" w:rsidRPr="00804025" w14:paraId="1B5FCDAA" w14:textId="77777777" w:rsidTr="002F1C61">
        <w:trPr>
          <w:trHeight w:val="20"/>
        </w:trPr>
        <w:tc>
          <w:tcPr>
            <w:tcW w:w="6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8FD0A2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201-500 человек</w:t>
            </w: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3AD66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</w:tr>
      <w:tr w:rsidR="002F1C61" w:rsidRPr="00804025" w14:paraId="42A9C1F7" w14:textId="77777777" w:rsidTr="002F1C61">
        <w:trPr>
          <w:trHeight w:val="20"/>
        </w:trPr>
        <w:tc>
          <w:tcPr>
            <w:tcW w:w="6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1C1A8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Более 500 человек</w:t>
            </w: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F2E22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</w:tr>
      <w:tr w:rsidR="002F1C61" w:rsidRPr="00804025" w14:paraId="09D29250" w14:textId="77777777" w:rsidTr="002F1C61">
        <w:trPr>
          <w:trHeight w:val="20"/>
        </w:trPr>
        <w:tc>
          <w:tcPr>
            <w:tcW w:w="6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8304FD" w14:textId="77777777" w:rsidR="002F1C61" w:rsidRPr="00804025" w:rsidRDefault="002F1C61" w:rsidP="00F557CD">
            <w:pPr>
              <w:keepNext/>
              <w:spacing w:line="240" w:lineRule="exact"/>
            </w:pPr>
            <w:r>
              <w:rPr>
                <w:color w:val="000000"/>
              </w:rPr>
              <w:t>Затрудняюсь ответить</w:t>
            </w:r>
          </w:p>
        </w:tc>
        <w:tc>
          <w:tcPr>
            <w:tcW w:w="231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6312BD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99</w:t>
            </w:r>
          </w:p>
        </w:tc>
      </w:tr>
    </w:tbl>
    <w:p w14:paraId="6E43BCA2" w14:textId="77777777" w:rsidR="00F557CD" w:rsidRPr="00804025" w:rsidRDefault="00F557CD" w:rsidP="00F557CD">
      <w:pPr>
        <w:keepNext/>
        <w:rPr>
          <w:rFonts w:eastAsia="Times New Roman"/>
          <w:b/>
          <w:bCs/>
          <w:color w:val="000000"/>
        </w:rPr>
      </w:pPr>
    </w:p>
    <w:p w14:paraId="37A88E2F" w14:textId="77777777" w:rsidR="00F557CD" w:rsidRPr="00804025" w:rsidRDefault="00F557CD" w:rsidP="00F557CD">
      <w:pPr>
        <w:keepNext/>
        <w:rPr>
          <w:rFonts w:eastAsia="Times New Roman"/>
          <w:b/>
          <w:bCs/>
          <w:color w:val="000000"/>
        </w:rPr>
      </w:pPr>
      <w:r w:rsidRPr="00804025">
        <w:rPr>
          <w:b/>
          <w:bCs/>
          <w:i/>
          <w:iCs/>
          <w:color w:val="000080"/>
        </w:rPr>
        <w:t xml:space="preserve">ЗАДАТЬ ВОПРОС ТОЛЬКО ТЕМ, У КОГО ОТМЕЧЕН КОД 1-3 В </w:t>
      </w:r>
      <w:r w:rsidRPr="00804025">
        <w:rPr>
          <w:b/>
          <w:bCs/>
          <w:i/>
          <w:iCs/>
          <w:color w:val="000080"/>
          <w:lang w:val="en-US"/>
        </w:rPr>
        <w:t>S</w:t>
      </w:r>
      <w:r>
        <w:rPr>
          <w:b/>
          <w:bCs/>
          <w:i/>
          <w:iCs/>
          <w:color w:val="000080"/>
        </w:rPr>
        <w:t>5</w:t>
      </w:r>
    </w:p>
    <w:p w14:paraId="58637A50" w14:textId="77777777" w:rsidR="00F557CD" w:rsidRPr="00804025" w:rsidRDefault="00F557CD" w:rsidP="00F557CD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S</w:t>
      </w:r>
      <w:r>
        <w:rPr>
          <w:rFonts w:eastAsia="Times New Roman"/>
          <w:b/>
          <w:bCs/>
          <w:color w:val="000000"/>
        </w:rPr>
        <w:t>7</w:t>
      </w:r>
      <w:r w:rsidRPr="00804025">
        <w:rPr>
          <w:rFonts w:eastAsia="Times New Roman"/>
          <w:b/>
          <w:bCs/>
          <w:color w:val="000000"/>
        </w:rPr>
        <w:t>. Скажите, пожалуйста, скольк</w:t>
      </w:r>
      <w:r w:rsidR="002904B1">
        <w:rPr>
          <w:rFonts w:eastAsia="Times New Roman"/>
          <w:b/>
          <w:bCs/>
          <w:color w:val="000000"/>
        </w:rPr>
        <w:t>о человек работает у В</w:t>
      </w:r>
      <w:r w:rsidRPr="00804025">
        <w:rPr>
          <w:rFonts w:eastAsia="Times New Roman"/>
          <w:b/>
          <w:bCs/>
          <w:color w:val="000000"/>
        </w:rPr>
        <w:t>ас в подчинении?</w:t>
      </w:r>
    </w:p>
    <w:p w14:paraId="7B5835B6" w14:textId="77777777" w:rsidR="00F557CD" w:rsidRPr="00804025" w:rsidRDefault="00F557CD" w:rsidP="00F557CD">
      <w:pPr>
        <w:keepNext/>
        <w:rPr>
          <w:rFonts w:eastAsia="Times New Roman"/>
          <w:i/>
          <w:iCs/>
          <w:color w:val="000000"/>
        </w:rPr>
      </w:pPr>
      <w:r w:rsidRPr="00804025">
        <w:rPr>
          <w:rFonts w:eastAsia="Times New Roman"/>
          <w:i/>
          <w:iCs/>
          <w:color w:val="000000"/>
        </w:rPr>
        <w:t>ОДИН ОТВЕТ</w:t>
      </w:r>
    </w:p>
    <w:p w14:paraId="0211817B" w14:textId="77777777" w:rsidR="00F557CD" w:rsidRPr="00804025" w:rsidRDefault="00F557CD" w:rsidP="00F557CD">
      <w:pPr>
        <w:keepNext/>
        <w:rPr>
          <w:rFonts w:eastAsia="Times New Roman"/>
          <w:color w:val="000000"/>
          <w:sz w:val="20"/>
          <w:szCs w:val="20"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6956"/>
        <w:gridCol w:w="2309"/>
      </w:tblGrid>
      <w:tr w:rsidR="002F1C61" w:rsidRPr="00804025" w14:paraId="5FD9015A" w14:textId="77777777" w:rsidTr="002F1C61">
        <w:trPr>
          <w:trHeight w:val="20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0F09F" w14:textId="77777777" w:rsidR="002F1C61" w:rsidRPr="00804025" w:rsidRDefault="002F1C61" w:rsidP="00F557C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2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BF2A8" w14:textId="77777777" w:rsidR="002F1C61" w:rsidRPr="00804025" w:rsidRDefault="002F1C61" w:rsidP="00F557CD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(9)</w:t>
            </w:r>
          </w:p>
        </w:tc>
      </w:tr>
      <w:tr w:rsidR="002F1C61" w:rsidRPr="00804025" w14:paraId="02FA1491" w14:textId="77777777" w:rsidTr="002F1C61">
        <w:trPr>
          <w:trHeight w:val="20"/>
        </w:trPr>
        <w:tc>
          <w:tcPr>
            <w:tcW w:w="6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15D03C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Нет подчинённых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24EEA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2F1C61" w:rsidRPr="00804025" w14:paraId="6967F701" w14:textId="77777777" w:rsidTr="002F1C61">
        <w:trPr>
          <w:trHeight w:val="20"/>
        </w:trPr>
        <w:tc>
          <w:tcPr>
            <w:tcW w:w="6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F3C2EF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1-4 человека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8A36DF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</w:tr>
      <w:tr w:rsidR="002F1C61" w:rsidRPr="00804025" w14:paraId="374D4067" w14:textId="77777777" w:rsidTr="002F1C61">
        <w:trPr>
          <w:trHeight w:val="20"/>
        </w:trPr>
        <w:tc>
          <w:tcPr>
            <w:tcW w:w="6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7BD414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5-10 человек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83E0A1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</w:tr>
      <w:tr w:rsidR="002F1C61" w:rsidRPr="00804025" w14:paraId="47593915" w14:textId="77777777" w:rsidTr="002F1C61">
        <w:trPr>
          <w:trHeight w:val="20"/>
        </w:trPr>
        <w:tc>
          <w:tcPr>
            <w:tcW w:w="6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AC86F0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11-50 человек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15EA8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4</w:t>
            </w:r>
          </w:p>
        </w:tc>
      </w:tr>
      <w:tr w:rsidR="002F1C61" w:rsidRPr="00804025" w14:paraId="6F5D6501" w14:textId="77777777" w:rsidTr="002F1C61">
        <w:trPr>
          <w:trHeight w:val="20"/>
        </w:trPr>
        <w:tc>
          <w:tcPr>
            <w:tcW w:w="6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EFC39A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51-100 человек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FD724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</w:tr>
      <w:tr w:rsidR="002F1C61" w:rsidRPr="00804025" w14:paraId="7A14B303" w14:textId="77777777" w:rsidTr="002F1C61">
        <w:trPr>
          <w:trHeight w:val="20"/>
        </w:trPr>
        <w:tc>
          <w:tcPr>
            <w:tcW w:w="6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F8CAE6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Более 100 человек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CDD5B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</w:tr>
      <w:tr w:rsidR="002F1C61" w:rsidRPr="00804025" w14:paraId="18A995BD" w14:textId="77777777" w:rsidTr="002F1C61">
        <w:trPr>
          <w:trHeight w:val="20"/>
        </w:trPr>
        <w:tc>
          <w:tcPr>
            <w:tcW w:w="69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7247AD2" w14:textId="77777777" w:rsidR="002F1C61" w:rsidRPr="00804025" w:rsidRDefault="002F1C61" w:rsidP="00F557CD">
            <w:pPr>
              <w:keepNext/>
              <w:spacing w:line="240" w:lineRule="exact"/>
            </w:pPr>
            <w:r>
              <w:rPr>
                <w:color w:val="000000"/>
              </w:rPr>
              <w:t>Затрудняюсь ответить</w:t>
            </w:r>
          </w:p>
        </w:tc>
        <w:tc>
          <w:tcPr>
            <w:tcW w:w="23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88802A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99</w:t>
            </w:r>
          </w:p>
        </w:tc>
      </w:tr>
    </w:tbl>
    <w:p w14:paraId="3CE23C44" w14:textId="77777777" w:rsidR="00F557CD" w:rsidRDefault="00F557CD" w:rsidP="00F557CD">
      <w:pPr>
        <w:keepNext/>
        <w:rPr>
          <w:rFonts w:eastAsia="Times New Roman"/>
          <w:b/>
          <w:bCs/>
          <w:color w:val="000000"/>
        </w:rPr>
      </w:pPr>
    </w:p>
    <w:p w14:paraId="4E2ED6EB" w14:textId="77777777" w:rsidR="002F1C61" w:rsidRDefault="002F1C61" w:rsidP="00F557CD">
      <w:pPr>
        <w:keepNext/>
        <w:rPr>
          <w:b/>
          <w:bCs/>
          <w:i/>
          <w:iCs/>
          <w:color w:val="000080"/>
        </w:rPr>
      </w:pPr>
    </w:p>
    <w:p w14:paraId="75F7C385" w14:textId="77777777" w:rsidR="002F1C61" w:rsidRDefault="002F1C61">
      <w:pPr>
        <w:rPr>
          <w:b/>
          <w:bCs/>
          <w:i/>
          <w:iCs/>
          <w:color w:val="000080"/>
        </w:rPr>
      </w:pPr>
      <w:r>
        <w:rPr>
          <w:b/>
          <w:bCs/>
          <w:i/>
          <w:iCs/>
          <w:color w:val="000080"/>
        </w:rPr>
        <w:br w:type="page"/>
      </w:r>
    </w:p>
    <w:p w14:paraId="3D14B077" w14:textId="77777777" w:rsidR="00F557CD" w:rsidRPr="00804025" w:rsidRDefault="00F557CD" w:rsidP="00F557CD">
      <w:pPr>
        <w:keepNext/>
        <w:rPr>
          <w:rFonts w:eastAsia="Times New Roman"/>
          <w:b/>
          <w:bCs/>
          <w:color w:val="000000"/>
        </w:rPr>
      </w:pPr>
      <w:r w:rsidRPr="00804025">
        <w:rPr>
          <w:b/>
          <w:bCs/>
          <w:i/>
          <w:iCs/>
          <w:color w:val="000080"/>
        </w:rPr>
        <w:lastRenderedPageBreak/>
        <w:t xml:space="preserve">ЗАДАТЬ ВОПРОС ТОЛЬКО ТЕМ, КТО РАБОТАЕТ В ИНТЕРНЕТ-КОМПАНИИ (ОТМЕЧЕН КОД 1 В </w:t>
      </w:r>
      <w:r w:rsidRPr="00804025">
        <w:rPr>
          <w:b/>
          <w:bCs/>
          <w:i/>
          <w:iCs/>
          <w:color w:val="000080"/>
          <w:lang w:val="en-US"/>
        </w:rPr>
        <w:t>S</w:t>
      </w:r>
      <w:r w:rsidRPr="00804025">
        <w:rPr>
          <w:b/>
          <w:bCs/>
          <w:i/>
          <w:iCs/>
          <w:color w:val="000080"/>
        </w:rPr>
        <w:t>1)</w:t>
      </w:r>
    </w:p>
    <w:p w14:paraId="5DC2957A" w14:textId="77777777" w:rsidR="00F557CD" w:rsidRPr="00804025" w:rsidRDefault="00F557CD" w:rsidP="00F557CD">
      <w:pPr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S2. Укажите, пожалуйста, сферу Вашей деятельности?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0CED57C5" w14:textId="77777777" w:rsidR="00F557CD" w:rsidRPr="00804025" w:rsidRDefault="00F557CD" w:rsidP="00F557CD">
      <w:pPr>
        <w:keepNext/>
        <w:rPr>
          <w:rFonts w:eastAsia="Times New Roman"/>
          <w:i/>
          <w:iCs/>
          <w:color w:val="000000"/>
          <w:lang w:val="en-US"/>
        </w:rPr>
      </w:pPr>
      <w:r w:rsidRPr="00804025">
        <w:rPr>
          <w:rFonts w:eastAsia="Times New Roman"/>
          <w:i/>
          <w:iCs/>
          <w:color w:val="000000"/>
        </w:rPr>
        <w:t>ОДИН ОТВЕТ</w:t>
      </w:r>
    </w:p>
    <w:p w14:paraId="084CCA01" w14:textId="77777777" w:rsidR="00F557CD" w:rsidRPr="00804025" w:rsidRDefault="00F557CD" w:rsidP="00F557CD">
      <w:pPr>
        <w:keepNext/>
        <w:rPr>
          <w:rFonts w:eastAsia="Times New Roman"/>
          <w:color w:val="000000"/>
          <w:sz w:val="20"/>
          <w:szCs w:val="20"/>
          <w:lang w:val="en-US"/>
        </w:rPr>
      </w:pPr>
    </w:p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7066"/>
        <w:gridCol w:w="2346"/>
      </w:tblGrid>
      <w:tr w:rsidR="002F1C61" w:rsidRPr="00804025" w14:paraId="1474FCA6" w14:textId="77777777" w:rsidTr="002F1C61">
        <w:trPr>
          <w:trHeight w:val="22"/>
        </w:trPr>
        <w:tc>
          <w:tcPr>
            <w:tcW w:w="7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E4D00" w14:textId="77777777" w:rsidR="002F1C61" w:rsidRPr="00804025" w:rsidRDefault="002F1C61" w:rsidP="00F557C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2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0CBB29" w14:textId="77777777" w:rsidR="002F1C61" w:rsidRPr="00804025" w:rsidRDefault="002F1C61" w:rsidP="00F557CD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(4)</w:t>
            </w:r>
          </w:p>
        </w:tc>
      </w:tr>
      <w:tr w:rsidR="002F1C61" w:rsidRPr="00804025" w14:paraId="6877189F" w14:textId="77777777" w:rsidTr="002F1C61">
        <w:trPr>
          <w:trHeight w:val="22"/>
        </w:trPr>
        <w:tc>
          <w:tcPr>
            <w:tcW w:w="7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0D1D3B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Управление проектами</w:t>
            </w:r>
          </w:p>
        </w:tc>
        <w:tc>
          <w:tcPr>
            <w:tcW w:w="2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2751B9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2F1C61" w:rsidRPr="00804025" w14:paraId="1A7AC83C" w14:textId="77777777" w:rsidTr="002F1C61">
        <w:trPr>
          <w:trHeight w:val="22"/>
        </w:trPr>
        <w:tc>
          <w:tcPr>
            <w:tcW w:w="7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873B0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Разработка и тестирование</w:t>
            </w:r>
          </w:p>
        </w:tc>
        <w:tc>
          <w:tcPr>
            <w:tcW w:w="2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7AFE4E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</w:tr>
      <w:tr w:rsidR="002F1C61" w:rsidRPr="00804025" w14:paraId="20B43F10" w14:textId="77777777" w:rsidTr="002F1C61">
        <w:trPr>
          <w:trHeight w:val="22"/>
        </w:trPr>
        <w:tc>
          <w:tcPr>
            <w:tcW w:w="7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606DBA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Эксплуатация и поддержка</w:t>
            </w:r>
          </w:p>
        </w:tc>
        <w:tc>
          <w:tcPr>
            <w:tcW w:w="2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5E60CB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</w:tr>
      <w:tr w:rsidR="002F1C61" w:rsidRPr="00804025" w14:paraId="1B0BAC79" w14:textId="77777777" w:rsidTr="002F1C61">
        <w:trPr>
          <w:trHeight w:val="22"/>
        </w:trPr>
        <w:tc>
          <w:tcPr>
            <w:tcW w:w="7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E41132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 xml:space="preserve">Маркетинг, реклама, </w:t>
            </w:r>
            <w:r w:rsidRPr="00804025">
              <w:rPr>
                <w:lang w:val="en-US"/>
              </w:rPr>
              <w:t>PR</w:t>
            </w:r>
          </w:p>
        </w:tc>
        <w:tc>
          <w:tcPr>
            <w:tcW w:w="2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747078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5</w:t>
            </w:r>
          </w:p>
        </w:tc>
      </w:tr>
      <w:tr w:rsidR="002F1C61" w:rsidRPr="00804025" w14:paraId="4271C869" w14:textId="77777777" w:rsidTr="002F1C61">
        <w:trPr>
          <w:trHeight w:val="22"/>
        </w:trPr>
        <w:tc>
          <w:tcPr>
            <w:tcW w:w="7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4619E" w14:textId="77777777" w:rsidR="002F1C61" w:rsidRPr="00804025" w:rsidRDefault="002F1C61" w:rsidP="00F557CD">
            <w:pPr>
              <w:keepNext/>
              <w:spacing w:line="240" w:lineRule="exact"/>
              <w:rPr>
                <w:lang w:val="en-US"/>
              </w:rPr>
            </w:pPr>
            <w:r w:rsidRPr="00804025">
              <w:rPr>
                <w:color w:val="000000"/>
              </w:rPr>
              <w:t>Продажи</w:t>
            </w:r>
          </w:p>
        </w:tc>
        <w:tc>
          <w:tcPr>
            <w:tcW w:w="2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81C510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6</w:t>
            </w:r>
          </w:p>
        </w:tc>
      </w:tr>
      <w:tr w:rsidR="002F1C61" w:rsidRPr="00804025" w14:paraId="7043508E" w14:textId="77777777" w:rsidTr="002F1C61">
        <w:trPr>
          <w:trHeight w:val="22"/>
        </w:trPr>
        <w:tc>
          <w:tcPr>
            <w:tcW w:w="7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223691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Финансы</w:t>
            </w:r>
          </w:p>
        </w:tc>
        <w:tc>
          <w:tcPr>
            <w:tcW w:w="2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42B06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7</w:t>
            </w:r>
          </w:p>
        </w:tc>
      </w:tr>
      <w:tr w:rsidR="002F1C61" w:rsidRPr="00804025" w14:paraId="3A53676F" w14:textId="77777777" w:rsidTr="002F1C61">
        <w:trPr>
          <w:trHeight w:val="22"/>
        </w:trPr>
        <w:tc>
          <w:tcPr>
            <w:tcW w:w="7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764D72" w14:textId="77777777" w:rsidR="002F1C61" w:rsidRPr="00804025" w:rsidRDefault="002F1C61" w:rsidP="00F557CD">
            <w:pPr>
              <w:keepNext/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Дизайн</w:t>
            </w:r>
          </w:p>
        </w:tc>
        <w:tc>
          <w:tcPr>
            <w:tcW w:w="2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8603FB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F1C61" w:rsidRPr="00804025" w14:paraId="7530594A" w14:textId="77777777" w:rsidTr="002F1C61">
        <w:trPr>
          <w:trHeight w:val="22"/>
        </w:trPr>
        <w:tc>
          <w:tcPr>
            <w:tcW w:w="7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3F075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Другое (укажите, что именно?)</w:t>
            </w:r>
          </w:p>
        </w:tc>
        <w:tc>
          <w:tcPr>
            <w:tcW w:w="2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1C77E6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>
              <w:t>9</w:t>
            </w:r>
          </w:p>
        </w:tc>
      </w:tr>
      <w:tr w:rsidR="002F1C61" w:rsidRPr="00804025" w14:paraId="37C03749" w14:textId="77777777" w:rsidTr="002F1C61">
        <w:trPr>
          <w:trHeight w:val="22"/>
        </w:trPr>
        <w:tc>
          <w:tcPr>
            <w:tcW w:w="70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DE6890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Ничего из перечисленного</w:t>
            </w:r>
          </w:p>
        </w:tc>
        <w:tc>
          <w:tcPr>
            <w:tcW w:w="234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5E3FBF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99</w:t>
            </w:r>
          </w:p>
        </w:tc>
      </w:tr>
    </w:tbl>
    <w:p w14:paraId="6415CE7F" w14:textId="77777777" w:rsidR="00F557CD" w:rsidRPr="00804025" w:rsidRDefault="00F557CD" w:rsidP="00F557CD">
      <w:pPr>
        <w:keepNext/>
        <w:rPr>
          <w:rFonts w:eastAsia="Times New Roman"/>
          <w:bCs/>
          <w:color w:val="000000"/>
          <w:lang w:val="en-US"/>
        </w:rPr>
      </w:pPr>
    </w:p>
    <w:p w14:paraId="339FDC51" w14:textId="77777777" w:rsidR="00F557CD" w:rsidRPr="00804025" w:rsidRDefault="00F557CD" w:rsidP="00F557CD">
      <w:pPr>
        <w:keepNext/>
        <w:rPr>
          <w:rFonts w:eastAsia="Times New Roman"/>
          <w:b/>
          <w:bCs/>
          <w:color w:val="000000"/>
        </w:rPr>
      </w:pPr>
      <w:r w:rsidRPr="00804025">
        <w:rPr>
          <w:b/>
          <w:bCs/>
          <w:i/>
          <w:iCs/>
          <w:color w:val="000080"/>
        </w:rPr>
        <w:t xml:space="preserve">ЗАДАТЬ ВОПРОС ТОЛЬКО ТЕМ, ЧЬИ ПРОФЕССИОНАЛЬНЫЕ ИНТЕРЕСЫ СВЯЗАНЫ С ИНТЕРНЕТ-ОТРАСЛЬЮ (ОТМЕЧЕН КОД 2 В </w:t>
      </w:r>
      <w:r w:rsidRPr="00804025">
        <w:rPr>
          <w:b/>
          <w:bCs/>
          <w:i/>
          <w:iCs/>
          <w:color w:val="000080"/>
          <w:lang w:val="en-US"/>
        </w:rPr>
        <w:t>S</w:t>
      </w:r>
      <w:r w:rsidRPr="00804025">
        <w:rPr>
          <w:b/>
          <w:bCs/>
          <w:i/>
          <w:iCs/>
          <w:color w:val="000080"/>
        </w:rPr>
        <w:t>1)</w:t>
      </w:r>
    </w:p>
    <w:p w14:paraId="16D3E4C6" w14:textId="77777777" w:rsidR="00F557CD" w:rsidRPr="00804025" w:rsidRDefault="00F557CD" w:rsidP="00F557CD">
      <w:pPr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S3. Укажите, пожалуйста, сферу Вашей деятельности?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59FC2F22" w14:textId="77777777" w:rsidR="00F557CD" w:rsidRPr="00804025" w:rsidRDefault="00F557CD" w:rsidP="00F557CD">
      <w:pPr>
        <w:keepNext/>
        <w:rPr>
          <w:rFonts w:eastAsia="Times New Roman"/>
          <w:i/>
          <w:iCs/>
          <w:color w:val="000000"/>
          <w:lang w:val="en-US"/>
        </w:rPr>
      </w:pPr>
      <w:r w:rsidRPr="00804025">
        <w:rPr>
          <w:rFonts w:eastAsia="Times New Roman"/>
          <w:i/>
          <w:iCs/>
          <w:color w:val="000000"/>
        </w:rPr>
        <w:t>ОДИН ОТВЕТ</w:t>
      </w:r>
    </w:p>
    <w:p w14:paraId="3AA915D3" w14:textId="77777777" w:rsidR="00F557CD" w:rsidRPr="00804025" w:rsidRDefault="00F557CD" w:rsidP="00F557CD">
      <w:pPr>
        <w:keepNext/>
        <w:rPr>
          <w:rFonts w:eastAsia="Times New Roman"/>
          <w:color w:val="000000"/>
          <w:sz w:val="20"/>
          <w:szCs w:val="20"/>
          <w:lang w:val="en-US"/>
        </w:rPr>
      </w:pPr>
    </w:p>
    <w:tbl>
      <w:tblPr>
        <w:tblW w:w="9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7089"/>
        <w:gridCol w:w="2353"/>
      </w:tblGrid>
      <w:tr w:rsidR="002F1C61" w:rsidRPr="00804025" w14:paraId="77192A91" w14:textId="77777777" w:rsidTr="002F1C61">
        <w:trPr>
          <w:trHeight w:val="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71DC4" w14:textId="77777777" w:rsidR="002F1C61" w:rsidRPr="00804025" w:rsidRDefault="002F1C61" w:rsidP="00F557CD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2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DA113" w14:textId="77777777" w:rsidR="002F1C61" w:rsidRPr="00804025" w:rsidRDefault="002F1C61" w:rsidP="00F557CD">
            <w:pPr>
              <w:keepNext/>
              <w:spacing w:line="220" w:lineRule="exact"/>
              <w:jc w:val="center"/>
            </w:pPr>
            <w:r w:rsidRPr="00804025">
              <w:rPr>
                <w:i/>
                <w:iCs/>
                <w:sz w:val="22"/>
                <w:szCs w:val="22"/>
              </w:rPr>
              <w:t>(5)</w:t>
            </w:r>
          </w:p>
        </w:tc>
      </w:tr>
      <w:tr w:rsidR="002F1C61" w:rsidRPr="00804025" w14:paraId="3502DC31" w14:textId="77777777" w:rsidTr="002F1C61">
        <w:trPr>
          <w:trHeight w:val="20"/>
        </w:trPr>
        <w:tc>
          <w:tcPr>
            <w:tcW w:w="7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83069F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Журналистика</w:t>
            </w:r>
          </w:p>
        </w:tc>
        <w:tc>
          <w:tcPr>
            <w:tcW w:w="2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1C4AD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</w:tr>
      <w:tr w:rsidR="002F1C61" w:rsidRPr="00804025" w14:paraId="53D21E83" w14:textId="77777777" w:rsidTr="002F1C61">
        <w:trPr>
          <w:trHeight w:val="20"/>
        </w:trPr>
        <w:tc>
          <w:tcPr>
            <w:tcW w:w="7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C6183F" w14:textId="77777777" w:rsidR="002F1C61" w:rsidRPr="00804025" w:rsidRDefault="002F1C61" w:rsidP="00F557CD">
            <w:pPr>
              <w:keepNext/>
              <w:spacing w:line="240" w:lineRule="exact"/>
            </w:pPr>
            <w:proofErr w:type="spellStart"/>
            <w:r>
              <w:t>Блоггер</w:t>
            </w:r>
            <w:proofErr w:type="spellEnd"/>
            <w:r>
              <w:t>-сфера</w:t>
            </w:r>
          </w:p>
        </w:tc>
        <w:tc>
          <w:tcPr>
            <w:tcW w:w="2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CF790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</w:tr>
      <w:tr w:rsidR="002F1C61" w:rsidRPr="00804025" w14:paraId="143F0492" w14:textId="77777777" w:rsidTr="002F1C61">
        <w:trPr>
          <w:trHeight w:val="20"/>
        </w:trPr>
        <w:tc>
          <w:tcPr>
            <w:tcW w:w="7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96134" w14:textId="77777777" w:rsidR="002F1C61" w:rsidRPr="00804025" w:rsidRDefault="002F1C61" w:rsidP="00F557CD">
            <w:pPr>
              <w:keepNext/>
              <w:spacing w:line="240" w:lineRule="exact"/>
            </w:pPr>
            <w:r>
              <w:t>Финансы</w:t>
            </w:r>
          </w:p>
        </w:tc>
        <w:tc>
          <w:tcPr>
            <w:tcW w:w="2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2EB06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</w:tr>
      <w:tr w:rsidR="002F1C61" w:rsidRPr="00804025" w14:paraId="4C89271F" w14:textId="77777777" w:rsidTr="002F1C61">
        <w:trPr>
          <w:trHeight w:val="20"/>
        </w:trPr>
        <w:tc>
          <w:tcPr>
            <w:tcW w:w="7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9F2224" w14:textId="77777777" w:rsidR="002F1C61" w:rsidRPr="00804025" w:rsidRDefault="002F1C61" w:rsidP="00F557CD">
            <w:pPr>
              <w:keepNext/>
              <w:spacing w:line="240" w:lineRule="exact"/>
            </w:pPr>
            <w:r>
              <w:t>Консалтинг/аналитика</w:t>
            </w:r>
          </w:p>
        </w:tc>
        <w:tc>
          <w:tcPr>
            <w:tcW w:w="2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ED9566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>
              <w:t>4</w:t>
            </w:r>
          </w:p>
        </w:tc>
      </w:tr>
      <w:tr w:rsidR="002F1C61" w:rsidRPr="00804025" w14:paraId="512D2936" w14:textId="77777777" w:rsidTr="002F1C61">
        <w:trPr>
          <w:trHeight w:val="20"/>
        </w:trPr>
        <w:tc>
          <w:tcPr>
            <w:tcW w:w="7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AEAB86" w14:textId="77777777" w:rsidR="002F1C61" w:rsidRPr="003A3036" w:rsidRDefault="002F1C61" w:rsidP="00F557CD">
            <w:pPr>
              <w:keepNext/>
              <w:spacing w:line="240" w:lineRule="exact"/>
              <w:rPr>
                <w:lang w:val="en-US"/>
              </w:rPr>
            </w:pPr>
            <w:r>
              <w:rPr>
                <w:lang w:val="en-US"/>
              </w:rPr>
              <w:t>Media</w:t>
            </w:r>
          </w:p>
        </w:tc>
        <w:tc>
          <w:tcPr>
            <w:tcW w:w="2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F716A8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>
              <w:t>5</w:t>
            </w:r>
          </w:p>
        </w:tc>
      </w:tr>
      <w:tr w:rsidR="002F1C61" w:rsidRPr="00804025" w14:paraId="4F3D7E4C" w14:textId="77777777" w:rsidTr="002F1C61">
        <w:trPr>
          <w:trHeight w:val="20"/>
        </w:trPr>
        <w:tc>
          <w:tcPr>
            <w:tcW w:w="7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2D1F6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t>Образование</w:t>
            </w:r>
          </w:p>
        </w:tc>
        <w:tc>
          <w:tcPr>
            <w:tcW w:w="2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8D9FF0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>
              <w:t>6</w:t>
            </w:r>
          </w:p>
        </w:tc>
      </w:tr>
      <w:tr w:rsidR="002F1C61" w:rsidRPr="00804025" w14:paraId="1758BCF0" w14:textId="77777777" w:rsidTr="002F1C61">
        <w:trPr>
          <w:trHeight w:val="20"/>
        </w:trPr>
        <w:tc>
          <w:tcPr>
            <w:tcW w:w="7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2307B9" w14:textId="77777777" w:rsidR="002F1C61" w:rsidRPr="003A3036" w:rsidRDefault="002F1C61" w:rsidP="00F557CD">
            <w:pPr>
              <w:keepNext/>
              <w:spacing w:line="240" w:lineRule="exact"/>
              <w:rPr>
                <w:lang w:val="en-US"/>
              </w:rPr>
            </w:pPr>
            <w:proofErr w:type="spellStart"/>
            <w:r w:rsidRPr="00804025">
              <w:t>Рекрутинг</w:t>
            </w:r>
            <w:proofErr w:type="spellEnd"/>
            <w:r>
              <w:t xml:space="preserve"> и </w:t>
            </w:r>
            <w:r>
              <w:rPr>
                <w:lang w:val="en-US"/>
              </w:rPr>
              <w:t>HR</w:t>
            </w:r>
          </w:p>
        </w:tc>
        <w:tc>
          <w:tcPr>
            <w:tcW w:w="2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EBFD14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>
              <w:t>7</w:t>
            </w:r>
          </w:p>
        </w:tc>
      </w:tr>
      <w:tr w:rsidR="002F1C61" w:rsidRPr="00804025" w14:paraId="7F3D8022" w14:textId="77777777" w:rsidTr="002F1C61">
        <w:trPr>
          <w:trHeight w:val="20"/>
        </w:trPr>
        <w:tc>
          <w:tcPr>
            <w:tcW w:w="7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50067" w14:textId="77777777" w:rsidR="002F1C61" w:rsidRPr="00804025" w:rsidRDefault="002F1C61" w:rsidP="00F557CD">
            <w:pPr>
              <w:keepNext/>
              <w:spacing w:line="240" w:lineRule="exact"/>
            </w:pPr>
            <w:r>
              <w:t>Государственная служба</w:t>
            </w:r>
          </w:p>
        </w:tc>
        <w:tc>
          <w:tcPr>
            <w:tcW w:w="2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FD589E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>
              <w:t>8</w:t>
            </w:r>
          </w:p>
        </w:tc>
      </w:tr>
      <w:tr w:rsidR="002F1C61" w:rsidRPr="00804025" w14:paraId="40A8E20B" w14:textId="77777777" w:rsidTr="002F1C61">
        <w:trPr>
          <w:trHeight w:val="20"/>
        </w:trPr>
        <w:tc>
          <w:tcPr>
            <w:tcW w:w="7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699747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Другое (укажите, что именно?)</w:t>
            </w:r>
          </w:p>
        </w:tc>
        <w:tc>
          <w:tcPr>
            <w:tcW w:w="2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D739B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98</w:t>
            </w:r>
          </w:p>
        </w:tc>
      </w:tr>
      <w:tr w:rsidR="002F1C61" w:rsidRPr="00804025" w14:paraId="0AB46FE4" w14:textId="77777777" w:rsidTr="002F1C61">
        <w:trPr>
          <w:trHeight w:val="20"/>
        </w:trPr>
        <w:tc>
          <w:tcPr>
            <w:tcW w:w="70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F486A8" w14:textId="77777777" w:rsidR="002F1C61" w:rsidRPr="00804025" w:rsidRDefault="002F1C61" w:rsidP="00F557CD">
            <w:pPr>
              <w:keepNext/>
              <w:spacing w:line="240" w:lineRule="exact"/>
            </w:pPr>
            <w:r w:rsidRPr="00804025">
              <w:rPr>
                <w:color w:val="000000"/>
              </w:rPr>
              <w:t>Ничего из перечисленного</w:t>
            </w:r>
          </w:p>
        </w:tc>
        <w:tc>
          <w:tcPr>
            <w:tcW w:w="235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4DE9986" w14:textId="77777777" w:rsidR="002F1C61" w:rsidRPr="00804025" w:rsidRDefault="002F1C61" w:rsidP="00F557CD">
            <w:pPr>
              <w:keepNext/>
              <w:spacing w:line="240" w:lineRule="exact"/>
              <w:jc w:val="center"/>
            </w:pPr>
            <w:r w:rsidRPr="00804025">
              <w:t>99</w:t>
            </w:r>
          </w:p>
        </w:tc>
      </w:tr>
    </w:tbl>
    <w:p w14:paraId="473538DF" w14:textId="77777777" w:rsidR="00F557CD" w:rsidRPr="00804025" w:rsidRDefault="00F557CD" w:rsidP="00F557CD">
      <w:pPr>
        <w:keepNext/>
        <w:rPr>
          <w:rFonts w:eastAsia="Times New Roman"/>
          <w:bCs/>
          <w:color w:val="000000"/>
        </w:rPr>
      </w:pPr>
    </w:p>
    <w:p w14:paraId="5FD3A1F2" w14:textId="77777777" w:rsidR="00F557CD" w:rsidRPr="00804025" w:rsidRDefault="00F557CD" w:rsidP="00F557CD">
      <w:pPr>
        <w:keepNext/>
        <w:rPr>
          <w:rFonts w:eastAsia="Times New Roman"/>
          <w:b/>
          <w:bCs/>
          <w:color w:val="000000"/>
        </w:rPr>
      </w:pPr>
    </w:p>
    <w:p w14:paraId="54F8A012" w14:textId="77777777" w:rsidR="0040769A" w:rsidRPr="00804025" w:rsidRDefault="0070230C" w:rsidP="0040769A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С1</w:t>
      </w:r>
      <w:r w:rsidR="0040769A" w:rsidRPr="00804025">
        <w:rPr>
          <w:rFonts w:eastAsia="Times New Roman"/>
          <w:b/>
          <w:bCs/>
          <w:color w:val="000000"/>
        </w:rPr>
        <w:t xml:space="preserve">. Впишите </w:t>
      </w:r>
      <w:r w:rsidR="00D01A20" w:rsidRPr="00804025">
        <w:rPr>
          <w:rFonts w:eastAsia="Times New Roman"/>
          <w:b/>
          <w:bCs/>
          <w:color w:val="000000"/>
        </w:rPr>
        <w:t>год</w:t>
      </w:r>
      <w:r w:rsidR="0040769A" w:rsidRPr="00804025">
        <w:rPr>
          <w:rFonts w:eastAsia="Times New Roman"/>
          <w:b/>
          <w:bCs/>
          <w:color w:val="000000"/>
        </w:rPr>
        <w:t xml:space="preserve"> вашего рождения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144"/>
        <w:gridCol w:w="1350"/>
      </w:tblGrid>
      <w:tr w:rsidR="00D01A20" w:rsidRPr="00804025" w14:paraId="3B2C47C4" w14:textId="77777777" w:rsidTr="0040769A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121C69A" w14:textId="77777777" w:rsidR="00D01A20" w:rsidRPr="00804025" w:rsidRDefault="00D01A20" w:rsidP="0040769A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CCE9A5" w14:textId="77777777" w:rsidR="00D01A20" w:rsidRPr="00804025" w:rsidRDefault="00D01A20" w:rsidP="0040769A">
            <w:pPr>
              <w:keepNext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color w:val="000000"/>
              </w:rPr>
              <w:t>Год</w:t>
            </w:r>
          </w:p>
        </w:tc>
      </w:tr>
      <w:tr w:rsidR="00D01A20" w:rsidRPr="00804025" w14:paraId="4ADD400F" w14:textId="77777777" w:rsidTr="0040769A">
        <w:trPr>
          <w:trHeight w:val="27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CCA0877" w14:textId="77777777" w:rsidR="00D01A20" w:rsidRPr="00804025" w:rsidRDefault="00D01A20" w:rsidP="0040769A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38409" w14:textId="77777777" w:rsidR="00D01A20" w:rsidRPr="00804025" w:rsidRDefault="00D01A20" w:rsidP="00991574">
            <w:pPr>
              <w:keepNext/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991574" w:rsidRPr="00804025">
              <w:rPr>
                <w:i/>
                <w:iCs/>
                <w:sz w:val="20"/>
                <w:szCs w:val="20"/>
              </w:rPr>
              <w:t>230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D01A20" w:rsidRPr="00804025" w14:paraId="696532AB" w14:textId="77777777" w:rsidTr="0040769A">
        <w:trPr>
          <w:trHeight w:val="300"/>
        </w:trPr>
        <w:tc>
          <w:tcPr>
            <w:tcW w:w="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EF63C8" w14:textId="77777777" w:rsidR="00D01A20" w:rsidRPr="00804025" w:rsidRDefault="00D01A20" w:rsidP="0040769A">
            <w:pPr>
              <w:keepNext/>
              <w:rPr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3AB74" w14:textId="77777777" w:rsidR="00D01A20" w:rsidRPr="00804025" w:rsidRDefault="00D01A20" w:rsidP="0040769A">
            <w:pPr>
              <w:keepNext/>
              <w:spacing w:line="240" w:lineRule="exact"/>
              <w:jc w:val="center"/>
              <w:rPr>
                <w:sz w:val="10"/>
                <w:szCs w:val="10"/>
              </w:rPr>
            </w:pPr>
          </w:p>
        </w:tc>
      </w:tr>
    </w:tbl>
    <w:p w14:paraId="6A55A66E" w14:textId="77777777" w:rsidR="0040769A" w:rsidRPr="00804025" w:rsidRDefault="0040769A" w:rsidP="0040769A">
      <w:pPr>
        <w:spacing w:line="100" w:lineRule="exact"/>
        <w:rPr>
          <w:sz w:val="10"/>
          <w:szCs w:val="10"/>
        </w:rPr>
      </w:pPr>
    </w:p>
    <w:p w14:paraId="72DEC1C5" w14:textId="77777777" w:rsidR="0040769A" w:rsidRPr="00804025" w:rsidRDefault="0040769A" w:rsidP="0040769A">
      <w:pPr>
        <w:keepNext/>
        <w:rPr>
          <w:rFonts w:eastAsia="Times New Roman"/>
          <w:b/>
          <w:bCs/>
          <w:color w:val="000000"/>
          <w:lang w:val="en-US"/>
        </w:rPr>
      </w:pPr>
    </w:p>
    <w:p w14:paraId="66BC8D6A" w14:textId="77777777" w:rsidR="0040769A" w:rsidRPr="00804025" w:rsidRDefault="0070230C" w:rsidP="0040769A">
      <w:pPr>
        <w:keepNext/>
        <w:rPr>
          <w:rFonts w:eastAsia="Times New Roman"/>
          <w:color w:val="000000"/>
          <w:sz w:val="20"/>
          <w:szCs w:val="20"/>
          <w:lang w:val="en-US"/>
        </w:rPr>
      </w:pPr>
      <w:r w:rsidRPr="00804025">
        <w:rPr>
          <w:rFonts w:eastAsia="Times New Roman"/>
          <w:b/>
          <w:bCs/>
          <w:color w:val="000000"/>
        </w:rPr>
        <w:t>С2</w:t>
      </w:r>
      <w:r w:rsidR="0040769A" w:rsidRPr="00804025">
        <w:rPr>
          <w:rFonts w:eastAsia="Times New Roman"/>
          <w:b/>
          <w:bCs/>
          <w:color w:val="000000"/>
        </w:rPr>
        <w:t>. Укажите Ваш пол</w:t>
      </w:r>
      <w:r w:rsidR="0040769A"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6A89F63E" w14:textId="77777777" w:rsidR="0040769A" w:rsidRPr="00804025" w:rsidRDefault="0040769A" w:rsidP="0040769A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i/>
          <w:iCs/>
          <w:color w:val="000000"/>
        </w:rPr>
        <w:t>ВЫБЕРИТЕ ОДИН ВАРИАНТ ОТВЕТА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2835"/>
        <w:gridCol w:w="600"/>
        <w:gridCol w:w="600"/>
      </w:tblGrid>
      <w:tr w:rsidR="0040769A" w:rsidRPr="00804025" w14:paraId="1BD683CA" w14:textId="77777777" w:rsidTr="0040769A">
        <w:trPr>
          <w:trHeight w:val="2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8A774" w14:textId="77777777" w:rsidR="0040769A" w:rsidRPr="00804025" w:rsidRDefault="0040769A" w:rsidP="0040769A">
            <w:pPr>
              <w:keepNext/>
              <w:spacing w:line="240" w:lineRule="exact"/>
            </w:pPr>
            <w:r w:rsidRPr="00804025">
              <w:rPr>
                <w:color w:val="000000"/>
              </w:rPr>
              <w:t>Мужской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FCDB71" w14:textId="77777777" w:rsidR="0040769A" w:rsidRPr="00804025" w:rsidRDefault="0040769A" w:rsidP="0040769A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B50C6" w14:textId="77777777" w:rsidR="0040769A" w:rsidRPr="00804025" w:rsidRDefault="00991574" w:rsidP="0040769A">
            <w:pPr>
              <w:keepNext/>
              <w:spacing w:line="200" w:lineRule="exact"/>
              <w:jc w:val="center"/>
              <w:rPr>
                <w:i/>
                <w:iCs/>
                <w:sz w:val="10"/>
                <w:szCs w:val="10"/>
              </w:rPr>
            </w:pPr>
            <w:r w:rsidRPr="00804025">
              <w:rPr>
                <w:i/>
                <w:iCs/>
                <w:sz w:val="20"/>
                <w:szCs w:val="10"/>
              </w:rPr>
              <w:t>(231)</w:t>
            </w:r>
          </w:p>
        </w:tc>
      </w:tr>
      <w:tr w:rsidR="0040769A" w:rsidRPr="00804025" w14:paraId="0D1CEEF9" w14:textId="77777777" w:rsidTr="0040769A">
        <w:trPr>
          <w:trHeight w:val="2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A9748" w14:textId="77777777" w:rsidR="0040769A" w:rsidRPr="00804025" w:rsidRDefault="0040769A" w:rsidP="0040769A">
            <w:pPr>
              <w:keepNext/>
              <w:spacing w:line="240" w:lineRule="exact"/>
            </w:pPr>
            <w:r w:rsidRPr="00804025">
              <w:rPr>
                <w:color w:val="000000"/>
              </w:rPr>
              <w:t>Женский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A4FCA" w14:textId="77777777" w:rsidR="0040769A" w:rsidRPr="00804025" w:rsidRDefault="0040769A" w:rsidP="0040769A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C33DFC9" w14:textId="77777777" w:rsidR="0040769A" w:rsidRPr="00804025" w:rsidRDefault="0040769A" w:rsidP="0040769A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</w:tr>
    </w:tbl>
    <w:p w14:paraId="2A088ED7" w14:textId="77777777" w:rsidR="0040769A" w:rsidRPr="00804025" w:rsidRDefault="0040769A" w:rsidP="0040769A">
      <w:pPr>
        <w:spacing w:line="100" w:lineRule="exact"/>
        <w:rPr>
          <w:sz w:val="10"/>
          <w:szCs w:val="10"/>
        </w:rPr>
      </w:pPr>
    </w:p>
    <w:p w14:paraId="255C936B" w14:textId="77777777" w:rsidR="00E82E9F" w:rsidRPr="00804025" w:rsidRDefault="00E82E9F" w:rsidP="00E82E9F">
      <w:pPr>
        <w:keepNext/>
        <w:rPr>
          <w:rFonts w:eastAsia="Times New Roman"/>
          <w:b/>
          <w:bCs/>
          <w:i/>
          <w:iCs/>
          <w:color w:val="000080"/>
        </w:rPr>
      </w:pPr>
      <w:r>
        <w:rPr>
          <w:rFonts w:eastAsia="Times New Roman"/>
          <w:b/>
          <w:bCs/>
          <w:i/>
          <w:iCs/>
          <w:color w:val="000080"/>
        </w:rPr>
        <w:t>ВЫПАДАЮЩИЙ СПИСОК СУБЪЕКТОВ РФ</w:t>
      </w:r>
    </w:p>
    <w:p w14:paraId="6B902405" w14:textId="77777777" w:rsidR="0040769A" w:rsidRPr="00804025" w:rsidRDefault="0070230C" w:rsidP="0040769A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t>С3</w:t>
      </w:r>
      <w:r w:rsidR="0040769A" w:rsidRPr="00804025">
        <w:rPr>
          <w:rFonts w:eastAsia="Times New Roman"/>
          <w:b/>
          <w:bCs/>
          <w:color w:val="000000"/>
        </w:rPr>
        <w:t>. В каком городе</w:t>
      </w:r>
      <w:r w:rsidR="00D01A20" w:rsidRPr="00804025">
        <w:rPr>
          <w:rFonts w:eastAsia="Times New Roman"/>
          <w:b/>
          <w:bCs/>
          <w:color w:val="000000"/>
        </w:rPr>
        <w:t>/регионе</w:t>
      </w:r>
      <w:r w:rsidR="0040769A" w:rsidRPr="00804025">
        <w:rPr>
          <w:rFonts w:eastAsia="Times New Roman"/>
          <w:b/>
          <w:bCs/>
          <w:color w:val="000000"/>
        </w:rPr>
        <w:t xml:space="preserve"> Вы живете постоянно?</w:t>
      </w:r>
      <w:r w:rsidR="0040769A"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13C2BDD8" w14:textId="77777777" w:rsidR="0040769A" w:rsidRPr="00804025" w:rsidRDefault="0040769A" w:rsidP="0040769A">
      <w:pPr>
        <w:keepNext/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i/>
          <w:iCs/>
          <w:color w:val="000000"/>
        </w:rPr>
        <w:t>ОДИН ОТВЕТ.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4455"/>
        <w:gridCol w:w="930"/>
        <w:gridCol w:w="3330"/>
      </w:tblGrid>
      <w:tr w:rsidR="0040769A" w:rsidRPr="00804025" w14:paraId="7A24B4D5" w14:textId="77777777" w:rsidTr="0040769A">
        <w:trPr>
          <w:trHeight w:val="20"/>
        </w:trPr>
        <w:tc>
          <w:tcPr>
            <w:tcW w:w="445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F9BBD8" w14:textId="77777777" w:rsidR="0040769A" w:rsidRPr="00804025" w:rsidRDefault="0040769A" w:rsidP="0040769A">
            <w:pPr>
              <w:keepNext/>
              <w:rPr>
                <w:sz w:val="10"/>
                <w:szCs w:val="10"/>
              </w:rPr>
            </w:pP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A82608" w14:textId="77777777" w:rsidR="0040769A" w:rsidRPr="00804025" w:rsidRDefault="0040769A" w:rsidP="00991574">
            <w:pPr>
              <w:keepNext/>
              <w:spacing w:line="220" w:lineRule="exact"/>
              <w:jc w:val="center"/>
              <w:rPr>
                <w:sz w:val="20"/>
                <w:szCs w:val="20"/>
              </w:rPr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991574" w:rsidRPr="00804025">
              <w:rPr>
                <w:i/>
                <w:iCs/>
                <w:sz w:val="20"/>
                <w:szCs w:val="20"/>
              </w:rPr>
              <w:t>232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7F593" w14:textId="77777777" w:rsidR="0040769A" w:rsidRPr="00804025" w:rsidRDefault="0040769A" w:rsidP="0040769A">
            <w:pPr>
              <w:keepNext/>
              <w:rPr>
                <w:sz w:val="10"/>
                <w:szCs w:val="10"/>
              </w:rPr>
            </w:pPr>
          </w:p>
        </w:tc>
      </w:tr>
      <w:tr w:rsidR="0040769A" w:rsidRPr="00804025" w14:paraId="357D03A6" w14:textId="77777777" w:rsidTr="0040769A">
        <w:trPr>
          <w:trHeight w:val="20"/>
        </w:trPr>
        <w:tc>
          <w:tcPr>
            <w:tcW w:w="4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3A4490" w14:textId="77777777" w:rsidR="0040769A" w:rsidRPr="00804025" w:rsidRDefault="00D01A20" w:rsidP="0040769A">
            <w:pPr>
              <w:keepNext/>
              <w:spacing w:line="240" w:lineRule="exact"/>
            </w:pPr>
            <w:r w:rsidRPr="00804025">
              <w:rPr>
                <w:color w:val="000000"/>
              </w:rPr>
              <w:t>Москва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654BCF" w14:textId="77777777" w:rsidR="0040769A" w:rsidRPr="00804025" w:rsidRDefault="0040769A" w:rsidP="0040769A">
            <w:pPr>
              <w:keepNext/>
              <w:spacing w:line="240" w:lineRule="exact"/>
              <w:jc w:val="center"/>
            </w:pPr>
            <w:r w:rsidRPr="00804025"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C1A3C03" w14:textId="77777777" w:rsidR="0040769A" w:rsidRPr="00804025" w:rsidRDefault="0040769A" w:rsidP="0040769A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</w:tr>
      <w:tr w:rsidR="0040769A" w:rsidRPr="00804025" w14:paraId="2ACE7E36" w14:textId="77777777" w:rsidTr="0040769A">
        <w:trPr>
          <w:trHeight w:val="20"/>
        </w:trPr>
        <w:tc>
          <w:tcPr>
            <w:tcW w:w="4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01D8DD" w14:textId="77777777" w:rsidR="0040769A" w:rsidRPr="00804025" w:rsidRDefault="00D01A20" w:rsidP="0040769A">
            <w:pPr>
              <w:keepNext/>
              <w:spacing w:line="240" w:lineRule="exact"/>
            </w:pPr>
            <w:r w:rsidRPr="00804025">
              <w:rPr>
                <w:color w:val="000000"/>
              </w:rPr>
              <w:t>Санкт-Петербург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E95CCC" w14:textId="77777777" w:rsidR="0040769A" w:rsidRPr="00804025" w:rsidRDefault="0040769A" w:rsidP="0040769A">
            <w:pPr>
              <w:keepNext/>
              <w:spacing w:line="240" w:lineRule="exact"/>
              <w:jc w:val="center"/>
            </w:pPr>
            <w:r w:rsidRPr="00804025"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899AEAA" w14:textId="77777777" w:rsidR="0040769A" w:rsidRPr="00804025" w:rsidRDefault="0040769A" w:rsidP="0040769A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</w:tr>
      <w:tr w:rsidR="0040769A" w:rsidRPr="00804025" w14:paraId="146F5386" w14:textId="77777777" w:rsidTr="0040769A">
        <w:trPr>
          <w:trHeight w:val="20"/>
        </w:trPr>
        <w:tc>
          <w:tcPr>
            <w:tcW w:w="4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CC97E9" w14:textId="77777777" w:rsidR="0040769A" w:rsidRPr="00804025" w:rsidRDefault="00D01A20" w:rsidP="0040769A">
            <w:pPr>
              <w:keepNext/>
              <w:spacing w:line="240" w:lineRule="exact"/>
            </w:pPr>
            <w:r w:rsidRPr="00804025">
              <w:t>Перечень субъектов РФ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ECABA0" w14:textId="77777777" w:rsidR="0040769A" w:rsidRPr="00804025" w:rsidRDefault="0040769A" w:rsidP="0040769A">
            <w:pPr>
              <w:keepNext/>
              <w:spacing w:line="240" w:lineRule="exact"/>
              <w:jc w:val="center"/>
            </w:pPr>
            <w:r w:rsidRPr="00804025"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780D4C5" w14:textId="77777777" w:rsidR="0040769A" w:rsidRPr="00804025" w:rsidRDefault="0040769A" w:rsidP="0040769A">
            <w:pPr>
              <w:keepNext/>
              <w:spacing w:line="100" w:lineRule="exact"/>
              <w:rPr>
                <w:sz w:val="10"/>
                <w:szCs w:val="10"/>
              </w:rPr>
            </w:pPr>
          </w:p>
        </w:tc>
      </w:tr>
    </w:tbl>
    <w:p w14:paraId="0DE3F9E0" w14:textId="77777777" w:rsidR="00CD02AA" w:rsidRPr="00804025" w:rsidRDefault="00CD02AA">
      <w:pPr>
        <w:rPr>
          <w:rFonts w:eastAsia="Times New Roman"/>
          <w:b/>
          <w:bCs/>
          <w:color w:val="000000"/>
        </w:rPr>
      </w:pPr>
    </w:p>
    <w:p w14:paraId="7DF5B0B5" w14:textId="77777777" w:rsidR="002F1C61" w:rsidRDefault="002F1C61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br w:type="page"/>
      </w:r>
    </w:p>
    <w:p w14:paraId="558901A5" w14:textId="77777777" w:rsidR="00CD02AA" w:rsidRPr="00804025" w:rsidRDefault="00541DED">
      <w:pPr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b/>
          <w:bCs/>
          <w:color w:val="000000"/>
        </w:rPr>
        <w:lastRenderedPageBreak/>
        <w:t>C</w:t>
      </w:r>
      <w:r w:rsidR="0070230C" w:rsidRPr="00804025">
        <w:rPr>
          <w:rFonts w:eastAsia="Times New Roman"/>
          <w:b/>
          <w:bCs/>
          <w:color w:val="000000"/>
        </w:rPr>
        <w:t>4</w:t>
      </w:r>
      <w:r w:rsidRPr="00804025">
        <w:rPr>
          <w:rFonts w:eastAsia="Times New Roman"/>
          <w:b/>
          <w:bCs/>
          <w:color w:val="000000"/>
        </w:rPr>
        <w:t>. Ваше образование?</w:t>
      </w:r>
      <w:r w:rsidRPr="00804025">
        <w:rPr>
          <w:rFonts w:eastAsia="Times New Roman"/>
          <w:color w:val="000000"/>
          <w:sz w:val="20"/>
          <w:szCs w:val="20"/>
        </w:rPr>
        <w:t xml:space="preserve"> </w:t>
      </w:r>
    </w:p>
    <w:p w14:paraId="0410F462" w14:textId="77777777" w:rsidR="00541DED" w:rsidRPr="00804025" w:rsidRDefault="00541DED">
      <w:pPr>
        <w:rPr>
          <w:rFonts w:eastAsia="Times New Roman"/>
          <w:color w:val="000000"/>
          <w:sz w:val="20"/>
          <w:szCs w:val="20"/>
        </w:rPr>
      </w:pPr>
      <w:r w:rsidRPr="00804025">
        <w:rPr>
          <w:rFonts w:eastAsia="Times New Roman"/>
          <w:i/>
          <w:iCs/>
          <w:color w:val="000000"/>
        </w:rPr>
        <w:t>ОДИН ОТВЕТ.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6335"/>
        <w:gridCol w:w="1728"/>
        <w:gridCol w:w="1728"/>
      </w:tblGrid>
      <w:tr w:rsidR="00541DED" w:rsidRPr="00804025" w14:paraId="3E31BBB1" w14:textId="77777777" w:rsidTr="00CD02AA">
        <w:trPr>
          <w:trHeight w:val="19"/>
        </w:trPr>
        <w:tc>
          <w:tcPr>
            <w:tcW w:w="6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7BF420" w14:textId="77777777" w:rsidR="00541DED" w:rsidRPr="00804025" w:rsidRDefault="00541DED">
            <w:pPr>
              <w:spacing w:line="240" w:lineRule="exact"/>
            </w:pPr>
            <w:r w:rsidRPr="00804025">
              <w:rPr>
                <w:color w:val="000000"/>
              </w:rPr>
              <w:t>Неполное среднее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11CA8" w14:textId="77777777" w:rsidR="00541DED" w:rsidRPr="00804025" w:rsidRDefault="00541DED">
            <w:pPr>
              <w:spacing w:line="220" w:lineRule="exact"/>
              <w:jc w:val="center"/>
            </w:pPr>
            <w:r w:rsidRPr="00804025">
              <w:rPr>
                <w:sz w:val="22"/>
                <w:szCs w:val="22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5393E" w14:textId="77777777" w:rsidR="00541DED" w:rsidRPr="00804025" w:rsidRDefault="00541DED" w:rsidP="00991574">
            <w:pPr>
              <w:spacing w:line="200" w:lineRule="exact"/>
              <w:jc w:val="center"/>
            </w:pPr>
            <w:r w:rsidRPr="00804025">
              <w:rPr>
                <w:i/>
                <w:iCs/>
                <w:sz w:val="20"/>
                <w:szCs w:val="20"/>
              </w:rPr>
              <w:t>(</w:t>
            </w:r>
            <w:r w:rsidR="00991574" w:rsidRPr="00804025">
              <w:rPr>
                <w:i/>
                <w:iCs/>
                <w:sz w:val="20"/>
                <w:szCs w:val="20"/>
              </w:rPr>
              <w:t>233</w:t>
            </w:r>
            <w:r w:rsidRPr="00804025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541DED" w:rsidRPr="00804025" w14:paraId="46CE0880" w14:textId="77777777" w:rsidTr="00CD02AA">
        <w:trPr>
          <w:trHeight w:val="19"/>
        </w:trPr>
        <w:tc>
          <w:tcPr>
            <w:tcW w:w="6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FA49AC" w14:textId="77777777" w:rsidR="00541DED" w:rsidRPr="00804025" w:rsidRDefault="00541DED">
            <w:pPr>
              <w:spacing w:line="240" w:lineRule="exact"/>
            </w:pPr>
            <w:r w:rsidRPr="00804025">
              <w:rPr>
                <w:color w:val="000000"/>
              </w:rPr>
              <w:t>Среднее/ среднее-специальное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91330" w14:textId="77777777" w:rsidR="00541DED" w:rsidRPr="00804025" w:rsidRDefault="00541DED">
            <w:pPr>
              <w:spacing w:line="220" w:lineRule="exact"/>
              <w:jc w:val="center"/>
            </w:pPr>
            <w:r w:rsidRPr="00804025">
              <w:rPr>
                <w:sz w:val="22"/>
                <w:szCs w:val="22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892121E" w14:textId="77777777" w:rsidR="00541DED" w:rsidRPr="00804025" w:rsidRDefault="00541DED">
            <w:pPr>
              <w:spacing w:line="100" w:lineRule="exact"/>
              <w:rPr>
                <w:sz w:val="10"/>
                <w:szCs w:val="10"/>
              </w:rPr>
            </w:pPr>
          </w:p>
        </w:tc>
      </w:tr>
      <w:tr w:rsidR="00541DED" w:rsidRPr="00804025" w14:paraId="3F6C77F9" w14:textId="77777777" w:rsidTr="00CD02AA">
        <w:trPr>
          <w:trHeight w:val="19"/>
        </w:trPr>
        <w:tc>
          <w:tcPr>
            <w:tcW w:w="6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28FD26" w14:textId="77777777" w:rsidR="00541DED" w:rsidRPr="00804025" w:rsidRDefault="00541DED">
            <w:pPr>
              <w:spacing w:line="240" w:lineRule="exact"/>
            </w:pPr>
            <w:r w:rsidRPr="00804025">
              <w:rPr>
                <w:color w:val="000000"/>
              </w:rPr>
              <w:t>Неполное высшее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49529" w14:textId="77777777" w:rsidR="00541DED" w:rsidRPr="00804025" w:rsidRDefault="00541DED">
            <w:pPr>
              <w:spacing w:line="220" w:lineRule="exact"/>
              <w:jc w:val="center"/>
            </w:pPr>
            <w:r w:rsidRPr="00804025">
              <w:rPr>
                <w:sz w:val="22"/>
                <w:szCs w:val="22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D5B377C" w14:textId="77777777" w:rsidR="00541DED" w:rsidRPr="00804025" w:rsidRDefault="00541DED">
            <w:pPr>
              <w:spacing w:line="100" w:lineRule="exact"/>
              <w:rPr>
                <w:sz w:val="10"/>
                <w:szCs w:val="10"/>
              </w:rPr>
            </w:pPr>
          </w:p>
        </w:tc>
      </w:tr>
      <w:tr w:rsidR="00541DED" w:rsidRPr="00804025" w14:paraId="5A6F3F64" w14:textId="77777777" w:rsidTr="00CD02AA">
        <w:trPr>
          <w:trHeight w:val="19"/>
        </w:trPr>
        <w:tc>
          <w:tcPr>
            <w:tcW w:w="6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362D3" w14:textId="77777777" w:rsidR="00541DED" w:rsidRPr="00804025" w:rsidRDefault="00541DED" w:rsidP="00D01A20">
            <w:pPr>
              <w:spacing w:line="240" w:lineRule="exact"/>
            </w:pPr>
            <w:r w:rsidRPr="00804025">
              <w:rPr>
                <w:color w:val="000000"/>
              </w:rPr>
              <w:t>Высшее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330A8D" w14:textId="77777777" w:rsidR="00541DED" w:rsidRPr="00804025" w:rsidRDefault="00541DED">
            <w:pPr>
              <w:spacing w:line="220" w:lineRule="exact"/>
              <w:jc w:val="center"/>
            </w:pPr>
            <w:r w:rsidRPr="00804025">
              <w:rPr>
                <w:sz w:val="22"/>
                <w:szCs w:val="22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C288B28" w14:textId="77777777" w:rsidR="00541DED" w:rsidRPr="00804025" w:rsidRDefault="00541DED">
            <w:pPr>
              <w:spacing w:line="100" w:lineRule="exact"/>
              <w:rPr>
                <w:sz w:val="10"/>
                <w:szCs w:val="10"/>
              </w:rPr>
            </w:pPr>
          </w:p>
        </w:tc>
      </w:tr>
      <w:tr w:rsidR="00D01A20" w:rsidRPr="00804025" w14:paraId="7BB7860C" w14:textId="77777777" w:rsidTr="00CD02AA">
        <w:trPr>
          <w:trHeight w:val="19"/>
        </w:trPr>
        <w:tc>
          <w:tcPr>
            <w:tcW w:w="6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DFD291" w14:textId="77777777" w:rsidR="00D01A20" w:rsidRPr="00804025" w:rsidRDefault="00D01A20" w:rsidP="00D01A20">
            <w:pPr>
              <w:spacing w:line="240" w:lineRule="exact"/>
              <w:rPr>
                <w:color w:val="000000"/>
              </w:rPr>
            </w:pPr>
            <w:r w:rsidRPr="00804025">
              <w:rPr>
                <w:color w:val="000000"/>
                <w:lang w:val="en-US"/>
              </w:rPr>
              <w:t>PhD</w:t>
            </w:r>
            <w:r w:rsidRPr="00804025">
              <w:rPr>
                <w:color w:val="000000"/>
              </w:rPr>
              <w:t>/ кандидат наук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DEC74" w14:textId="77777777" w:rsidR="00D01A20" w:rsidRPr="00804025" w:rsidRDefault="00D01A20">
            <w:pPr>
              <w:spacing w:line="220" w:lineRule="exact"/>
              <w:jc w:val="center"/>
              <w:rPr>
                <w:sz w:val="22"/>
                <w:szCs w:val="22"/>
              </w:rPr>
            </w:pPr>
            <w:r w:rsidRPr="00804025">
              <w:rPr>
                <w:sz w:val="22"/>
                <w:szCs w:val="22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84E7A5" w14:textId="77777777" w:rsidR="00D01A20" w:rsidRPr="00804025" w:rsidRDefault="00D01A20">
            <w:pPr>
              <w:spacing w:line="100" w:lineRule="exact"/>
              <w:rPr>
                <w:sz w:val="10"/>
                <w:szCs w:val="10"/>
              </w:rPr>
            </w:pPr>
          </w:p>
        </w:tc>
      </w:tr>
      <w:tr w:rsidR="00D01A20" w:rsidRPr="00804025" w14:paraId="635D4CA9" w14:textId="77777777" w:rsidTr="00CD02AA">
        <w:trPr>
          <w:trHeight w:val="19"/>
        </w:trPr>
        <w:tc>
          <w:tcPr>
            <w:tcW w:w="6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9E63C8" w14:textId="77777777" w:rsidR="00D01A20" w:rsidRPr="00804025" w:rsidRDefault="00D01A20" w:rsidP="00D01A20">
            <w:pPr>
              <w:spacing w:line="240" w:lineRule="exact"/>
              <w:rPr>
                <w:color w:val="000000"/>
              </w:rPr>
            </w:pPr>
            <w:r w:rsidRPr="00804025">
              <w:rPr>
                <w:color w:val="000000"/>
              </w:rPr>
              <w:t>Доктор наук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66DF60" w14:textId="77777777" w:rsidR="00D01A20" w:rsidRPr="00804025" w:rsidRDefault="00D01A20">
            <w:pPr>
              <w:spacing w:line="220" w:lineRule="exact"/>
              <w:jc w:val="center"/>
              <w:rPr>
                <w:sz w:val="22"/>
                <w:szCs w:val="22"/>
              </w:rPr>
            </w:pPr>
            <w:r w:rsidRPr="00804025">
              <w:rPr>
                <w:sz w:val="22"/>
                <w:szCs w:val="22"/>
              </w:rPr>
              <w:t>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A94390C" w14:textId="77777777" w:rsidR="00D01A20" w:rsidRPr="00804025" w:rsidRDefault="00D01A20">
            <w:pPr>
              <w:spacing w:line="100" w:lineRule="exact"/>
              <w:rPr>
                <w:sz w:val="10"/>
                <w:szCs w:val="10"/>
              </w:rPr>
            </w:pPr>
          </w:p>
        </w:tc>
      </w:tr>
      <w:tr w:rsidR="00541DED" w:rsidRPr="00804025" w14:paraId="113A12C1" w14:textId="77777777" w:rsidTr="00CD02AA">
        <w:trPr>
          <w:trHeight w:val="19"/>
        </w:trPr>
        <w:tc>
          <w:tcPr>
            <w:tcW w:w="6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2DE4B" w14:textId="77777777" w:rsidR="00541DED" w:rsidRPr="00804025" w:rsidRDefault="00541DED">
            <w:pPr>
              <w:spacing w:line="240" w:lineRule="exact"/>
            </w:pPr>
            <w:r w:rsidRPr="00804025">
              <w:rPr>
                <w:color w:val="000000"/>
              </w:rPr>
              <w:t>Отказ от ответа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69021" w14:textId="77777777" w:rsidR="00541DED" w:rsidRPr="00804025" w:rsidRDefault="00D01A20">
            <w:pPr>
              <w:spacing w:line="220" w:lineRule="exact"/>
              <w:jc w:val="center"/>
            </w:pPr>
            <w:r w:rsidRPr="00804025">
              <w:rPr>
                <w:sz w:val="22"/>
                <w:szCs w:val="22"/>
              </w:rPr>
              <w:t>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5741442" w14:textId="77777777" w:rsidR="00541DED" w:rsidRPr="00804025" w:rsidRDefault="00541DED">
            <w:pPr>
              <w:spacing w:line="100" w:lineRule="exact"/>
              <w:rPr>
                <w:sz w:val="10"/>
                <w:szCs w:val="10"/>
              </w:rPr>
            </w:pPr>
          </w:p>
        </w:tc>
      </w:tr>
    </w:tbl>
    <w:p w14:paraId="7BEE235E" w14:textId="77777777" w:rsidR="00541DED" w:rsidRPr="00804025" w:rsidRDefault="00541DED">
      <w:pPr>
        <w:spacing w:line="100" w:lineRule="exact"/>
        <w:rPr>
          <w:sz w:val="10"/>
          <w:szCs w:val="10"/>
        </w:rPr>
      </w:pPr>
    </w:p>
    <w:p w14:paraId="79CFC242" w14:textId="77777777" w:rsidR="000914BB" w:rsidRPr="00804025" w:rsidRDefault="000914BB" w:rsidP="00541DED">
      <w:pPr>
        <w:keepNext/>
        <w:rPr>
          <w:rFonts w:eastAsia="Times New Roman"/>
          <w:b/>
          <w:bCs/>
          <w:color w:val="000000"/>
        </w:rPr>
      </w:pPr>
    </w:p>
    <w:p w14:paraId="6A137047" w14:textId="77777777" w:rsidR="008238AC" w:rsidRPr="008238AC" w:rsidRDefault="00541DED" w:rsidP="008238AC">
      <w:pPr>
        <w:rPr>
          <w:rFonts w:eastAsia="Times New Roman"/>
          <w:b/>
          <w:bCs/>
          <w:color w:val="000000"/>
        </w:rPr>
      </w:pPr>
      <w:r w:rsidRPr="00804025">
        <w:rPr>
          <w:rFonts w:eastAsia="Times New Roman"/>
          <w:b/>
          <w:bCs/>
          <w:color w:val="000000"/>
        </w:rPr>
        <w:t xml:space="preserve">C5. </w:t>
      </w:r>
      <w:proofErr w:type="spellStart"/>
      <w:proofErr w:type="gramStart"/>
      <w:r w:rsidR="008238AC" w:rsidRPr="008238AC">
        <w:rPr>
          <w:rFonts w:eastAsia="Times New Roman"/>
          <w:b/>
          <w:bCs/>
          <w:color w:val="000000"/>
        </w:rPr>
        <w:t>Какое</w:t>
      </w:r>
      <w:proofErr w:type="spellEnd"/>
      <w:r w:rsidR="008238AC" w:rsidRPr="008238AC">
        <w:rPr>
          <w:rFonts w:eastAsia="Times New Roman"/>
          <w:b/>
          <w:bCs/>
          <w:color w:val="000000"/>
        </w:rPr>
        <w:t xml:space="preserve"> 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из</w:t>
      </w:r>
      <w:proofErr w:type="spellEnd"/>
      <w:r w:rsidR="008238AC" w:rsidRPr="008238AC">
        <w:rPr>
          <w:rFonts w:eastAsia="Times New Roman"/>
          <w:b/>
          <w:bCs/>
          <w:color w:val="000000"/>
        </w:rPr>
        <w:t xml:space="preserve"> 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перечисленных</w:t>
      </w:r>
      <w:proofErr w:type="spellEnd"/>
      <w:r w:rsidR="008238AC" w:rsidRPr="008238AC">
        <w:rPr>
          <w:rFonts w:eastAsia="Times New Roman"/>
          <w:b/>
          <w:bCs/>
          <w:color w:val="000000"/>
        </w:rPr>
        <w:t xml:space="preserve"> 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описаний</w:t>
      </w:r>
      <w:proofErr w:type="spellEnd"/>
      <w:r w:rsidR="008238AC" w:rsidRPr="008238AC">
        <w:rPr>
          <w:rFonts w:eastAsia="Times New Roman"/>
          <w:b/>
          <w:bCs/>
          <w:color w:val="000000"/>
        </w:rPr>
        <w:t xml:space="preserve"> 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точнее</w:t>
      </w:r>
      <w:proofErr w:type="spellEnd"/>
      <w:r w:rsidR="008238AC" w:rsidRPr="008238AC">
        <w:rPr>
          <w:rFonts w:eastAsia="Times New Roman"/>
          <w:b/>
          <w:bCs/>
          <w:color w:val="000000"/>
        </w:rPr>
        <w:t xml:space="preserve"> 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всего</w:t>
      </w:r>
      <w:proofErr w:type="spellEnd"/>
      <w:r w:rsidR="008238AC" w:rsidRPr="008238AC">
        <w:rPr>
          <w:rFonts w:eastAsia="Times New Roman"/>
          <w:b/>
          <w:bCs/>
          <w:color w:val="000000"/>
        </w:rPr>
        <w:t xml:space="preserve"> 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соответствует</w:t>
      </w:r>
      <w:proofErr w:type="spellEnd"/>
      <w:r w:rsidR="008238AC" w:rsidRPr="008238AC">
        <w:rPr>
          <w:rFonts w:eastAsia="Times New Roman"/>
          <w:b/>
          <w:bCs/>
          <w:color w:val="000000"/>
        </w:rPr>
        <w:t xml:space="preserve"> 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материальному</w:t>
      </w:r>
      <w:proofErr w:type="spellEnd"/>
      <w:r w:rsidR="008238AC" w:rsidRPr="008238AC">
        <w:rPr>
          <w:rFonts w:eastAsia="Times New Roman"/>
          <w:b/>
          <w:bCs/>
          <w:color w:val="000000"/>
        </w:rPr>
        <w:t xml:space="preserve"> 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положению</w:t>
      </w:r>
      <w:proofErr w:type="spellEnd"/>
      <w:r w:rsidR="008238AC" w:rsidRPr="008238AC">
        <w:rPr>
          <w:rFonts w:eastAsia="Times New Roman"/>
          <w:b/>
          <w:bCs/>
          <w:color w:val="000000"/>
        </w:rPr>
        <w:t xml:space="preserve"> 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вашей</w:t>
      </w:r>
      <w:proofErr w:type="spellEnd"/>
      <w:r w:rsidR="008238AC" w:rsidRPr="008238AC">
        <w:rPr>
          <w:rFonts w:eastAsia="Times New Roman"/>
          <w:b/>
          <w:bCs/>
          <w:color w:val="000000"/>
        </w:rPr>
        <w:t xml:space="preserve"> 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семьи</w:t>
      </w:r>
      <w:proofErr w:type="spellEnd"/>
      <w:r w:rsidR="008238AC" w:rsidRPr="008238AC">
        <w:rPr>
          <w:rFonts w:eastAsia="Times New Roman"/>
          <w:b/>
          <w:bCs/>
          <w:color w:val="000000"/>
        </w:rPr>
        <w:t>?</w:t>
      </w:r>
      <w:proofErr w:type="gramEnd"/>
      <w:r w:rsidR="008238AC" w:rsidRPr="008238AC">
        <w:rPr>
          <w:rFonts w:eastAsia="Times New Roman"/>
          <w:b/>
          <w:bCs/>
          <w:color w:val="000000"/>
        </w:rPr>
        <w:t xml:space="preserve"> (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Один</w:t>
      </w:r>
      <w:proofErr w:type="spellEnd"/>
      <w:r w:rsidR="008238AC" w:rsidRPr="008238AC">
        <w:rPr>
          <w:rFonts w:eastAsia="Times New Roman"/>
          <w:b/>
          <w:bCs/>
          <w:color w:val="000000"/>
        </w:rPr>
        <w:t xml:space="preserve"> </w:t>
      </w:r>
      <w:proofErr w:type="spellStart"/>
      <w:r w:rsidR="008238AC" w:rsidRPr="008238AC">
        <w:rPr>
          <w:rFonts w:eastAsia="Times New Roman"/>
          <w:b/>
          <w:bCs/>
          <w:color w:val="000000"/>
        </w:rPr>
        <w:t>ответ</w:t>
      </w:r>
      <w:proofErr w:type="spellEnd"/>
      <w:r w:rsidR="008238AC" w:rsidRPr="008238AC">
        <w:rPr>
          <w:rFonts w:eastAsia="Times New Roman"/>
          <w:b/>
          <w:bCs/>
          <w:color w:val="000000"/>
        </w:rPr>
        <w:t>)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6237"/>
        <w:gridCol w:w="1843"/>
      </w:tblGrid>
      <w:tr w:rsidR="008238AC" w:rsidRPr="008238AC" w14:paraId="046D4F9D" w14:textId="59D32BA9" w:rsidTr="008238AC">
        <w:tc>
          <w:tcPr>
            <w:tcW w:w="6237" w:type="dxa"/>
          </w:tcPr>
          <w:p w14:paraId="4C26B7FD" w14:textId="77777777" w:rsidR="008238AC" w:rsidRPr="008238AC" w:rsidRDefault="008238AC" w:rsidP="008238AC">
            <w:pPr>
              <w:spacing w:line="240" w:lineRule="exact"/>
              <w:rPr>
                <w:color w:val="000000"/>
                <w:highlight w:val="yellow"/>
              </w:rPr>
            </w:pPr>
            <w:proofErr w:type="spellStart"/>
            <w:r w:rsidRPr="008238AC">
              <w:rPr>
                <w:color w:val="000000"/>
                <w:highlight w:val="yellow"/>
              </w:rPr>
              <w:t>денег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не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хватает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даже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на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питание</w:t>
            </w:r>
            <w:proofErr w:type="spellEnd"/>
          </w:p>
        </w:tc>
        <w:tc>
          <w:tcPr>
            <w:tcW w:w="1843" w:type="dxa"/>
          </w:tcPr>
          <w:p w14:paraId="153EE629" w14:textId="5325A4D5" w:rsidR="008238AC" w:rsidRPr="008238AC" w:rsidRDefault="008238AC" w:rsidP="008238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highlight w:val="yellow"/>
                <w:lang w:val="en-US" w:eastAsia="en-GB"/>
              </w:rPr>
            </w:pPr>
            <w:r w:rsidRPr="008238AC">
              <w:rPr>
                <w:rFonts w:ascii="Tahoma" w:eastAsia="Times New Roman" w:hAnsi="Tahoma" w:cs="Tahoma"/>
                <w:highlight w:val="yellow"/>
                <w:lang w:val="en-US" w:eastAsia="en-GB"/>
              </w:rPr>
              <w:t>1</w:t>
            </w:r>
          </w:p>
        </w:tc>
      </w:tr>
      <w:tr w:rsidR="008238AC" w:rsidRPr="008238AC" w14:paraId="7411A305" w14:textId="29107EB9" w:rsidTr="008238AC">
        <w:tc>
          <w:tcPr>
            <w:tcW w:w="6237" w:type="dxa"/>
          </w:tcPr>
          <w:p w14:paraId="7093E052" w14:textId="77777777" w:rsidR="008238AC" w:rsidRPr="008238AC" w:rsidRDefault="008238AC" w:rsidP="008238AC">
            <w:pPr>
              <w:spacing w:line="240" w:lineRule="exact"/>
              <w:rPr>
                <w:color w:val="000000"/>
                <w:highlight w:val="yellow"/>
              </w:rPr>
            </w:pPr>
            <w:proofErr w:type="spellStart"/>
            <w:r w:rsidRPr="008238AC">
              <w:rPr>
                <w:color w:val="000000"/>
                <w:highlight w:val="yellow"/>
              </w:rPr>
              <w:t>на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питание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денег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хватает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, </w:t>
            </w:r>
            <w:proofErr w:type="spellStart"/>
            <w:r w:rsidRPr="008238AC">
              <w:rPr>
                <w:color w:val="000000"/>
                <w:highlight w:val="yellow"/>
              </w:rPr>
              <w:t>но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не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хватает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на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покупку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одежды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и </w:t>
            </w:r>
            <w:proofErr w:type="spellStart"/>
            <w:r w:rsidRPr="008238AC">
              <w:rPr>
                <w:color w:val="000000"/>
                <w:highlight w:val="yellow"/>
              </w:rPr>
              <w:t>обуви</w:t>
            </w:r>
            <w:proofErr w:type="spellEnd"/>
          </w:p>
        </w:tc>
        <w:tc>
          <w:tcPr>
            <w:tcW w:w="1843" w:type="dxa"/>
          </w:tcPr>
          <w:p w14:paraId="78DA5226" w14:textId="66315E3C" w:rsidR="008238AC" w:rsidRPr="008238AC" w:rsidRDefault="008238AC" w:rsidP="008238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highlight w:val="yellow"/>
                <w:lang w:val="en-US" w:eastAsia="en-GB"/>
              </w:rPr>
            </w:pPr>
            <w:r w:rsidRPr="008238AC">
              <w:rPr>
                <w:rFonts w:ascii="Tahoma" w:eastAsia="Times New Roman" w:hAnsi="Tahoma" w:cs="Tahoma"/>
                <w:highlight w:val="yellow"/>
                <w:lang w:val="en-US" w:eastAsia="en-GB"/>
              </w:rPr>
              <w:t>2</w:t>
            </w:r>
          </w:p>
        </w:tc>
      </w:tr>
      <w:tr w:rsidR="008238AC" w:rsidRPr="008238AC" w14:paraId="3D26D34A" w14:textId="6A8E7EED" w:rsidTr="008238AC">
        <w:tc>
          <w:tcPr>
            <w:tcW w:w="6237" w:type="dxa"/>
          </w:tcPr>
          <w:p w14:paraId="63A7F31F" w14:textId="3C18A051" w:rsidR="008238AC" w:rsidRPr="008238AC" w:rsidRDefault="008238AC" w:rsidP="008238AC">
            <w:pPr>
              <w:spacing w:line="240" w:lineRule="exact"/>
              <w:rPr>
                <w:color w:val="000000"/>
                <w:highlight w:val="yellow"/>
              </w:rPr>
            </w:pPr>
            <w:proofErr w:type="spellStart"/>
            <w:r w:rsidRPr="008238AC">
              <w:rPr>
                <w:color w:val="000000"/>
                <w:highlight w:val="yellow"/>
              </w:rPr>
              <w:t>на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покупку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одежды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и </w:t>
            </w:r>
            <w:proofErr w:type="spellStart"/>
            <w:r w:rsidRPr="008238AC">
              <w:rPr>
                <w:color w:val="000000"/>
                <w:highlight w:val="yellow"/>
              </w:rPr>
              <w:t>обуви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денег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хватает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, но </w:t>
            </w:r>
            <w:proofErr w:type="spellStart"/>
            <w:r w:rsidRPr="008238AC">
              <w:rPr>
                <w:color w:val="000000"/>
                <w:highlight w:val="yellow"/>
              </w:rPr>
              <w:t>не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хватает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на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покупку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крупной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бытовой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техники</w:t>
            </w:r>
          </w:p>
        </w:tc>
        <w:tc>
          <w:tcPr>
            <w:tcW w:w="1843" w:type="dxa"/>
          </w:tcPr>
          <w:p w14:paraId="77A84580" w14:textId="0EF9225B" w:rsidR="008238AC" w:rsidRPr="008238AC" w:rsidRDefault="008238AC" w:rsidP="008238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highlight w:val="yellow"/>
                <w:lang w:val="en-US" w:eastAsia="en-GB"/>
              </w:rPr>
            </w:pPr>
            <w:r w:rsidRPr="008238AC">
              <w:rPr>
                <w:rFonts w:ascii="Tahoma" w:eastAsia="Times New Roman" w:hAnsi="Tahoma" w:cs="Tahoma"/>
                <w:highlight w:val="yellow"/>
                <w:lang w:val="en-US" w:eastAsia="en-GB"/>
              </w:rPr>
              <w:t>3</w:t>
            </w:r>
          </w:p>
        </w:tc>
      </w:tr>
      <w:tr w:rsidR="008238AC" w:rsidRPr="008238AC" w14:paraId="758490DD" w14:textId="2CEB89DF" w:rsidTr="008238AC">
        <w:tc>
          <w:tcPr>
            <w:tcW w:w="6237" w:type="dxa"/>
          </w:tcPr>
          <w:p w14:paraId="16988DCC" w14:textId="23431F27" w:rsidR="008238AC" w:rsidRPr="008238AC" w:rsidRDefault="008238AC" w:rsidP="008238AC">
            <w:pPr>
              <w:spacing w:line="240" w:lineRule="exact"/>
              <w:rPr>
                <w:color w:val="000000"/>
                <w:highlight w:val="yellow"/>
              </w:rPr>
            </w:pPr>
            <w:r w:rsidRPr="008238AC">
              <w:rPr>
                <w:color w:val="000000"/>
                <w:highlight w:val="yellow"/>
              </w:rPr>
              <w:t xml:space="preserve">денег </w:t>
            </w:r>
            <w:proofErr w:type="spellStart"/>
            <w:r w:rsidRPr="008238AC">
              <w:rPr>
                <w:color w:val="000000"/>
                <w:highlight w:val="yellow"/>
              </w:rPr>
              <w:t>вполне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хватает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на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покупку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крупной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бытовой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техники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, но </w:t>
            </w:r>
            <w:proofErr w:type="spellStart"/>
            <w:r w:rsidRPr="008238AC">
              <w:rPr>
                <w:color w:val="000000"/>
                <w:highlight w:val="yellow"/>
              </w:rPr>
              <w:t>мы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не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можем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купить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новую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машину</w:t>
            </w:r>
          </w:p>
        </w:tc>
        <w:tc>
          <w:tcPr>
            <w:tcW w:w="1843" w:type="dxa"/>
          </w:tcPr>
          <w:p w14:paraId="6314EEBA" w14:textId="06A7A885" w:rsidR="008238AC" w:rsidRPr="008238AC" w:rsidRDefault="008238AC" w:rsidP="008238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highlight w:val="yellow"/>
                <w:lang w:val="en-US" w:eastAsia="en-GB"/>
              </w:rPr>
            </w:pPr>
            <w:r w:rsidRPr="008238AC">
              <w:rPr>
                <w:rFonts w:ascii="Tahoma" w:eastAsia="Times New Roman" w:hAnsi="Tahoma" w:cs="Tahoma"/>
                <w:highlight w:val="yellow"/>
                <w:lang w:val="en-US" w:eastAsia="en-GB"/>
              </w:rPr>
              <w:t>4</w:t>
            </w:r>
          </w:p>
        </w:tc>
      </w:tr>
      <w:tr w:rsidR="008238AC" w:rsidRPr="008238AC" w14:paraId="3C0AFAD9" w14:textId="620D5374" w:rsidTr="008238AC">
        <w:tc>
          <w:tcPr>
            <w:tcW w:w="6237" w:type="dxa"/>
          </w:tcPr>
          <w:p w14:paraId="270D15D3" w14:textId="77777777" w:rsidR="008238AC" w:rsidRPr="008238AC" w:rsidRDefault="008238AC" w:rsidP="008238AC">
            <w:pPr>
              <w:spacing w:line="240" w:lineRule="exact"/>
              <w:rPr>
                <w:color w:val="000000"/>
                <w:highlight w:val="yellow"/>
              </w:rPr>
            </w:pPr>
            <w:r w:rsidRPr="008238AC">
              <w:rPr>
                <w:color w:val="000000"/>
                <w:highlight w:val="yellow"/>
              </w:rPr>
              <w:t xml:space="preserve">денег </w:t>
            </w:r>
            <w:proofErr w:type="spellStart"/>
            <w:r w:rsidRPr="008238AC">
              <w:rPr>
                <w:color w:val="000000"/>
                <w:highlight w:val="yellow"/>
              </w:rPr>
              <w:t>хватает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на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все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, </w:t>
            </w:r>
            <w:proofErr w:type="spellStart"/>
            <w:r w:rsidRPr="008238AC">
              <w:rPr>
                <w:color w:val="000000"/>
                <w:highlight w:val="yellow"/>
              </w:rPr>
              <w:t>кроме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таких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дорогих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приобретений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, </w:t>
            </w:r>
            <w:proofErr w:type="spellStart"/>
            <w:r w:rsidRPr="008238AC">
              <w:rPr>
                <w:color w:val="000000"/>
                <w:highlight w:val="yellow"/>
              </w:rPr>
              <w:t>как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квартира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, </w:t>
            </w:r>
            <w:proofErr w:type="spellStart"/>
            <w:r w:rsidRPr="008238AC">
              <w:rPr>
                <w:color w:val="000000"/>
                <w:highlight w:val="yellow"/>
              </w:rPr>
              <w:t>дом</w:t>
            </w:r>
            <w:proofErr w:type="spellEnd"/>
          </w:p>
        </w:tc>
        <w:tc>
          <w:tcPr>
            <w:tcW w:w="1843" w:type="dxa"/>
          </w:tcPr>
          <w:p w14:paraId="34478419" w14:textId="68F8B747" w:rsidR="008238AC" w:rsidRPr="008238AC" w:rsidRDefault="008238AC" w:rsidP="008238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highlight w:val="yellow"/>
                <w:lang w:val="en-US" w:eastAsia="en-GB"/>
              </w:rPr>
            </w:pPr>
            <w:r w:rsidRPr="008238AC">
              <w:rPr>
                <w:rFonts w:ascii="Tahoma" w:eastAsia="Times New Roman" w:hAnsi="Tahoma" w:cs="Tahoma"/>
                <w:highlight w:val="yellow"/>
                <w:lang w:val="en-US" w:eastAsia="en-GB"/>
              </w:rPr>
              <w:t>5</w:t>
            </w:r>
          </w:p>
        </w:tc>
      </w:tr>
      <w:tr w:rsidR="008238AC" w:rsidRPr="008238AC" w14:paraId="78E06985" w14:textId="36A38FB2" w:rsidTr="008238AC">
        <w:tc>
          <w:tcPr>
            <w:tcW w:w="6237" w:type="dxa"/>
          </w:tcPr>
          <w:p w14:paraId="0C461D58" w14:textId="070B2F63" w:rsidR="008238AC" w:rsidRPr="008238AC" w:rsidRDefault="008238AC" w:rsidP="008238AC">
            <w:pPr>
              <w:spacing w:line="240" w:lineRule="exact"/>
              <w:rPr>
                <w:color w:val="000000"/>
                <w:highlight w:val="yellow"/>
              </w:rPr>
            </w:pPr>
            <w:proofErr w:type="spellStart"/>
            <w:r w:rsidRPr="008238AC">
              <w:rPr>
                <w:color w:val="000000"/>
                <w:highlight w:val="yellow"/>
              </w:rPr>
              <w:t>материальных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затруднений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не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испытываем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, при </w:t>
            </w:r>
            <w:proofErr w:type="spellStart"/>
            <w:r w:rsidRPr="008238AC">
              <w:rPr>
                <w:color w:val="000000"/>
                <w:highlight w:val="yellow"/>
              </w:rPr>
              <w:t>необходимости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могли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бы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приобрести</w:t>
            </w:r>
            <w:proofErr w:type="spellEnd"/>
            <w:r w:rsidRPr="008238AC">
              <w:rPr>
                <w:color w:val="000000"/>
                <w:highlight w:val="yellow"/>
              </w:rPr>
              <w:t xml:space="preserve"> </w:t>
            </w:r>
            <w:proofErr w:type="spellStart"/>
            <w:r w:rsidRPr="008238AC">
              <w:rPr>
                <w:color w:val="000000"/>
                <w:highlight w:val="yellow"/>
              </w:rPr>
              <w:t>квартиру</w:t>
            </w:r>
            <w:proofErr w:type="spellEnd"/>
            <w:r w:rsidRPr="008238AC">
              <w:rPr>
                <w:color w:val="000000"/>
                <w:highlight w:val="yellow"/>
              </w:rPr>
              <w:t>, дом</w:t>
            </w:r>
          </w:p>
        </w:tc>
        <w:tc>
          <w:tcPr>
            <w:tcW w:w="1843" w:type="dxa"/>
          </w:tcPr>
          <w:p w14:paraId="3BCC669F" w14:textId="289C0B24" w:rsidR="008238AC" w:rsidRPr="008238AC" w:rsidRDefault="008238AC" w:rsidP="008238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lang w:val="en-US" w:eastAsia="en-GB"/>
              </w:rPr>
            </w:pPr>
            <w:r w:rsidRPr="008238AC">
              <w:rPr>
                <w:rFonts w:ascii="Tahoma" w:eastAsia="Times New Roman" w:hAnsi="Tahoma" w:cs="Tahoma"/>
                <w:highlight w:val="yellow"/>
                <w:lang w:val="en-US" w:eastAsia="en-GB"/>
              </w:rPr>
              <w:t>6</w:t>
            </w:r>
            <w:bookmarkStart w:id="0" w:name="_GoBack"/>
            <w:bookmarkEnd w:id="0"/>
          </w:p>
        </w:tc>
      </w:tr>
    </w:tbl>
    <w:p w14:paraId="5A68656B" w14:textId="77777777" w:rsidR="008238AC" w:rsidRDefault="008238AC" w:rsidP="00541DED">
      <w:pPr>
        <w:keepNext/>
        <w:rPr>
          <w:rFonts w:eastAsia="Times New Roman"/>
          <w:b/>
          <w:bCs/>
          <w:color w:val="000000"/>
        </w:rPr>
      </w:pPr>
    </w:p>
    <w:tbl>
      <w:tblPr>
        <w:tblW w:w="0" w:type="auto"/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10096"/>
      </w:tblGrid>
      <w:tr w:rsidR="00541DED" w14:paraId="60EF9E29" w14:textId="77777777" w:rsidTr="00DF0797">
        <w:trPr>
          <w:trHeight w:val="24"/>
        </w:trPr>
        <w:tc>
          <w:tcPr>
            <w:tcW w:w="10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29F51" w14:textId="77777777" w:rsidR="00CD02AA" w:rsidRPr="00804025" w:rsidRDefault="00CD02AA" w:rsidP="00541DED">
            <w:pPr>
              <w:keepNext/>
              <w:jc w:val="center"/>
              <w:rPr>
                <w:rFonts w:eastAsia="Times New Roman"/>
                <w:b/>
                <w:bCs/>
                <w:color w:val="000000"/>
              </w:rPr>
            </w:pPr>
          </w:p>
          <w:p w14:paraId="42C6D53F" w14:textId="77777777" w:rsidR="00541DED" w:rsidRDefault="00541DED" w:rsidP="00541DED">
            <w:pPr>
              <w:keepNext/>
              <w:jc w:val="center"/>
              <w:rPr>
                <w:rFonts w:ascii="Times New Roman" w:eastAsia="Times New Roman" w:hAnsi="Times New Roman" w:cs="Times New Roman"/>
              </w:rPr>
            </w:pPr>
            <w:r w:rsidRPr="00804025">
              <w:rPr>
                <w:rFonts w:eastAsia="Times New Roman"/>
                <w:b/>
                <w:bCs/>
                <w:color w:val="000000"/>
              </w:rPr>
              <w:t>БОЛЬШОЕ СПАСИБО ЗА УЧАСТИЕ В НАШЕМ ИССЛЕДОВАНИИ !</w:t>
            </w:r>
          </w:p>
        </w:tc>
      </w:tr>
    </w:tbl>
    <w:p w14:paraId="639387A6" w14:textId="77777777" w:rsidR="00BD7576" w:rsidRPr="009A2DA1" w:rsidRDefault="00BD7576" w:rsidP="00F1017C">
      <w:pPr>
        <w:pStyle w:val="a4"/>
        <w:tabs>
          <w:tab w:val="left" w:pos="567"/>
          <w:tab w:val="left" w:pos="1134"/>
          <w:tab w:val="left" w:pos="8647"/>
        </w:tabs>
      </w:pPr>
    </w:p>
    <w:sectPr w:rsidR="00BD7576" w:rsidRPr="009A2DA1" w:rsidSect="00BC40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63AFF" w14:textId="77777777" w:rsidR="001609B4" w:rsidRDefault="001609B4">
      <w:r>
        <w:separator/>
      </w:r>
    </w:p>
  </w:endnote>
  <w:endnote w:type="continuationSeparator" w:id="0">
    <w:p w14:paraId="54145A03" w14:textId="77777777" w:rsidR="001609B4" w:rsidRDefault="0016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01005" w14:textId="77777777" w:rsidR="001609B4" w:rsidRDefault="001609B4" w:rsidP="00541DE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637ABD" w14:textId="77777777" w:rsidR="001609B4" w:rsidRDefault="001609B4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4B8B8" w14:textId="77777777" w:rsidR="001609B4" w:rsidRDefault="001609B4" w:rsidP="00541DE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238AC">
      <w:rPr>
        <w:rStyle w:val="a7"/>
        <w:noProof/>
      </w:rPr>
      <w:t>2</w:t>
    </w:r>
    <w:r>
      <w:rPr>
        <w:rStyle w:val="a7"/>
      </w:rPr>
      <w:fldChar w:fldCharType="end"/>
    </w:r>
  </w:p>
  <w:p w14:paraId="615F6400" w14:textId="77777777" w:rsidR="001609B4" w:rsidRDefault="001609B4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D72D0" w14:textId="77777777" w:rsidR="001609B4" w:rsidRDefault="001609B4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F11C3" w14:textId="77777777" w:rsidR="001609B4" w:rsidRDefault="001609B4">
      <w:r>
        <w:separator/>
      </w:r>
    </w:p>
  </w:footnote>
  <w:footnote w:type="continuationSeparator" w:id="0">
    <w:p w14:paraId="48B81174" w14:textId="77777777" w:rsidR="001609B4" w:rsidRDefault="001609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11C5F" w14:textId="77777777" w:rsidR="001609B4" w:rsidRDefault="001609B4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2A175" w14:textId="77777777" w:rsidR="001609B4" w:rsidRDefault="001609B4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09392" w14:textId="77777777" w:rsidR="001609B4" w:rsidRDefault="001609B4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3A07"/>
    <w:multiLevelType w:val="hybridMultilevel"/>
    <w:tmpl w:val="DBEC7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68A4"/>
    <w:multiLevelType w:val="hybridMultilevel"/>
    <w:tmpl w:val="38F0D1B6"/>
    <w:lvl w:ilvl="0" w:tplc="B546E4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E61D8"/>
    <w:multiLevelType w:val="hybridMultilevel"/>
    <w:tmpl w:val="D1C4C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35F68"/>
    <w:multiLevelType w:val="hybridMultilevel"/>
    <w:tmpl w:val="624A0982"/>
    <w:lvl w:ilvl="0" w:tplc="7186C32E">
      <w:start w:val="9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i/>
        <w:color w:val="0000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C5B8F"/>
    <w:multiLevelType w:val="multilevel"/>
    <w:tmpl w:val="832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F3319C"/>
    <w:multiLevelType w:val="hybridMultilevel"/>
    <w:tmpl w:val="DFA08B4E"/>
    <w:lvl w:ilvl="0" w:tplc="0EB45A7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D106E"/>
    <w:multiLevelType w:val="hybridMultilevel"/>
    <w:tmpl w:val="FFB8D052"/>
    <w:lvl w:ilvl="0" w:tplc="48984A8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44A65"/>
    <w:multiLevelType w:val="hybridMultilevel"/>
    <w:tmpl w:val="A164FA7E"/>
    <w:lvl w:ilvl="0" w:tplc="2834AF88">
      <w:start w:val="9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i/>
        <w:color w:val="0000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FF"/>
    <w:rsid w:val="000115E5"/>
    <w:rsid w:val="00024214"/>
    <w:rsid w:val="00025F86"/>
    <w:rsid w:val="0004358A"/>
    <w:rsid w:val="00050132"/>
    <w:rsid w:val="0006134E"/>
    <w:rsid w:val="000914BB"/>
    <w:rsid w:val="00091F53"/>
    <w:rsid w:val="000A6CF1"/>
    <w:rsid w:val="000D16DA"/>
    <w:rsid w:val="000E3D2F"/>
    <w:rsid w:val="0010469E"/>
    <w:rsid w:val="001140FA"/>
    <w:rsid w:val="001609B4"/>
    <w:rsid w:val="0017367F"/>
    <w:rsid w:val="001946D1"/>
    <w:rsid w:val="001A3649"/>
    <w:rsid w:val="001B28C6"/>
    <w:rsid w:val="00200CC4"/>
    <w:rsid w:val="00205D9A"/>
    <w:rsid w:val="00210A8E"/>
    <w:rsid w:val="00226D4E"/>
    <w:rsid w:val="00230932"/>
    <w:rsid w:val="0023270E"/>
    <w:rsid w:val="00232CB8"/>
    <w:rsid w:val="00253C29"/>
    <w:rsid w:val="002904B1"/>
    <w:rsid w:val="002939CA"/>
    <w:rsid w:val="002C0F3B"/>
    <w:rsid w:val="002C2897"/>
    <w:rsid w:val="002D1CCB"/>
    <w:rsid w:val="002D2A57"/>
    <w:rsid w:val="002E651D"/>
    <w:rsid w:val="002F1C61"/>
    <w:rsid w:val="00311E29"/>
    <w:rsid w:val="003303E4"/>
    <w:rsid w:val="00332C2F"/>
    <w:rsid w:val="00333A0E"/>
    <w:rsid w:val="003534A0"/>
    <w:rsid w:val="00370D27"/>
    <w:rsid w:val="003A3036"/>
    <w:rsid w:val="003B6194"/>
    <w:rsid w:val="003B7293"/>
    <w:rsid w:val="003C4F58"/>
    <w:rsid w:val="003D5D36"/>
    <w:rsid w:val="003E2E0B"/>
    <w:rsid w:val="0040769A"/>
    <w:rsid w:val="00407F5E"/>
    <w:rsid w:val="00431ACE"/>
    <w:rsid w:val="00436E97"/>
    <w:rsid w:val="004533EF"/>
    <w:rsid w:val="0046680D"/>
    <w:rsid w:val="00471278"/>
    <w:rsid w:val="00480B16"/>
    <w:rsid w:val="00486C8C"/>
    <w:rsid w:val="004C124F"/>
    <w:rsid w:val="004C50A1"/>
    <w:rsid w:val="004D2872"/>
    <w:rsid w:val="004E1875"/>
    <w:rsid w:val="004E19A6"/>
    <w:rsid w:val="004F37F7"/>
    <w:rsid w:val="00506A57"/>
    <w:rsid w:val="0052288D"/>
    <w:rsid w:val="005249B4"/>
    <w:rsid w:val="005254AC"/>
    <w:rsid w:val="00541DED"/>
    <w:rsid w:val="00575CE7"/>
    <w:rsid w:val="005B289F"/>
    <w:rsid w:val="005C0FCF"/>
    <w:rsid w:val="005D3837"/>
    <w:rsid w:val="005F7E06"/>
    <w:rsid w:val="0062075D"/>
    <w:rsid w:val="00630A40"/>
    <w:rsid w:val="00633438"/>
    <w:rsid w:val="006504B3"/>
    <w:rsid w:val="00661507"/>
    <w:rsid w:val="00666675"/>
    <w:rsid w:val="00692D62"/>
    <w:rsid w:val="00696131"/>
    <w:rsid w:val="006B445A"/>
    <w:rsid w:val="006B6DEA"/>
    <w:rsid w:val="0070230C"/>
    <w:rsid w:val="00707C63"/>
    <w:rsid w:val="00740CBD"/>
    <w:rsid w:val="00790F46"/>
    <w:rsid w:val="007911EE"/>
    <w:rsid w:val="00796569"/>
    <w:rsid w:val="00796D39"/>
    <w:rsid w:val="007D1754"/>
    <w:rsid w:val="007D714A"/>
    <w:rsid w:val="007E7177"/>
    <w:rsid w:val="00804025"/>
    <w:rsid w:val="008159FE"/>
    <w:rsid w:val="008238AC"/>
    <w:rsid w:val="00826905"/>
    <w:rsid w:val="008379CC"/>
    <w:rsid w:val="0086065F"/>
    <w:rsid w:val="00863778"/>
    <w:rsid w:val="00866FD7"/>
    <w:rsid w:val="00876CC1"/>
    <w:rsid w:val="008804A4"/>
    <w:rsid w:val="00881216"/>
    <w:rsid w:val="00895399"/>
    <w:rsid w:val="008A2148"/>
    <w:rsid w:val="008B7E58"/>
    <w:rsid w:val="008D4DAE"/>
    <w:rsid w:val="008F542C"/>
    <w:rsid w:val="008F6C7C"/>
    <w:rsid w:val="00914178"/>
    <w:rsid w:val="009272E9"/>
    <w:rsid w:val="0092765D"/>
    <w:rsid w:val="00950499"/>
    <w:rsid w:val="00963FE7"/>
    <w:rsid w:val="00991574"/>
    <w:rsid w:val="009A1B3F"/>
    <w:rsid w:val="009A2DA1"/>
    <w:rsid w:val="009F01CC"/>
    <w:rsid w:val="009F70FF"/>
    <w:rsid w:val="00A06EC4"/>
    <w:rsid w:val="00A26996"/>
    <w:rsid w:val="00A478F6"/>
    <w:rsid w:val="00A86C10"/>
    <w:rsid w:val="00A91BDD"/>
    <w:rsid w:val="00A93346"/>
    <w:rsid w:val="00A9773F"/>
    <w:rsid w:val="00AB76B3"/>
    <w:rsid w:val="00AC59A7"/>
    <w:rsid w:val="00AE5658"/>
    <w:rsid w:val="00B11DF7"/>
    <w:rsid w:val="00B41307"/>
    <w:rsid w:val="00B43B60"/>
    <w:rsid w:val="00B47AE8"/>
    <w:rsid w:val="00B5019F"/>
    <w:rsid w:val="00B56487"/>
    <w:rsid w:val="00B610DD"/>
    <w:rsid w:val="00B6607B"/>
    <w:rsid w:val="00B82274"/>
    <w:rsid w:val="00B836A9"/>
    <w:rsid w:val="00B947EB"/>
    <w:rsid w:val="00BB152B"/>
    <w:rsid w:val="00BC40C9"/>
    <w:rsid w:val="00BD7576"/>
    <w:rsid w:val="00BE5CEC"/>
    <w:rsid w:val="00BE643B"/>
    <w:rsid w:val="00C06D1C"/>
    <w:rsid w:val="00C21322"/>
    <w:rsid w:val="00C219D8"/>
    <w:rsid w:val="00C22F45"/>
    <w:rsid w:val="00C27E88"/>
    <w:rsid w:val="00C341F7"/>
    <w:rsid w:val="00C47DF2"/>
    <w:rsid w:val="00C52C7F"/>
    <w:rsid w:val="00C650F0"/>
    <w:rsid w:val="00C93310"/>
    <w:rsid w:val="00C96469"/>
    <w:rsid w:val="00CA275F"/>
    <w:rsid w:val="00CA57F1"/>
    <w:rsid w:val="00CC7441"/>
    <w:rsid w:val="00CD02AA"/>
    <w:rsid w:val="00CE13D5"/>
    <w:rsid w:val="00CF3DB7"/>
    <w:rsid w:val="00D01A20"/>
    <w:rsid w:val="00D052E3"/>
    <w:rsid w:val="00D053A8"/>
    <w:rsid w:val="00D07616"/>
    <w:rsid w:val="00D25EAC"/>
    <w:rsid w:val="00D44971"/>
    <w:rsid w:val="00D51425"/>
    <w:rsid w:val="00D75447"/>
    <w:rsid w:val="00DB2702"/>
    <w:rsid w:val="00DB4929"/>
    <w:rsid w:val="00DD3946"/>
    <w:rsid w:val="00DE18C7"/>
    <w:rsid w:val="00DF0797"/>
    <w:rsid w:val="00DF0816"/>
    <w:rsid w:val="00E02A64"/>
    <w:rsid w:val="00E223C0"/>
    <w:rsid w:val="00E22882"/>
    <w:rsid w:val="00E47704"/>
    <w:rsid w:val="00E50E5D"/>
    <w:rsid w:val="00E547EE"/>
    <w:rsid w:val="00E66DF7"/>
    <w:rsid w:val="00E734FF"/>
    <w:rsid w:val="00E825C7"/>
    <w:rsid w:val="00E82E9F"/>
    <w:rsid w:val="00E8449B"/>
    <w:rsid w:val="00E97454"/>
    <w:rsid w:val="00EB0417"/>
    <w:rsid w:val="00EC5213"/>
    <w:rsid w:val="00F1017C"/>
    <w:rsid w:val="00F15397"/>
    <w:rsid w:val="00F34744"/>
    <w:rsid w:val="00F557CD"/>
    <w:rsid w:val="00F71A70"/>
    <w:rsid w:val="00F94E47"/>
    <w:rsid w:val="00FC54D1"/>
    <w:rsid w:val="00FD1BF8"/>
    <w:rsid w:val="00FD2FC7"/>
    <w:rsid w:val="00FD4FD9"/>
    <w:rsid w:val="00FE5E69"/>
    <w:rsid w:val="00FF2592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6ED5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3036"/>
    <w:rPr>
      <w:rFonts w:ascii="Arial" w:eastAsia="Arial" w:hAnsi="Arial" w:cs="Arial"/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3303E4"/>
    <w:pPr>
      <w:keepNext/>
      <w:spacing w:before="20" w:after="20"/>
      <w:jc w:val="both"/>
      <w:outlineLvl w:val="1"/>
    </w:pPr>
    <w:rPr>
      <w:rFonts w:eastAsia="Times New Roman" w:cs="Times New Roman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3303E4"/>
    <w:pPr>
      <w:ind w:right="-524"/>
      <w:jc w:val="both"/>
    </w:pPr>
    <w:rPr>
      <w:rFonts w:eastAsia="Times New Roman" w:cs="Times New Roman"/>
      <w:i/>
      <w:szCs w:val="20"/>
      <w:lang w:eastAsia="en-US"/>
    </w:rPr>
  </w:style>
  <w:style w:type="paragraph" w:styleId="a4">
    <w:name w:val="footer"/>
    <w:basedOn w:val="a"/>
    <w:rsid w:val="003303E4"/>
    <w:pPr>
      <w:tabs>
        <w:tab w:val="center" w:pos="4677"/>
        <w:tab w:val="right" w:pos="9355"/>
      </w:tabs>
    </w:pPr>
  </w:style>
  <w:style w:type="paragraph" w:customStyle="1" w:styleId="Iauiue">
    <w:name w:val="Iau?iue"/>
    <w:rsid w:val="003303E4"/>
    <w:rPr>
      <w:lang w:val="ru-RU" w:eastAsia="en-US"/>
    </w:rPr>
  </w:style>
  <w:style w:type="paragraph" w:styleId="a5">
    <w:name w:val="Balloon Text"/>
    <w:basedOn w:val="a"/>
    <w:semiHidden/>
    <w:rsid w:val="00A86C10"/>
    <w:rPr>
      <w:rFonts w:ascii="Tahoma" w:hAnsi="Tahoma" w:cs="Tahoma"/>
      <w:sz w:val="16"/>
      <w:szCs w:val="16"/>
    </w:rPr>
  </w:style>
  <w:style w:type="paragraph" w:styleId="a6">
    <w:name w:val="header"/>
    <w:basedOn w:val="a"/>
    <w:rsid w:val="00541DE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541DED"/>
  </w:style>
  <w:style w:type="character" w:styleId="a8">
    <w:name w:val="annotation reference"/>
    <w:rsid w:val="000E3D2F"/>
    <w:rPr>
      <w:sz w:val="16"/>
      <w:szCs w:val="16"/>
    </w:rPr>
  </w:style>
  <w:style w:type="paragraph" w:styleId="a9">
    <w:name w:val="annotation text"/>
    <w:basedOn w:val="a"/>
    <w:link w:val="aa"/>
    <w:rsid w:val="000E3D2F"/>
    <w:rPr>
      <w:sz w:val="20"/>
      <w:szCs w:val="20"/>
    </w:rPr>
  </w:style>
  <w:style w:type="character" w:customStyle="1" w:styleId="aa">
    <w:name w:val="Текст комментария Знак"/>
    <w:link w:val="a9"/>
    <w:rsid w:val="000E3D2F"/>
    <w:rPr>
      <w:rFonts w:ascii="Arial" w:eastAsia="Arial" w:hAnsi="Arial" w:cs="Arial"/>
    </w:rPr>
  </w:style>
  <w:style w:type="paragraph" w:styleId="ab">
    <w:name w:val="annotation subject"/>
    <w:basedOn w:val="a9"/>
    <w:next w:val="a9"/>
    <w:link w:val="ac"/>
    <w:rsid w:val="000E3D2F"/>
    <w:rPr>
      <w:b/>
      <w:bCs/>
    </w:rPr>
  </w:style>
  <w:style w:type="character" w:customStyle="1" w:styleId="ac">
    <w:name w:val="Тема примечания Знак"/>
    <w:link w:val="ab"/>
    <w:rsid w:val="000E3D2F"/>
    <w:rPr>
      <w:rFonts w:ascii="Arial" w:eastAsia="Arial" w:hAnsi="Arial" w:cs="Arial"/>
      <w:b/>
      <w:bCs/>
    </w:rPr>
  </w:style>
  <w:style w:type="character" w:styleId="ad">
    <w:name w:val="Hyperlink"/>
    <w:uiPriority w:val="99"/>
    <w:rsid w:val="00914178"/>
    <w:rPr>
      <w:color w:val="0000FF"/>
      <w:u w:val="single"/>
    </w:rPr>
  </w:style>
  <w:style w:type="paragraph" w:styleId="ae">
    <w:name w:val="Revision"/>
    <w:hidden/>
    <w:uiPriority w:val="99"/>
    <w:semiHidden/>
    <w:rsid w:val="004F37F7"/>
    <w:rPr>
      <w:rFonts w:ascii="Arial" w:eastAsia="Arial" w:hAnsi="Arial" w:cs="Arial"/>
      <w:sz w:val="24"/>
      <w:szCs w:val="24"/>
      <w:lang w:val="ru-RU" w:eastAsia="ru-RU"/>
    </w:rPr>
  </w:style>
  <w:style w:type="paragraph" w:styleId="af">
    <w:name w:val="List Paragraph"/>
    <w:basedOn w:val="a"/>
    <w:uiPriority w:val="34"/>
    <w:qFormat/>
    <w:rsid w:val="003534A0"/>
    <w:pPr>
      <w:ind w:left="720"/>
      <w:contextualSpacing/>
    </w:pPr>
  </w:style>
  <w:style w:type="table" w:styleId="af0">
    <w:name w:val="Table Grid"/>
    <w:basedOn w:val="a1"/>
    <w:rsid w:val="00823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3036"/>
    <w:rPr>
      <w:rFonts w:ascii="Arial" w:eastAsia="Arial" w:hAnsi="Arial" w:cs="Arial"/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3303E4"/>
    <w:pPr>
      <w:keepNext/>
      <w:spacing w:before="20" w:after="20"/>
      <w:jc w:val="both"/>
      <w:outlineLvl w:val="1"/>
    </w:pPr>
    <w:rPr>
      <w:rFonts w:eastAsia="Times New Roman" w:cs="Times New Roman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3303E4"/>
    <w:pPr>
      <w:ind w:right="-524"/>
      <w:jc w:val="both"/>
    </w:pPr>
    <w:rPr>
      <w:rFonts w:eastAsia="Times New Roman" w:cs="Times New Roman"/>
      <w:i/>
      <w:szCs w:val="20"/>
      <w:lang w:eastAsia="en-US"/>
    </w:rPr>
  </w:style>
  <w:style w:type="paragraph" w:styleId="a4">
    <w:name w:val="footer"/>
    <w:basedOn w:val="a"/>
    <w:rsid w:val="003303E4"/>
    <w:pPr>
      <w:tabs>
        <w:tab w:val="center" w:pos="4677"/>
        <w:tab w:val="right" w:pos="9355"/>
      </w:tabs>
    </w:pPr>
  </w:style>
  <w:style w:type="paragraph" w:customStyle="1" w:styleId="Iauiue">
    <w:name w:val="Iau?iue"/>
    <w:rsid w:val="003303E4"/>
    <w:rPr>
      <w:lang w:val="ru-RU" w:eastAsia="en-US"/>
    </w:rPr>
  </w:style>
  <w:style w:type="paragraph" w:styleId="a5">
    <w:name w:val="Balloon Text"/>
    <w:basedOn w:val="a"/>
    <w:semiHidden/>
    <w:rsid w:val="00A86C10"/>
    <w:rPr>
      <w:rFonts w:ascii="Tahoma" w:hAnsi="Tahoma" w:cs="Tahoma"/>
      <w:sz w:val="16"/>
      <w:szCs w:val="16"/>
    </w:rPr>
  </w:style>
  <w:style w:type="paragraph" w:styleId="a6">
    <w:name w:val="header"/>
    <w:basedOn w:val="a"/>
    <w:rsid w:val="00541DE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541DED"/>
  </w:style>
  <w:style w:type="character" w:styleId="a8">
    <w:name w:val="annotation reference"/>
    <w:rsid w:val="000E3D2F"/>
    <w:rPr>
      <w:sz w:val="16"/>
      <w:szCs w:val="16"/>
    </w:rPr>
  </w:style>
  <w:style w:type="paragraph" w:styleId="a9">
    <w:name w:val="annotation text"/>
    <w:basedOn w:val="a"/>
    <w:link w:val="aa"/>
    <w:rsid w:val="000E3D2F"/>
    <w:rPr>
      <w:sz w:val="20"/>
      <w:szCs w:val="20"/>
    </w:rPr>
  </w:style>
  <w:style w:type="character" w:customStyle="1" w:styleId="aa">
    <w:name w:val="Текст комментария Знак"/>
    <w:link w:val="a9"/>
    <w:rsid w:val="000E3D2F"/>
    <w:rPr>
      <w:rFonts w:ascii="Arial" w:eastAsia="Arial" w:hAnsi="Arial" w:cs="Arial"/>
    </w:rPr>
  </w:style>
  <w:style w:type="paragraph" w:styleId="ab">
    <w:name w:val="annotation subject"/>
    <w:basedOn w:val="a9"/>
    <w:next w:val="a9"/>
    <w:link w:val="ac"/>
    <w:rsid w:val="000E3D2F"/>
    <w:rPr>
      <w:b/>
      <w:bCs/>
    </w:rPr>
  </w:style>
  <w:style w:type="character" w:customStyle="1" w:styleId="ac">
    <w:name w:val="Тема примечания Знак"/>
    <w:link w:val="ab"/>
    <w:rsid w:val="000E3D2F"/>
    <w:rPr>
      <w:rFonts w:ascii="Arial" w:eastAsia="Arial" w:hAnsi="Arial" w:cs="Arial"/>
      <w:b/>
      <w:bCs/>
    </w:rPr>
  </w:style>
  <w:style w:type="character" w:styleId="ad">
    <w:name w:val="Hyperlink"/>
    <w:uiPriority w:val="99"/>
    <w:rsid w:val="00914178"/>
    <w:rPr>
      <w:color w:val="0000FF"/>
      <w:u w:val="single"/>
    </w:rPr>
  </w:style>
  <w:style w:type="paragraph" w:styleId="ae">
    <w:name w:val="Revision"/>
    <w:hidden/>
    <w:uiPriority w:val="99"/>
    <w:semiHidden/>
    <w:rsid w:val="004F37F7"/>
    <w:rPr>
      <w:rFonts w:ascii="Arial" w:eastAsia="Arial" w:hAnsi="Arial" w:cs="Arial"/>
      <w:sz w:val="24"/>
      <w:szCs w:val="24"/>
      <w:lang w:val="ru-RU" w:eastAsia="ru-RU"/>
    </w:rPr>
  </w:style>
  <w:style w:type="paragraph" w:styleId="af">
    <w:name w:val="List Paragraph"/>
    <w:basedOn w:val="a"/>
    <w:uiPriority w:val="34"/>
    <w:qFormat/>
    <w:rsid w:val="003534A0"/>
    <w:pPr>
      <w:ind w:left="720"/>
      <w:contextualSpacing/>
    </w:pPr>
  </w:style>
  <w:style w:type="table" w:styleId="af0">
    <w:name w:val="Table Grid"/>
    <w:basedOn w:val="a1"/>
    <w:rsid w:val="00823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2\STUDYV~1\Study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C64B5-A991-AF40-8E5E-192E07C3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\PROGRA~2\STUDYV~1\StudyVision.dot</Template>
  <TotalTime>12</TotalTime>
  <Pages>13</Pages>
  <Words>2299</Words>
  <Characters>13110</Characters>
  <Application>Microsoft Macintosh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COMCON</Company>
  <LinksUpToDate>false</LinksUpToDate>
  <CharactersWithSpaces>15379</CharactersWithSpaces>
  <SharedDoc>false</SharedDoc>
  <HLinks>
    <vt:vector size="6" baseType="variant">
      <vt:variant>
        <vt:i4>7536690</vt:i4>
      </vt:variant>
      <vt:variant>
        <vt:i4>0</vt:i4>
      </vt:variant>
      <vt:variant>
        <vt:i4>0</vt:i4>
      </vt:variant>
      <vt:variant>
        <vt:i4>5</vt:i4>
      </vt:variant>
      <vt:variant>
        <vt:lpwstr>http://2012.russianinternetforum.ru/itogi/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dronov</dc:creator>
  <cp:lastModifiedBy>m.nagernyak</cp:lastModifiedBy>
  <cp:revision>4</cp:revision>
  <cp:lastPrinted>2012-10-19T09:14:00Z</cp:lastPrinted>
  <dcterms:created xsi:type="dcterms:W3CDTF">2013-05-20T14:06:00Z</dcterms:created>
  <dcterms:modified xsi:type="dcterms:W3CDTF">2013-05-20T14:32:00Z</dcterms:modified>
</cp:coreProperties>
</file>